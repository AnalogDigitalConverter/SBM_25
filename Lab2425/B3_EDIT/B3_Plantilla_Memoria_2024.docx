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B740A2B" w14:textId="77777777" w:rsidR="008406E3" w:rsidRPr="00071A14" w:rsidRDefault="00871BBC" w:rsidP="004B5557">
      <w:pPr>
        <w:pStyle w:val="TOCTitleV4"/>
        <w:rPr>
          <w:lang w:val="es-ES_tradnl"/>
        </w:rPr>
      </w:pPr>
      <w:r>
        <w:rPr>
          <w:noProof/>
          <w:lang w:val="es-ES" w:eastAsia="es-ES"/>
        </w:rPr>
        <mc:AlternateContent>
          <mc:Choice Requires="wpg">
            <w:drawing>
              <wp:anchor distT="0" distB="0" distL="114300" distR="114300" simplePos="0" relativeHeight="251657728" behindDoc="0" locked="0" layoutInCell="0" allowOverlap="1" wp14:anchorId="60E8424F" wp14:editId="4944AB83">
                <wp:simplePos x="0" y="0"/>
                <wp:positionH relativeFrom="page">
                  <wp:align>center</wp:align>
                </wp:positionH>
                <wp:positionV relativeFrom="page">
                  <wp:align>center</wp:align>
                </wp:positionV>
                <wp:extent cx="7165975" cy="10139045"/>
                <wp:effectExtent l="9525" t="9525" r="7620" b="10160"/>
                <wp:wrapNone/>
                <wp:docPr id="3"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975" cy="10139045"/>
                          <a:chOff x="321" y="411"/>
                          <a:chExt cx="11600" cy="15018"/>
                        </a:xfrm>
                      </wpg:grpSpPr>
                      <wps:wsp>
                        <wps:cNvPr id="4" name="Rectangle 77"/>
                        <wps:cNvSpPr>
                          <a:spLocks noChangeArrowheads="1"/>
                        </wps:cNvSpPr>
                        <wps:spPr bwMode="auto">
                          <a:xfrm>
                            <a:off x="321" y="411"/>
                            <a:ext cx="11600" cy="1501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87"/>
                        <wps:cNvSpPr>
                          <a:spLocks noChangeArrowheads="1"/>
                        </wps:cNvSpPr>
                        <wps:spPr bwMode="auto">
                          <a:xfrm>
                            <a:off x="350" y="14683"/>
                            <a:ext cx="11537" cy="719"/>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85A210" w14:textId="77777777" w:rsidR="000D4CD7" w:rsidRPr="000D4CD7" w:rsidRDefault="000D4CD7" w:rsidP="000D4CD7">
                              <w:pPr>
                                <w:pStyle w:val="Sinespaciado"/>
                                <w:jc w:val="center"/>
                                <w:rPr>
                                  <w:color w:val="FFFFFF"/>
                                  <w:spacing w:val="60"/>
                                  <w:sz w:val="28"/>
                                  <w:szCs w:val="28"/>
                                  <w:lang w:val="es-ES"/>
                                </w:rPr>
                              </w:pPr>
                              <w:r w:rsidRPr="000D4CD7">
                                <w:rPr>
                                  <w:color w:val="FFFFFF"/>
                                  <w:spacing w:val="60"/>
                                  <w:sz w:val="28"/>
                                  <w:szCs w:val="28"/>
                                  <w:lang w:val="es-ES"/>
                                </w:rPr>
                                <w:t>Departamento de Ingeniería Telemática y Electrónica</w:t>
                              </w:r>
                            </w:p>
                            <w:p w14:paraId="73A727A9" w14:textId="77777777" w:rsidR="00A00D13" w:rsidRPr="009C6947" w:rsidRDefault="000D4CD7" w:rsidP="000D4CD7">
                              <w:pPr>
                                <w:pStyle w:val="Sinespaciado"/>
                                <w:jc w:val="center"/>
                                <w:rPr>
                                  <w:smallCaps/>
                                  <w:color w:val="FFFFFF"/>
                                  <w:spacing w:val="60"/>
                                  <w:sz w:val="28"/>
                                  <w:szCs w:val="28"/>
                                  <w:lang w:val="es-ES"/>
                                </w:rPr>
                              </w:pPr>
                              <w:r w:rsidRPr="000D4CD7">
                                <w:rPr>
                                  <w:color w:val="FFFFFF"/>
                                  <w:spacing w:val="60"/>
                                  <w:sz w:val="28"/>
                                  <w:szCs w:val="28"/>
                                  <w:lang w:val="es-ES"/>
                                </w:rPr>
                                <w:t>Universidad Politécnica de Madrid</w:t>
                              </w:r>
                            </w:p>
                          </w:txbxContent>
                        </wps:txbx>
                        <wps:bodyPr rot="0" vert="horz" wrap="square" lIns="91440" tIns="45720" rIns="91440" bIns="45720" anchor="ctr" anchorCtr="0" upright="1">
                          <a:noAutofit/>
                        </wps:bodyPr>
                      </wps:wsp>
                      <wps:wsp>
                        <wps:cNvPr id="6" name="Rectangle 86"/>
                        <wps:cNvSpPr>
                          <a:spLocks noChangeArrowheads="1"/>
                        </wps:cNvSpPr>
                        <wps:spPr bwMode="auto">
                          <a:xfrm>
                            <a:off x="9028" y="10710"/>
                            <a:ext cx="2859" cy="3937"/>
                          </a:xfrm>
                          <a:prstGeom prst="rect">
                            <a:avLst/>
                          </a:prstGeom>
                          <a:gradFill rotWithShape="1">
                            <a:gsLst>
                              <a:gs pos="0">
                                <a:srgbClr val="2787A0"/>
                              </a:gs>
                              <a:gs pos="80000">
                                <a:srgbClr val="36B1D2"/>
                              </a:gs>
                              <a:gs pos="100000">
                                <a:srgbClr val="34B3D6"/>
                              </a:gs>
                            </a:gsLst>
                            <a:lin ang="16200000"/>
                          </a:gradFill>
                          <a:ln w="9525" algn="ctr">
                            <a:solidFill>
                              <a:srgbClr val="46AAC5"/>
                            </a:solidFill>
                            <a:miter lim="800000"/>
                            <a:headEnd/>
                            <a:tailEnd/>
                          </a:ln>
                        </wps:spPr>
                        <wps:bodyPr rot="0" vert="horz" wrap="square" lIns="91440" tIns="45720" rIns="91440" bIns="45720" anchor="t" anchorCtr="0" upright="1">
                          <a:noAutofit/>
                        </wps:bodyPr>
                      </wps:wsp>
                      <wps:wsp>
                        <wps:cNvPr id="7" name="Rectangle 85"/>
                        <wps:cNvSpPr>
                          <a:spLocks noChangeArrowheads="1"/>
                        </wps:cNvSpPr>
                        <wps:spPr bwMode="auto">
                          <a:xfrm>
                            <a:off x="350" y="10711"/>
                            <a:ext cx="8631" cy="3942"/>
                          </a:xfrm>
                          <a:prstGeom prst="rect">
                            <a:avLst/>
                          </a:prstGeom>
                          <a:gradFill rotWithShape="1">
                            <a:gsLst>
                              <a:gs pos="0">
                                <a:srgbClr val="9B2D2A"/>
                              </a:gs>
                              <a:gs pos="80000">
                                <a:srgbClr val="CB3D3A"/>
                              </a:gs>
                              <a:gs pos="100000">
                                <a:srgbClr val="CE3B37"/>
                              </a:gs>
                            </a:gsLst>
                            <a:lin ang="16200000"/>
                          </a:gradFill>
                          <a:ln w="9525" algn="ctr">
                            <a:solidFill>
                              <a:srgbClr val="BE4B48"/>
                            </a:solidFill>
                            <a:miter lim="800000"/>
                            <a:headEnd/>
                            <a:tailEnd/>
                          </a:ln>
                        </wps:spPr>
                        <wps:bodyPr rot="0" vert="horz" wrap="square" lIns="91440" tIns="45720" rIns="91440" bIns="45720" anchor="t" anchorCtr="0" upright="1">
                          <a:noAutofit/>
                        </wps:bodyPr>
                      </wps:wsp>
                      <wps:wsp>
                        <wps:cNvPr id="8" name="Rectangle 82"/>
                        <wps:cNvSpPr>
                          <a:spLocks noChangeArrowheads="1"/>
                        </wps:cNvSpPr>
                        <wps:spPr bwMode="auto">
                          <a:xfrm>
                            <a:off x="9028" y="9607"/>
                            <a:ext cx="2860" cy="1073"/>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6155D" w14:textId="52E6D12A" w:rsidR="00A00D13" w:rsidRPr="0008082E" w:rsidRDefault="00A00D13">
                              <w:pPr>
                                <w:pStyle w:val="Sinespaciado"/>
                                <w:rPr>
                                  <w:rFonts w:ascii="Cambria" w:eastAsia="Times New Roman" w:hAnsi="Cambria"/>
                                  <w:color w:val="DBE5F1"/>
                                  <w:sz w:val="56"/>
                                  <w:szCs w:val="56"/>
                                </w:rPr>
                              </w:pPr>
                              <w:r>
                                <w:rPr>
                                  <w:rFonts w:ascii="Cambria" w:eastAsia="Times New Roman" w:hAnsi="Cambria"/>
                                  <w:sz w:val="56"/>
                                  <w:szCs w:val="56"/>
                                </w:rPr>
                                <w:t>20</w:t>
                              </w:r>
                              <w:r w:rsidR="00DE3D68">
                                <w:rPr>
                                  <w:rFonts w:ascii="Cambria" w:eastAsia="Times New Roman" w:hAnsi="Cambria"/>
                                  <w:sz w:val="56"/>
                                  <w:szCs w:val="56"/>
                                </w:rPr>
                                <w:t>2</w:t>
                              </w:r>
                              <w:r w:rsidR="007306A5">
                                <w:rPr>
                                  <w:rFonts w:ascii="Cambria" w:eastAsia="Times New Roman" w:hAnsi="Cambria"/>
                                  <w:sz w:val="56"/>
                                  <w:szCs w:val="56"/>
                                </w:rPr>
                                <w:t>4</w:t>
                              </w:r>
                              <w:r w:rsidR="000D4CD7">
                                <w:rPr>
                                  <w:rFonts w:ascii="Cambria" w:eastAsia="Times New Roman" w:hAnsi="Cambria"/>
                                  <w:sz w:val="56"/>
                                  <w:szCs w:val="56"/>
                                </w:rPr>
                                <w:t>-</w:t>
                              </w:r>
                              <w:r w:rsidR="00CB3345">
                                <w:rPr>
                                  <w:rFonts w:ascii="Cambria" w:eastAsia="Times New Roman" w:hAnsi="Cambria"/>
                                  <w:sz w:val="56"/>
                                  <w:szCs w:val="56"/>
                                </w:rPr>
                                <w:t>2</w:t>
                              </w:r>
                              <w:r w:rsidR="007306A5">
                                <w:rPr>
                                  <w:rFonts w:ascii="Cambria" w:eastAsia="Times New Roman" w:hAnsi="Cambria"/>
                                  <w:sz w:val="56"/>
                                  <w:szCs w:val="56"/>
                                </w:rPr>
                                <w:t>5</w:t>
                              </w:r>
                            </w:p>
                          </w:txbxContent>
                        </wps:txbx>
                        <wps:bodyPr rot="0" vert="horz" wrap="square" lIns="91440" tIns="45720" rIns="91440" bIns="45720" anchor="ctr" anchorCtr="0" upright="1">
                          <a:noAutofit/>
                        </wps:bodyPr>
                      </wps:wsp>
                      <wps:wsp>
                        <wps:cNvPr id="9" name="Rectangle 81"/>
                        <wps:cNvSpPr>
                          <a:spLocks noChangeArrowheads="1"/>
                        </wps:cNvSpPr>
                        <wps:spPr bwMode="auto">
                          <a:xfrm>
                            <a:off x="6137" y="9607"/>
                            <a:ext cx="2860" cy="1073"/>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80"/>
                        <wps:cNvSpPr>
                          <a:spLocks noChangeArrowheads="1"/>
                        </wps:cNvSpPr>
                        <wps:spPr bwMode="auto">
                          <a:xfrm>
                            <a:off x="3245" y="9607"/>
                            <a:ext cx="2860" cy="1073"/>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79"/>
                        <wps:cNvSpPr>
                          <a:spLocks noChangeArrowheads="1"/>
                        </wps:cNvSpPr>
                        <wps:spPr bwMode="auto">
                          <a:xfrm>
                            <a:off x="354" y="9607"/>
                            <a:ext cx="2860" cy="1073"/>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84"/>
                        <wps:cNvSpPr>
                          <a:spLocks noChangeArrowheads="1"/>
                        </wps:cNvSpPr>
                        <wps:spPr bwMode="auto">
                          <a:xfrm>
                            <a:off x="9028" y="2263"/>
                            <a:ext cx="2859" cy="7316"/>
                          </a:xfrm>
                          <a:prstGeom prst="rect">
                            <a:avLst/>
                          </a:prstGeom>
                          <a:gradFill rotWithShape="1">
                            <a:gsLst>
                              <a:gs pos="0">
                                <a:srgbClr val="CB6C1D"/>
                              </a:gs>
                              <a:gs pos="80000">
                                <a:srgbClr val="FF8F2A"/>
                              </a:gs>
                              <a:gs pos="100000">
                                <a:srgbClr val="FF8F26"/>
                              </a:gs>
                            </a:gsLst>
                            <a:lin ang="16200000"/>
                          </a:gradFill>
                          <a:ln w="9525" algn="ctr">
                            <a:solidFill>
                              <a:srgbClr val="F69240"/>
                            </a:solidFill>
                            <a:miter lim="800000"/>
                            <a:headEnd/>
                            <a:tailEnd/>
                          </a:ln>
                        </wps:spPr>
                        <wps:bodyPr rot="0" vert="horz" wrap="square" lIns="91440" tIns="45720" rIns="91440" bIns="45720" anchor="t" anchorCtr="0" upright="1">
                          <a:noAutofit/>
                        </wps:bodyPr>
                      </wps:wsp>
                      <wps:wsp>
                        <wps:cNvPr id="13" name="Rectangle 83"/>
                        <wps:cNvSpPr>
                          <a:spLocks noChangeArrowheads="1"/>
                        </wps:cNvSpPr>
                        <wps:spPr bwMode="auto">
                          <a:xfrm>
                            <a:off x="354" y="2263"/>
                            <a:ext cx="8643" cy="7316"/>
                          </a:xfrm>
                          <a:prstGeom prst="rect">
                            <a:avLst/>
                          </a:prstGeom>
                          <a:gradFill rotWithShape="1">
                            <a:gsLst>
                              <a:gs pos="0">
                                <a:srgbClr val="769535"/>
                              </a:gs>
                              <a:gs pos="80000">
                                <a:srgbClr val="9BC348"/>
                              </a:gs>
                              <a:gs pos="100000">
                                <a:srgbClr val="9CC746"/>
                              </a:gs>
                            </a:gsLst>
                            <a:lin ang="16200000"/>
                          </a:gradFill>
                          <a:ln w="9525" algn="ctr">
                            <a:solidFill>
                              <a:srgbClr val="98B954"/>
                            </a:solidFill>
                            <a:miter lim="800000"/>
                            <a:headEnd/>
                            <a:tailEnd/>
                          </a:ln>
                        </wps:spPr>
                        <wps:txbx>
                          <w:txbxContent>
                            <w:p w14:paraId="43D1AD48" w14:textId="77777777" w:rsidR="00A00D13" w:rsidRPr="00AE6F2B" w:rsidRDefault="00AE6F2B">
                              <w:pPr>
                                <w:jc w:val="right"/>
                                <w:rPr>
                                  <w:rFonts w:ascii="Cambria" w:eastAsia="Times New Roman" w:hAnsi="Cambria"/>
                                  <w:sz w:val="72"/>
                                  <w:szCs w:val="72"/>
                                  <w:lang w:val="es-ES"/>
                                </w:rPr>
                              </w:pPr>
                              <w:r w:rsidRPr="00AE6F2B">
                                <w:rPr>
                                  <w:rFonts w:ascii="Cambria" w:eastAsia="Times New Roman" w:hAnsi="Cambria"/>
                                  <w:sz w:val="72"/>
                                  <w:szCs w:val="72"/>
                                  <w:lang w:val="es-ES"/>
                                </w:rPr>
                                <w:t>Sistemas Basa</w:t>
                              </w:r>
                              <w:r>
                                <w:rPr>
                                  <w:rFonts w:ascii="Cambria" w:eastAsia="Times New Roman" w:hAnsi="Cambria"/>
                                  <w:sz w:val="72"/>
                                  <w:szCs w:val="72"/>
                                  <w:lang w:val="es-ES"/>
                                </w:rPr>
                                <w:t>d</w:t>
                              </w:r>
                              <w:r w:rsidRPr="00AE6F2B">
                                <w:rPr>
                                  <w:rFonts w:ascii="Cambria" w:eastAsia="Times New Roman" w:hAnsi="Cambria"/>
                                  <w:sz w:val="72"/>
                                  <w:szCs w:val="72"/>
                                  <w:lang w:val="es-ES"/>
                                </w:rPr>
                                <w:t>os en Microprocesador</w:t>
                              </w:r>
                            </w:p>
                            <w:p w14:paraId="5DF180D1" w14:textId="77777777" w:rsidR="00BB236A" w:rsidRPr="00AE6F2B" w:rsidRDefault="00BB236A">
                              <w:pPr>
                                <w:jc w:val="right"/>
                                <w:rPr>
                                  <w:rFonts w:ascii="Cambria" w:eastAsia="Times New Roman" w:hAnsi="Cambria"/>
                                  <w:color w:val="632423"/>
                                  <w:sz w:val="72"/>
                                  <w:szCs w:val="72"/>
                                  <w:lang w:val="es-ES"/>
                                </w:rPr>
                              </w:pPr>
                            </w:p>
                            <w:p w14:paraId="14E7ADB7" w14:textId="77777777" w:rsidR="00BB236A" w:rsidRPr="00AE6F2B" w:rsidRDefault="00BB236A">
                              <w:pPr>
                                <w:jc w:val="right"/>
                                <w:rPr>
                                  <w:sz w:val="40"/>
                                  <w:szCs w:val="40"/>
                                  <w:lang w:val="es-ES"/>
                                </w:rPr>
                              </w:pPr>
                            </w:p>
                            <w:p w14:paraId="0A661EAB" w14:textId="77777777" w:rsidR="003E6C8E" w:rsidRPr="003E6C8E" w:rsidRDefault="003E6C8E" w:rsidP="003E6C8E">
                              <w:pPr>
                                <w:jc w:val="right"/>
                                <w:rPr>
                                  <w:sz w:val="40"/>
                                  <w:szCs w:val="40"/>
                                  <w:lang w:val="es-ES"/>
                                </w:rPr>
                              </w:pPr>
                              <w:r w:rsidRPr="003E6C8E">
                                <w:rPr>
                                  <w:sz w:val="40"/>
                                  <w:szCs w:val="40"/>
                                  <w:lang w:val="es-ES"/>
                                </w:rPr>
                                <w:t>Integración y desarrollo de</w:t>
                              </w:r>
                            </w:p>
                            <w:p w14:paraId="0AB338DA" w14:textId="77777777" w:rsidR="003E6C8E" w:rsidRPr="003E6C8E" w:rsidRDefault="003E6C8E" w:rsidP="003E6C8E">
                              <w:pPr>
                                <w:jc w:val="right"/>
                                <w:rPr>
                                  <w:sz w:val="40"/>
                                  <w:szCs w:val="40"/>
                                  <w:lang w:val="es-ES"/>
                                </w:rPr>
                              </w:pPr>
                              <w:r w:rsidRPr="003E6C8E">
                                <w:rPr>
                                  <w:sz w:val="40"/>
                                  <w:szCs w:val="40"/>
                                  <w:lang w:val="es-ES"/>
                                </w:rPr>
                                <w:t>una aplicación:</w:t>
                              </w:r>
                            </w:p>
                            <w:p w14:paraId="4AC9B88D" w14:textId="2859B286" w:rsidR="002A50EE" w:rsidRDefault="002A50EE">
                              <w:pPr>
                                <w:jc w:val="right"/>
                                <w:rPr>
                                  <w:sz w:val="40"/>
                                  <w:szCs w:val="40"/>
                                  <w:lang w:val="es-ES"/>
                                </w:rPr>
                              </w:pPr>
                              <w:r w:rsidRPr="002A50EE">
                                <w:rPr>
                                  <w:sz w:val="40"/>
                                  <w:szCs w:val="40"/>
                                  <w:lang w:val="es-ES"/>
                                </w:rPr>
                                <w:t xml:space="preserve">Controlador de </w:t>
                              </w:r>
                              <w:r w:rsidR="007306A5">
                                <w:rPr>
                                  <w:sz w:val="40"/>
                                  <w:szCs w:val="40"/>
                                  <w:lang w:val="es-ES"/>
                                </w:rPr>
                                <w:t>sensor inercial – acelerómetro.</w:t>
                              </w:r>
                            </w:p>
                            <w:p w14:paraId="4E694575" w14:textId="58E7AC4C" w:rsidR="00A00D13" w:rsidRPr="00CB3345" w:rsidRDefault="00AE6F2B">
                              <w:pPr>
                                <w:jc w:val="right"/>
                                <w:rPr>
                                  <w:sz w:val="28"/>
                                  <w:szCs w:val="28"/>
                                  <w:lang w:val="es-ES"/>
                                </w:rPr>
                              </w:pPr>
                              <w:r w:rsidRPr="00CB3345">
                                <w:rPr>
                                  <w:sz w:val="28"/>
                                  <w:szCs w:val="28"/>
                                  <w:lang w:val="es-ES"/>
                                </w:rPr>
                                <w:t>Alumno:</w:t>
                              </w:r>
                            </w:p>
                            <w:p w14:paraId="379A74C4" w14:textId="1AC375EB" w:rsidR="00AE6F2B" w:rsidRPr="00CB3345" w:rsidRDefault="003E6C8E">
                              <w:pPr>
                                <w:jc w:val="right"/>
                                <w:rPr>
                                  <w:sz w:val="28"/>
                                  <w:szCs w:val="28"/>
                                  <w:lang w:val="es-ES"/>
                                </w:rPr>
                              </w:pPr>
                              <w:r>
                                <w:rPr>
                                  <w:sz w:val="28"/>
                                  <w:szCs w:val="28"/>
                                  <w:lang w:val="es-ES"/>
                                </w:rPr>
                                <w:t>A:</w:t>
                              </w:r>
                              <w:r w:rsidR="00063EB5">
                                <w:rPr>
                                  <w:sz w:val="28"/>
                                  <w:szCs w:val="28"/>
                                  <w:lang w:val="es-ES"/>
                                </w:rPr>
                                <w:t xml:space="preserve"> Antonio Doña</w:t>
                              </w:r>
                            </w:p>
                            <w:p w14:paraId="0829C271" w14:textId="567ADAA3" w:rsidR="003E6C8E" w:rsidRPr="00CB3345" w:rsidRDefault="003E6C8E" w:rsidP="003E6C8E">
                              <w:pPr>
                                <w:jc w:val="right"/>
                                <w:rPr>
                                  <w:sz w:val="28"/>
                                  <w:szCs w:val="28"/>
                                  <w:lang w:val="es-ES"/>
                                </w:rPr>
                              </w:pPr>
                              <w:r>
                                <w:rPr>
                                  <w:sz w:val="28"/>
                                  <w:szCs w:val="28"/>
                                  <w:lang w:val="es-ES"/>
                                </w:rPr>
                                <w:t>B</w:t>
                              </w:r>
                              <w:r w:rsidR="00063EB5">
                                <w:rPr>
                                  <w:sz w:val="28"/>
                                  <w:szCs w:val="28"/>
                                  <w:lang w:val="es-ES"/>
                                </w:rPr>
                                <w:t>: Patricia Alarcón</w:t>
                              </w:r>
                            </w:p>
                            <w:p w14:paraId="3B7E662F" w14:textId="4ACCFBD5" w:rsidR="00AE6F2B" w:rsidRPr="00CB3345" w:rsidRDefault="00AE6F2B">
                              <w:pPr>
                                <w:jc w:val="right"/>
                                <w:rPr>
                                  <w:sz w:val="28"/>
                                  <w:szCs w:val="28"/>
                                  <w:lang w:val="es-ES"/>
                                </w:rPr>
                              </w:pPr>
                            </w:p>
                            <w:p w14:paraId="7B22F0E3" w14:textId="436C7011" w:rsidR="00AE6F2B" w:rsidRPr="00CB3345" w:rsidRDefault="00AE6F2B" w:rsidP="00A66F97">
                              <w:pPr>
                                <w:jc w:val="center"/>
                                <w:rPr>
                                  <w:color w:val="FFFFFF"/>
                                  <w:sz w:val="28"/>
                                  <w:szCs w:val="28"/>
                                  <w:lang w:val="es-ES"/>
                                </w:rPr>
                              </w:pPr>
                            </w:p>
                          </w:txbxContent>
                        </wps:txbx>
                        <wps:bodyPr rot="0" vert="horz" wrap="square" lIns="228600" tIns="45720" rIns="228600" bIns="45720" anchor="ctr" anchorCtr="0" upright="1">
                          <a:noAutofit/>
                        </wps:bodyPr>
                      </wps:wsp>
                      <wps:wsp>
                        <wps:cNvPr id="14" name="Rectangle 78"/>
                        <wps:cNvSpPr>
                          <a:spLocks noChangeArrowheads="1"/>
                        </wps:cNvSpPr>
                        <wps:spPr bwMode="auto">
                          <a:xfrm>
                            <a:off x="350" y="440"/>
                            <a:ext cx="11537" cy="1784"/>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C4DDA0" w14:textId="77777777" w:rsidR="00A00D13" w:rsidRPr="0008082E" w:rsidRDefault="00A00D13">
                              <w:pPr>
                                <w:pStyle w:val="Sinespaciado"/>
                                <w:rPr>
                                  <w:smallCaps/>
                                  <w:color w:val="FFFFFF"/>
                                  <w:sz w:val="44"/>
                                  <w:szCs w:val="44"/>
                                  <w:lang w:val="es-ES"/>
                                </w:rPr>
                              </w:pPr>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w14:anchorId="60E8424F" id="Group 76" o:spid="_x0000_s1026" style="position:absolute;left:0;text-align:left;margin-left:0;margin-top:0;width:564.25pt;height:798.35pt;z-index:251657728;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" o:allowincell="f">
                <v:rect id="Rectangle 77" o:spid="_x0000_s1027" style="position:absolute;left:321;top:411;width:11600;height:15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v:rect id="Rectangle 87" o:spid="_x0000_s1028" style="position:absolute;left:350;top:14683;width:11537;height: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" fillcolor="#953735" stroked="f">
                  <v:textbox>
                    <w:txbxContent>
                      <w:p w14:paraId="7A85A210" w14:textId="77777777" w:rsidR="000D4CD7" w:rsidRPr="000D4CD7" w:rsidRDefault="000D4CD7" w:rsidP="000D4CD7">
                        <w:pPr>
                          <w:pStyle w:val="Sinespaciado"/>
                          <w:jc w:val="center"/>
                          <w:rPr>
                            <w:color w:val="FFFFFF"/>
                            <w:spacing w:val="60"/>
                            <w:sz w:val="28"/>
                            <w:szCs w:val="28"/>
                            <w:lang w:val="es-ES"/>
                          </w:rPr>
                        </w:pPr>
                        <w:r w:rsidRPr="000D4CD7">
                          <w:rPr>
                            <w:color w:val="FFFFFF"/>
                            <w:spacing w:val="60"/>
                            <w:sz w:val="28"/>
                            <w:szCs w:val="28"/>
                            <w:lang w:val="es-ES"/>
                          </w:rPr>
                          <w:t>Departamento de Ingeniería Telemática y Electrónica</w:t>
                        </w:r>
                      </w:p>
                      <w:p w14:paraId="73A727A9" w14:textId="77777777" w:rsidR="00A00D13" w:rsidRPr="009C6947" w:rsidRDefault="000D4CD7" w:rsidP="000D4CD7">
                        <w:pPr>
                          <w:pStyle w:val="Sinespaciado"/>
                          <w:jc w:val="center"/>
                          <w:rPr>
                            <w:smallCaps/>
                            <w:color w:val="FFFFFF"/>
                            <w:spacing w:val="60"/>
                            <w:sz w:val="28"/>
                            <w:szCs w:val="28"/>
                            <w:lang w:val="es-ES"/>
                          </w:rPr>
                        </w:pPr>
                        <w:r w:rsidRPr="000D4CD7">
                          <w:rPr>
                            <w:color w:val="FFFFFF"/>
                            <w:spacing w:val="60"/>
                            <w:sz w:val="28"/>
                            <w:szCs w:val="28"/>
                            <w:lang w:val="es-ES"/>
                          </w:rPr>
                          <w:t>Universidad Politécnica de Madrid</w:t>
                        </w:r>
                      </w:p>
                    </w:txbxContent>
                  </v:textbox>
                </v:rect>
                <v:rect id="Rectangle 86" o:spid="_x0000_s1029" style="position:absolute;left:9028;top:10710;width:2859;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" fillcolor="#2787a0" strokecolor="#46aac5">
                  <v:fill color2="#34b3d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" fillcolor="#9b2d2a" strokecolor="#be4b48">
                  <v:fill color2="#ce3b37"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" fillcolor="#953735" stroked="f">
                  <v:textbox>
                    <w:txbxContent>
                      <w:p w14:paraId="7606155D" w14:textId="52E6D12A" w:rsidR="00A00D13" w:rsidRPr="0008082E" w:rsidRDefault="00A00D13">
                        <w:pPr>
                          <w:pStyle w:val="Sinespaciado"/>
                          <w:rPr>
                            <w:rFonts w:ascii="Cambria" w:eastAsia="Times New Roman" w:hAnsi="Cambria"/>
                            <w:color w:val="DBE5F1"/>
                            <w:sz w:val="56"/>
                            <w:szCs w:val="56"/>
                          </w:rPr>
                        </w:pPr>
                        <w:r>
                          <w:rPr>
                            <w:rFonts w:ascii="Cambria" w:eastAsia="Times New Roman" w:hAnsi="Cambria"/>
                            <w:sz w:val="56"/>
                            <w:szCs w:val="56"/>
                          </w:rPr>
                          <w:t>20</w:t>
                        </w:r>
                        <w:r w:rsidR="00DE3D68">
                          <w:rPr>
                            <w:rFonts w:ascii="Cambria" w:eastAsia="Times New Roman" w:hAnsi="Cambria"/>
                            <w:sz w:val="56"/>
                            <w:szCs w:val="56"/>
                          </w:rPr>
                          <w:t>2</w:t>
                        </w:r>
                        <w:r w:rsidR="007306A5">
                          <w:rPr>
                            <w:rFonts w:ascii="Cambria" w:eastAsia="Times New Roman" w:hAnsi="Cambria"/>
                            <w:sz w:val="56"/>
                            <w:szCs w:val="56"/>
                          </w:rPr>
                          <w:t>4</w:t>
                        </w:r>
                        <w:r w:rsidR="000D4CD7">
                          <w:rPr>
                            <w:rFonts w:ascii="Cambria" w:eastAsia="Times New Roman" w:hAnsi="Cambria"/>
                            <w:sz w:val="56"/>
                            <w:szCs w:val="56"/>
                          </w:rPr>
                          <w:t>-</w:t>
                        </w:r>
                        <w:r w:rsidR="00CB3345">
                          <w:rPr>
                            <w:rFonts w:ascii="Cambria" w:eastAsia="Times New Roman" w:hAnsi="Cambria"/>
                            <w:sz w:val="56"/>
                            <w:szCs w:val="56"/>
                          </w:rPr>
                          <w:t>2</w:t>
                        </w:r>
                        <w:r w:rsidR="007306A5">
                          <w:rPr>
                            <w:rFonts w:ascii="Cambria" w:eastAsia="Times New Roman" w:hAnsi="Cambria"/>
                            <w:sz w:val="56"/>
                            <w:szCs w:val="56"/>
                          </w:rPr>
                          <w:t>5</w:t>
                        </w:r>
                      </w:p>
                    </w:txbxContent>
                  </v:textbox>
                </v:rect>
                <v:rect id="Rectangle 81" o:spid="_x0000_s1032" style="position:absolute;left:6137;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" fillcolor="#953735" stroked="f"/>
                <v:rect id="Rectangle 80" o:spid="_x0000_s1033" style="position:absolute;left:3245;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" fillcolor="#953735" stroked="f"/>
                <v:rect id="Rectangle 79" o:spid="_x0000_s1034" style="position:absolute;left:354;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" fillcolor="#953735" stroked="f"/>
                <v:rect id="Rectangle 84" o:spid="_x0000_s1035" style="position:absolute;left:9028;top:2263;width:2859;height:7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" fillcolor="#cb6c1d" strokecolor="#f69240">
                  <v:fill color2="#ff8f26"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" fillcolor="#769535" strokecolor="#98b954">
                  <v:fill color2="#9cc746" rotate="t" angle="180" colors="0 #769535;52429f #9bc348;1 #9cc746" focus="100%" type="gradient">
                    <o:fill v:ext="view" type="gradientUnscaled"/>
                  </v:fill>
                  <v:textbox inset="18pt,,18pt">
                    <w:txbxContent>
                      <w:p w14:paraId="43D1AD48" w14:textId="77777777" w:rsidR="00A00D13" w:rsidRPr="00AE6F2B" w:rsidRDefault="00AE6F2B">
                        <w:pPr>
                          <w:jc w:val="right"/>
                          <w:rPr>
                            <w:rFonts w:ascii="Cambria" w:eastAsia="Times New Roman" w:hAnsi="Cambria"/>
                            <w:sz w:val="72"/>
                            <w:szCs w:val="72"/>
                            <w:lang w:val="es-ES"/>
                          </w:rPr>
                        </w:pPr>
                        <w:r w:rsidRPr="00AE6F2B">
                          <w:rPr>
                            <w:rFonts w:ascii="Cambria" w:eastAsia="Times New Roman" w:hAnsi="Cambria"/>
                            <w:sz w:val="72"/>
                            <w:szCs w:val="72"/>
                            <w:lang w:val="es-ES"/>
                          </w:rPr>
                          <w:t>Sistemas Basa</w:t>
                        </w:r>
                        <w:r>
                          <w:rPr>
                            <w:rFonts w:ascii="Cambria" w:eastAsia="Times New Roman" w:hAnsi="Cambria"/>
                            <w:sz w:val="72"/>
                            <w:szCs w:val="72"/>
                            <w:lang w:val="es-ES"/>
                          </w:rPr>
                          <w:t>d</w:t>
                        </w:r>
                        <w:r w:rsidRPr="00AE6F2B">
                          <w:rPr>
                            <w:rFonts w:ascii="Cambria" w:eastAsia="Times New Roman" w:hAnsi="Cambria"/>
                            <w:sz w:val="72"/>
                            <w:szCs w:val="72"/>
                            <w:lang w:val="es-ES"/>
                          </w:rPr>
                          <w:t>os en Microprocesador</w:t>
                        </w:r>
                      </w:p>
                      <w:p w14:paraId="5DF180D1" w14:textId="77777777" w:rsidR="00BB236A" w:rsidRPr="00AE6F2B" w:rsidRDefault="00BB236A">
                        <w:pPr>
                          <w:jc w:val="right"/>
                          <w:rPr>
                            <w:rFonts w:ascii="Cambria" w:eastAsia="Times New Roman" w:hAnsi="Cambria"/>
                            <w:color w:val="632423"/>
                            <w:sz w:val="72"/>
                            <w:szCs w:val="72"/>
                            <w:lang w:val="es-ES"/>
                          </w:rPr>
                        </w:pPr>
                      </w:p>
                      <w:p w14:paraId="14E7ADB7" w14:textId="77777777" w:rsidR="00BB236A" w:rsidRPr="00AE6F2B" w:rsidRDefault="00BB236A">
                        <w:pPr>
                          <w:jc w:val="right"/>
                          <w:rPr>
                            <w:sz w:val="40"/>
                            <w:szCs w:val="40"/>
                            <w:lang w:val="es-ES"/>
                          </w:rPr>
                        </w:pPr>
                      </w:p>
                      <w:p w14:paraId="0A661EAB" w14:textId="77777777" w:rsidR="003E6C8E" w:rsidRPr="003E6C8E" w:rsidRDefault="003E6C8E" w:rsidP="003E6C8E">
                        <w:pPr>
                          <w:jc w:val="right"/>
                          <w:rPr>
                            <w:sz w:val="40"/>
                            <w:szCs w:val="40"/>
                            <w:lang w:val="es-ES"/>
                          </w:rPr>
                        </w:pPr>
                        <w:r w:rsidRPr="003E6C8E">
                          <w:rPr>
                            <w:sz w:val="40"/>
                            <w:szCs w:val="40"/>
                            <w:lang w:val="es-ES"/>
                          </w:rPr>
                          <w:t>Integración y desarrollo de</w:t>
                        </w:r>
                      </w:p>
                      <w:p w14:paraId="0AB338DA" w14:textId="77777777" w:rsidR="003E6C8E" w:rsidRPr="003E6C8E" w:rsidRDefault="003E6C8E" w:rsidP="003E6C8E">
                        <w:pPr>
                          <w:jc w:val="right"/>
                          <w:rPr>
                            <w:sz w:val="40"/>
                            <w:szCs w:val="40"/>
                            <w:lang w:val="es-ES"/>
                          </w:rPr>
                        </w:pPr>
                        <w:r w:rsidRPr="003E6C8E">
                          <w:rPr>
                            <w:sz w:val="40"/>
                            <w:szCs w:val="40"/>
                            <w:lang w:val="es-ES"/>
                          </w:rPr>
                          <w:t>una aplicación:</w:t>
                        </w:r>
                      </w:p>
                      <w:p w14:paraId="4AC9B88D" w14:textId="2859B286" w:rsidR="002A50EE" w:rsidRDefault="002A50EE">
                        <w:pPr>
                          <w:jc w:val="right"/>
                          <w:rPr>
                            <w:sz w:val="40"/>
                            <w:szCs w:val="40"/>
                            <w:lang w:val="es-ES"/>
                          </w:rPr>
                        </w:pPr>
                        <w:r w:rsidRPr="002A50EE">
                          <w:rPr>
                            <w:sz w:val="40"/>
                            <w:szCs w:val="40"/>
                            <w:lang w:val="es-ES"/>
                          </w:rPr>
                          <w:t xml:space="preserve">Controlador de </w:t>
                        </w:r>
                        <w:r w:rsidR="007306A5">
                          <w:rPr>
                            <w:sz w:val="40"/>
                            <w:szCs w:val="40"/>
                            <w:lang w:val="es-ES"/>
                          </w:rPr>
                          <w:t>sensor inercial – acelerómetro.</w:t>
                        </w:r>
                      </w:p>
                      <w:p w14:paraId="4E694575" w14:textId="58E7AC4C" w:rsidR="00A00D13" w:rsidRPr="00CB3345" w:rsidRDefault="00AE6F2B">
                        <w:pPr>
                          <w:jc w:val="right"/>
                          <w:rPr>
                            <w:sz w:val="28"/>
                            <w:szCs w:val="28"/>
                            <w:lang w:val="es-ES"/>
                          </w:rPr>
                        </w:pPr>
                        <w:r w:rsidRPr="00CB3345">
                          <w:rPr>
                            <w:sz w:val="28"/>
                            <w:szCs w:val="28"/>
                            <w:lang w:val="es-ES"/>
                          </w:rPr>
                          <w:t>Alumno:</w:t>
                        </w:r>
                      </w:p>
                      <w:p w14:paraId="379A74C4" w14:textId="1AC375EB" w:rsidR="00AE6F2B" w:rsidRPr="00CB3345" w:rsidRDefault="003E6C8E">
                        <w:pPr>
                          <w:jc w:val="right"/>
                          <w:rPr>
                            <w:sz w:val="28"/>
                            <w:szCs w:val="28"/>
                            <w:lang w:val="es-ES"/>
                          </w:rPr>
                        </w:pPr>
                        <w:r>
                          <w:rPr>
                            <w:sz w:val="28"/>
                            <w:szCs w:val="28"/>
                            <w:lang w:val="es-ES"/>
                          </w:rPr>
                          <w:t>A:</w:t>
                        </w:r>
                        <w:r w:rsidR="00063EB5">
                          <w:rPr>
                            <w:sz w:val="28"/>
                            <w:szCs w:val="28"/>
                            <w:lang w:val="es-ES"/>
                          </w:rPr>
                          <w:t xml:space="preserve"> Antonio Doña</w:t>
                        </w:r>
                      </w:p>
                      <w:p w14:paraId="0829C271" w14:textId="567ADAA3" w:rsidR="003E6C8E" w:rsidRPr="00CB3345" w:rsidRDefault="003E6C8E" w:rsidP="003E6C8E">
                        <w:pPr>
                          <w:jc w:val="right"/>
                          <w:rPr>
                            <w:sz w:val="28"/>
                            <w:szCs w:val="28"/>
                            <w:lang w:val="es-ES"/>
                          </w:rPr>
                        </w:pPr>
                        <w:r>
                          <w:rPr>
                            <w:sz w:val="28"/>
                            <w:szCs w:val="28"/>
                            <w:lang w:val="es-ES"/>
                          </w:rPr>
                          <w:t>B</w:t>
                        </w:r>
                        <w:r w:rsidR="00063EB5">
                          <w:rPr>
                            <w:sz w:val="28"/>
                            <w:szCs w:val="28"/>
                            <w:lang w:val="es-ES"/>
                          </w:rPr>
                          <w:t>: Patricia Alarcón</w:t>
                        </w:r>
                      </w:p>
                      <w:p w14:paraId="3B7E662F" w14:textId="4ACCFBD5" w:rsidR="00AE6F2B" w:rsidRPr="00CB3345" w:rsidRDefault="00AE6F2B">
                        <w:pPr>
                          <w:jc w:val="right"/>
                          <w:rPr>
                            <w:sz w:val="28"/>
                            <w:szCs w:val="28"/>
                            <w:lang w:val="es-ES"/>
                          </w:rPr>
                        </w:pPr>
                      </w:p>
                      <w:p w14:paraId="7B22F0E3" w14:textId="436C7011" w:rsidR="00AE6F2B" w:rsidRPr="00CB3345" w:rsidRDefault="00AE6F2B" w:rsidP="00A66F97">
                        <w:pPr>
                          <w:jc w:val="center"/>
                          <w:rPr>
                            <w:color w:val="FFFFFF"/>
                            <w:sz w:val="28"/>
                            <w:szCs w:val="28"/>
                            <w:lang w:val="es-ES"/>
                          </w:rPr>
                        </w:pPr>
                      </w:p>
                    </w:txbxContent>
                  </v:textbox>
                </v:rect>
                <v:rect id="Rectangle 78" o:spid="_x0000_s1037" style="position:absolute;left:350;top:440;width:11537;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" fillcolor="#953735" stroked="f">
                  <v:textbox inset="18pt,,18pt">
                    <w:txbxContent>
                      <w:p w14:paraId="7EC4DDA0" w14:textId="77777777" w:rsidR="00A00D13" w:rsidRPr="0008082E" w:rsidRDefault="00A00D13">
                        <w:pPr>
                          <w:pStyle w:val="Sinespaciado"/>
                          <w:rPr>
                            <w:smallCaps/>
                            <w:color w:val="FFFFFF"/>
                            <w:sz w:val="44"/>
                            <w:szCs w:val="44"/>
                            <w:lang w:val="es-ES"/>
                          </w:rPr>
                        </w:pPr>
                      </w:p>
                    </w:txbxContent>
                  </v:textbox>
                </v:rect>
                <w10:wrap anchorx="page" anchory="page"/>
              </v:group>
            </w:pict>
          </mc:Fallback>
        </mc:AlternateContent>
      </w:r>
      <w:r w:rsidR="0008082E" w:rsidRPr="00071A14">
        <w:rPr>
          <w:lang w:val="es-ES_tradnl"/>
        </w:rPr>
        <w:br w:type="page"/>
      </w:r>
      <w:r w:rsidR="00071A14" w:rsidRPr="00071A14">
        <w:rPr>
          <w:lang w:val="es-ES_tradnl"/>
        </w:rPr>
        <w:lastRenderedPageBreak/>
        <w:t>Índice</w:t>
      </w:r>
      <w:r w:rsidR="00AE6F2B" w:rsidRPr="00071A14">
        <w:rPr>
          <w:lang w:val="es-ES_tradnl"/>
        </w:rPr>
        <w:t xml:space="preserve"> del documento</w:t>
      </w:r>
    </w:p>
    <w:bookmarkStart w:id="0" w:name="_Toc445525698"/>
    <w:bookmarkStart w:id="1" w:name="_Toc29958605"/>
    <w:p w14:paraId="67CEA217" w14:textId="79D5559B" w:rsidR="00045021" w:rsidRDefault="00033204">
      <w:pPr>
        <w:pStyle w:val="TDC1"/>
        <w:rPr>
          <w:rFonts w:asciiTheme="minorHAnsi" w:eastAsiaTheme="minorEastAsia" w:hAnsiTheme="minorHAnsi" w:cstheme="minorBidi"/>
          <w:b w:val="0"/>
          <w:caps w:val="0"/>
          <w:noProof/>
          <w:szCs w:val="22"/>
          <w:lang w:eastAsia="en-GB"/>
        </w:rPr>
      </w:pPr>
      <w:r w:rsidRPr="00071A14">
        <w:rPr>
          <w:lang w:val="es-ES_tradnl"/>
        </w:rPr>
        <w:fldChar w:fldCharType="begin"/>
      </w:r>
      <w:r w:rsidR="008406E3" w:rsidRPr="00071A14">
        <w:rPr>
          <w:lang w:val="es-ES_tradnl"/>
        </w:rPr>
        <w:instrText xml:space="preserve"> TOC \o "1-3" \h \z \u </w:instrText>
      </w:r>
      <w:r w:rsidRPr="00071A14">
        <w:rPr>
          <w:lang w:val="es-ES_tradnl"/>
        </w:rPr>
        <w:fldChar w:fldCharType="separate"/>
      </w:r>
      <w:hyperlink w:anchor="_Toc88129291" w:history="1">
        <w:r w:rsidR="00045021" w:rsidRPr="008F3326">
          <w:rPr>
            <w:rStyle w:val="Hipervnculo"/>
            <w:noProof/>
            <w:lang w:val="es-ES_tradnl"/>
          </w:rPr>
          <w:t>1</w:t>
        </w:r>
        <w:r w:rsidR="00045021">
          <w:rPr>
            <w:rFonts w:asciiTheme="minorHAnsi" w:eastAsiaTheme="minorEastAsia" w:hAnsiTheme="minorHAnsi" w:cstheme="minorBidi"/>
            <w:b w:val="0"/>
            <w:caps w:val="0"/>
            <w:noProof/>
            <w:szCs w:val="22"/>
            <w:lang w:eastAsia="en-GB"/>
          </w:rPr>
          <w:tab/>
        </w:r>
        <w:r w:rsidR="00045021" w:rsidRPr="008F3326">
          <w:rPr>
            <w:rStyle w:val="Hipervnculo"/>
            <w:noProof/>
            <w:lang w:val="es-ES_tradnl"/>
          </w:rPr>
          <w:t>Objetivos de la PRÁCTICA</w:t>
        </w:r>
        <w:r w:rsidR="00045021">
          <w:rPr>
            <w:noProof/>
            <w:webHidden/>
          </w:rPr>
          <w:tab/>
        </w:r>
        <w:r w:rsidR="00045021">
          <w:rPr>
            <w:noProof/>
            <w:webHidden/>
          </w:rPr>
          <w:fldChar w:fldCharType="begin"/>
        </w:r>
        <w:r w:rsidR="00045021">
          <w:rPr>
            <w:noProof/>
            <w:webHidden/>
          </w:rPr>
          <w:instrText xml:space="preserve"> PAGEREF _Toc88129291 \h </w:instrText>
        </w:r>
        <w:r w:rsidR="00045021">
          <w:rPr>
            <w:noProof/>
            <w:webHidden/>
          </w:rPr>
        </w:r>
        <w:r w:rsidR="00045021">
          <w:rPr>
            <w:noProof/>
            <w:webHidden/>
          </w:rPr>
          <w:fldChar w:fldCharType="separate"/>
        </w:r>
        <w:r w:rsidR="00240696">
          <w:rPr>
            <w:noProof/>
            <w:webHidden/>
          </w:rPr>
          <w:t>2</w:t>
        </w:r>
        <w:r w:rsidR="00045021">
          <w:rPr>
            <w:noProof/>
            <w:webHidden/>
          </w:rPr>
          <w:fldChar w:fldCharType="end"/>
        </w:r>
      </w:hyperlink>
    </w:p>
    <w:p w14:paraId="7D2D3D1F" w14:textId="52771F2C" w:rsidR="00045021" w:rsidRDefault="00045021">
      <w:pPr>
        <w:pStyle w:val="TDC2"/>
        <w:rPr>
          <w:rFonts w:asciiTheme="minorHAnsi" w:eastAsiaTheme="minorEastAsia" w:hAnsiTheme="minorHAnsi" w:cstheme="minorBidi"/>
          <w:b w:val="0"/>
          <w:noProof/>
          <w:szCs w:val="22"/>
          <w:lang w:eastAsia="en-GB"/>
        </w:rPr>
      </w:pPr>
      <w:hyperlink w:anchor="_Toc88129292" w:history="1">
        <w:r w:rsidRPr="008F3326">
          <w:rPr>
            <w:rStyle w:val="Hipervnculo"/>
            <w:noProof/>
            <w:lang w:val="es-ES"/>
            <w14:scene3d>
              <w14:camera w14:prst="orthographicFront"/>
              <w14:lightRig w14:rig="threePt" w14:dir="t">
                <w14:rot w14:lat="0" w14:lon="0" w14:rev="0"/>
              </w14:lightRig>
            </w14:scene3d>
          </w:rPr>
          <w:t>1.1</w:t>
        </w:r>
        <w:r>
          <w:rPr>
            <w:rFonts w:asciiTheme="minorHAnsi" w:eastAsiaTheme="minorEastAsia" w:hAnsiTheme="minorHAnsi" w:cstheme="minorBidi"/>
            <w:b w:val="0"/>
            <w:noProof/>
            <w:szCs w:val="22"/>
            <w:lang w:eastAsia="en-GB"/>
          </w:rPr>
          <w:tab/>
        </w:r>
        <w:r w:rsidRPr="008F3326">
          <w:rPr>
            <w:rStyle w:val="Hipervnculo"/>
            <w:noProof/>
            <w:lang w:val="es-ES_tradnl"/>
          </w:rPr>
          <w:t>Resumen de los objetivos de la práctica realizada</w:t>
        </w:r>
        <w:r>
          <w:rPr>
            <w:noProof/>
            <w:webHidden/>
          </w:rPr>
          <w:tab/>
        </w:r>
        <w:r>
          <w:rPr>
            <w:noProof/>
            <w:webHidden/>
          </w:rPr>
          <w:fldChar w:fldCharType="begin"/>
        </w:r>
        <w:r>
          <w:rPr>
            <w:noProof/>
            <w:webHidden/>
          </w:rPr>
          <w:instrText xml:space="preserve"> PAGEREF _Toc88129292 \h </w:instrText>
        </w:r>
        <w:r>
          <w:rPr>
            <w:noProof/>
            <w:webHidden/>
          </w:rPr>
        </w:r>
        <w:r>
          <w:rPr>
            <w:noProof/>
            <w:webHidden/>
          </w:rPr>
          <w:fldChar w:fldCharType="separate"/>
        </w:r>
        <w:r w:rsidR="00240696">
          <w:rPr>
            <w:noProof/>
            <w:webHidden/>
          </w:rPr>
          <w:t>2</w:t>
        </w:r>
        <w:r>
          <w:rPr>
            <w:noProof/>
            <w:webHidden/>
          </w:rPr>
          <w:fldChar w:fldCharType="end"/>
        </w:r>
      </w:hyperlink>
    </w:p>
    <w:p w14:paraId="4B8EC1BA" w14:textId="2866BD91" w:rsidR="00045021" w:rsidRDefault="00045021">
      <w:pPr>
        <w:pStyle w:val="TDC2"/>
        <w:rPr>
          <w:rFonts w:asciiTheme="minorHAnsi" w:eastAsiaTheme="minorEastAsia" w:hAnsiTheme="minorHAnsi" w:cstheme="minorBidi"/>
          <w:b w:val="0"/>
          <w:noProof/>
          <w:szCs w:val="22"/>
          <w:lang w:eastAsia="en-GB"/>
        </w:rPr>
      </w:pPr>
      <w:hyperlink w:anchor="_Toc88129293" w:history="1">
        <w:r w:rsidRPr="008F3326">
          <w:rPr>
            <w:rStyle w:val="Hipervnculo"/>
            <w:noProof/>
            <w:lang w:val="es-ES"/>
            <w14:scene3d>
              <w14:camera w14:prst="orthographicFront"/>
              <w14:lightRig w14:rig="threePt" w14:dir="t">
                <w14:rot w14:lat="0" w14:lon="0" w14:rev="0"/>
              </w14:lightRig>
            </w14:scene3d>
          </w:rPr>
          <w:t>1.2</w:t>
        </w:r>
        <w:r>
          <w:rPr>
            <w:rFonts w:asciiTheme="minorHAnsi" w:eastAsiaTheme="minorEastAsia" w:hAnsiTheme="minorHAnsi" w:cstheme="minorBidi"/>
            <w:b w:val="0"/>
            <w:noProof/>
            <w:szCs w:val="22"/>
            <w:lang w:eastAsia="en-GB"/>
          </w:rPr>
          <w:tab/>
        </w:r>
        <w:r w:rsidRPr="008F3326">
          <w:rPr>
            <w:rStyle w:val="Hipervnculo"/>
            <w:noProof/>
            <w:lang w:val="es-ES_tradnl"/>
          </w:rPr>
          <w:t>Acrónimos utilizados</w:t>
        </w:r>
        <w:r>
          <w:rPr>
            <w:noProof/>
            <w:webHidden/>
          </w:rPr>
          <w:tab/>
        </w:r>
        <w:r>
          <w:rPr>
            <w:noProof/>
            <w:webHidden/>
          </w:rPr>
          <w:fldChar w:fldCharType="begin"/>
        </w:r>
        <w:r>
          <w:rPr>
            <w:noProof/>
            <w:webHidden/>
          </w:rPr>
          <w:instrText xml:space="preserve"> PAGEREF _Toc88129293 \h </w:instrText>
        </w:r>
        <w:r>
          <w:rPr>
            <w:noProof/>
            <w:webHidden/>
          </w:rPr>
        </w:r>
        <w:r>
          <w:rPr>
            <w:noProof/>
            <w:webHidden/>
          </w:rPr>
          <w:fldChar w:fldCharType="separate"/>
        </w:r>
        <w:r w:rsidR="00240696">
          <w:rPr>
            <w:noProof/>
            <w:webHidden/>
          </w:rPr>
          <w:t>2</w:t>
        </w:r>
        <w:r>
          <w:rPr>
            <w:noProof/>
            <w:webHidden/>
          </w:rPr>
          <w:fldChar w:fldCharType="end"/>
        </w:r>
      </w:hyperlink>
    </w:p>
    <w:p w14:paraId="3EAAD2F7" w14:textId="2894BF69" w:rsidR="00045021" w:rsidRDefault="00045021">
      <w:pPr>
        <w:pStyle w:val="TDC2"/>
        <w:rPr>
          <w:rFonts w:asciiTheme="minorHAnsi" w:eastAsiaTheme="minorEastAsia" w:hAnsiTheme="minorHAnsi" w:cstheme="minorBidi"/>
          <w:b w:val="0"/>
          <w:noProof/>
          <w:szCs w:val="22"/>
          <w:lang w:eastAsia="en-GB"/>
        </w:rPr>
      </w:pPr>
      <w:hyperlink w:anchor="_Toc88129294" w:history="1">
        <w:r w:rsidRPr="008F3326">
          <w:rPr>
            <w:rStyle w:val="Hipervnculo"/>
            <w:noProof/>
            <w:lang w:val="es-ES"/>
            <w14:scene3d>
              <w14:camera w14:prst="orthographicFront"/>
              <w14:lightRig w14:rig="threePt" w14:dir="t">
                <w14:rot w14:lat="0" w14:lon="0" w14:rev="0"/>
              </w14:lightRig>
            </w14:scene3d>
          </w:rPr>
          <w:t>1.3</w:t>
        </w:r>
        <w:r>
          <w:rPr>
            <w:rFonts w:asciiTheme="minorHAnsi" w:eastAsiaTheme="minorEastAsia" w:hAnsiTheme="minorHAnsi" w:cstheme="minorBidi"/>
            <w:b w:val="0"/>
            <w:noProof/>
            <w:szCs w:val="22"/>
            <w:lang w:eastAsia="en-GB"/>
          </w:rPr>
          <w:tab/>
        </w:r>
        <w:r w:rsidRPr="008F3326">
          <w:rPr>
            <w:rStyle w:val="Hipervnculo"/>
            <w:noProof/>
            <w:lang w:val="es-ES_tradnl"/>
          </w:rPr>
          <w:t>Tiempo empleado en la realización de la práctica.</w:t>
        </w:r>
        <w:r>
          <w:rPr>
            <w:noProof/>
            <w:webHidden/>
          </w:rPr>
          <w:tab/>
        </w:r>
        <w:r>
          <w:rPr>
            <w:noProof/>
            <w:webHidden/>
          </w:rPr>
          <w:fldChar w:fldCharType="begin"/>
        </w:r>
        <w:r>
          <w:rPr>
            <w:noProof/>
            <w:webHidden/>
          </w:rPr>
          <w:instrText xml:space="preserve"> PAGEREF _Toc88129294 \h </w:instrText>
        </w:r>
        <w:r>
          <w:rPr>
            <w:noProof/>
            <w:webHidden/>
          </w:rPr>
        </w:r>
        <w:r>
          <w:rPr>
            <w:noProof/>
            <w:webHidden/>
          </w:rPr>
          <w:fldChar w:fldCharType="separate"/>
        </w:r>
        <w:r w:rsidR="00240696">
          <w:rPr>
            <w:noProof/>
            <w:webHidden/>
          </w:rPr>
          <w:t>2</w:t>
        </w:r>
        <w:r>
          <w:rPr>
            <w:noProof/>
            <w:webHidden/>
          </w:rPr>
          <w:fldChar w:fldCharType="end"/>
        </w:r>
      </w:hyperlink>
    </w:p>
    <w:p w14:paraId="3A6C11C4" w14:textId="5E7D4FE0" w:rsidR="00045021" w:rsidRDefault="00045021">
      <w:pPr>
        <w:pStyle w:val="TDC2"/>
        <w:rPr>
          <w:rFonts w:asciiTheme="minorHAnsi" w:eastAsiaTheme="minorEastAsia" w:hAnsiTheme="minorHAnsi" w:cstheme="minorBidi"/>
          <w:b w:val="0"/>
          <w:noProof/>
          <w:szCs w:val="22"/>
          <w:lang w:eastAsia="en-GB"/>
        </w:rPr>
      </w:pPr>
      <w:hyperlink w:anchor="_Toc88129295" w:history="1">
        <w:r w:rsidRPr="008F3326">
          <w:rPr>
            <w:rStyle w:val="Hipervnculo"/>
            <w:noProof/>
            <w:lang w:val="es-ES"/>
            <w14:scene3d>
              <w14:camera w14:prst="orthographicFront"/>
              <w14:lightRig w14:rig="threePt" w14:dir="t">
                <w14:rot w14:lat="0" w14:lon="0" w14:rev="0"/>
              </w14:lightRig>
            </w14:scene3d>
          </w:rPr>
          <w:t>1.4</w:t>
        </w:r>
        <w:r>
          <w:rPr>
            <w:rFonts w:asciiTheme="minorHAnsi" w:eastAsiaTheme="minorEastAsia" w:hAnsiTheme="minorHAnsi" w:cstheme="minorBidi"/>
            <w:b w:val="0"/>
            <w:noProof/>
            <w:szCs w:val="22"/>
            <w:lang w:eastAsia="en-GB"/>
          </w:rPr>
          <w:tab/>
        </w:r>
        <w:r w:rsidRPr="008F3326">
          <w:rPr>
            <w:rStyle w:val="Hipervnculo"/>
            <w:noProof/>
            <w:lang w:val="es-ES_tradnl"/>
          </w:rPr>
          <w:t>Bibliografía utilizada</w:t>
        </w:r>
        <w:r>
          <w:rPr>
            <w:noProof/>
            <w:webHidden/>
          </w:rPr>
          <w:tab/>
        </w:r>
        <w:r>
          <w:rPr>
            <w:noProof/>
            <w:webHidden/>
          </w:rPr>
          <w:fldChar w:fldCharType="begin"/>
        </w:r>
        <w:r>
          <w:rPr>
            <w:noProof/>
            <w:webHidden/>
          </w:rPr>
          <w:instrText xml:space="preserve"> PAGEREF _Toc88129295 \h </w:instrText>
        </w:r>
        <w:r>
          <w:rPr>
            <w:noProof/>
            <w:webHidden/>
          </w:rPr>
        </w:r>
        <w:r>
          <w:rPr>
            <w:noProof/>
            <w:webHidden/>
          </w:rPr>
          <w:fldChar w:fldCharType="separate"/>
        </w:r>
        <w:r w:rsidR="00240696">
          <w:rPr>
            <w:noProof/>
            <w:webHidden/>
          </w:rPr>
          <w:t>3</w:t>
        </w:r>
        <w:r>
          <w:rPr>
            <w:noProof/>
            <w:webHidden/>
          </w:rPr>
          <w:fldChar w:fldCharType="end"/>
        </w:r>
      </w:hyperlink>
    </w:p>
    <w:p w14:paraId="5EF26358" w14:textId="0807C1ED" w:rsidR="00045021" w:rsidRDefault="00045021">
      <w:pPr>
        <w:pStyle w:val="TDC2"/>
        <w:rPr>
          <w:rFonts w:asciiTheme="minorHAnsi" w:eastAsiaTheme="minorEastAsia" w:hAnsiTheme="minorHAnsi" w:cstheme="minorBidi"/>
          <w:b w:val="0"/>
          <w:noProof/>
          <w:szCs w:val="22"/>
          <w:lang w:eastAsia="en-GB"/>
        </w:rPr>
      </w:pPr>
      <w:hyperlink w:anchor="_Toc88129296" w:history="1">
        <w:r w:rsidRPr="008F3326">
          <w:rPr>
            <w:rStyle w:val="Hipervnculo"/>
            <w:noProof/>
            <w:lang w:val="es-ES"/>
            <w14:scene3d>
              <w14:camera w14:prst="orthographicFront"/>
              <w14:lightRig w14:rig="threePt" w14:dir="t">
                <w14:rot w14:lat="0" w14:lon="0" w14:rev="0"/>
              </w14:lightRig>
            </w14:scene3d>
          </w:rPr>
          <w:t>1.5</w:t>
        </w:r>
        <w:r>
          <w:rPr>
            <w:rFonts w:asciiTheme="minorHAnsi" w:eastAsiaTheme="minorEastAsia" w:hAnsiTheme="minorHAnsi" w:cstheme="minorBidi"/>
            <w:b w:val="0"/>
            <w:noProof/>
            <w:szCs w:val="22"/>
            <w:lang w:eastAsia="en-GB"/>
          </w:rPr>
          <w:tab/>
        </w:r>
        <w:r w:rsidRPr="008F3326">
          <w:rPr>
            <w:rStyle w:val="Hipervnculo"/>
            <w:noProof/>
            <w:lang w:val="es-ES"/>
          </w:rPr>
          <w:t>Autoevaluación.</w:t>
        </w:r>
        <w:r>
          <w:rPr>
            <w:noProof/>
            <w:webHidden/>
          </w:rPr>
          <w:tab/>
        </w:r>
        <w:r>
          <w:rPr>
            <w:noProof/>
            <w:webHidden/>
          </w:rPr>
          <w:fldChar w:fldCharType="begin"/>
        </w:r>
        <w:r>
          <w:rPr>
            <w:noProof/>
            <w:webHidden/>
          </w:rPr>
          <w:instrText xml:space="preserve"> PAGEREF _Toc88129296 \h </w:instrText>
        </w:r>
        <w:r>
          <w:rPr>
            <w:noProof/>
            <w:webHidden/>
          </w:rPr>
        </w:r>
        <w:r>
          <w:rPr>
            <w:noProof/>
            <w:webHidden/>
          </w:rPr>
          <w:fldChar w:fldCharType="separate"/>
        </w:r>
        <w:r w:rsidR="00240696">
          <w:rPr>
            <w:noProof/>
            <w:webHidden/>
          </w:rPr>
          <w:t>3</w:t>
        </w:r>
        <w:r>
          <w:rPr>
            <w:noProof/>
            <w:webHidden/>
          </w:rPr>
          <w:fldChar w:fldCharType="end"/>
        </w:r>
      </w:hyperlink>
    </w:p>
    <w:p w14:paraId="13DA0A54" w14:textId="2A811BC8" w:rsidR="00045021" w:rsidRDefault="00045021">
      <w:pPr>
        <w:pStyle w:val="TDC1"/>
        <w:rPr>
          <w:rFonts w:asciiTheme="minorHAnsi" w:eastAsiaTheme="minorEastAsia" w:hAnsiTheme="minorHAnsi" w:cstheme="minorBidi"/>
          <w:b w:val="0"/>
          <w:caps w:val="0"/>
          <w:noProof/>
          <w:szCs w:val="22"/>
          <w:lang w:eastAsia="en-GB"/>
        </w:rPr>
      </w:pPr>
      <w:hyperlink w:anchor="_Toc88129297" w:history="1">
        <w:r w:rsidRPr="008F3326">
          <w:rPr>
            <w:rStyle w:val="Hipervnculo"/>
            <w:noProof/>
            <w:lang w:val="es-ES_tradnl" w:eastAsia="ja-JP"/>
          </w:rPr>
          <w:t>2</w:t>
        </w:r>
        <w:r>
          <w:rPr>
            <w:rFonts w:asciiTheme="minorHAnsi" w:eastAsiaTheme="minorEastAsia" w:hAnsiTheme="minorHAnsi" w:cstheme="minorBidi"/>
            <w:b w:val="0"/>
            <w:caps w:val="0"/>
            <w:noProof/>
            <w:szCs w:val="22"/>
            <w:lang w:eastAsia="en-GB"/>
          </w:rPr>
          <w:tab/>
        </w:r>
        <w:r w:rsidRPr="008F3326">
          <w:rPr>
            <w:rStyle w:val="Hipervnculo"/>
            <w:noProof/>
            <w:lang w:val="es-ES_tradnl" w:eastAsia="ko-KR"/>
          </w:rPr>
          <w:t>RECURSOS UTILIZADOS DEL MICROCONTROLADOR</w:t>
        </w:r>
        <w:r>
          <w:rPr>
            <w:noProof/>
            <w:webHidden/>
          </w:rPr>
          <w:tab/>
        </w:r>
        <w:r>
          <w:rPr>
            <w:noProof/>
            <w:webHidden/>
          </w:rPr>
          <w:fldChar w:fldCharType="begin"/>
        </w:r>
        <w:r>
          <w:rPr>
            <w:noProof/>
            <w:webHidden/>
          </w:rPr>
          <w:instrText xml:space="preserve"> PAGEREF _Toc88129297 \h </w:instrText>
        </w:r>
        <w:r>
          <w:rPr>
            <w:noProof/>
            <w:webHidden/>
          </w:rPr>
        </w:r>
        <w:r>
          <w:rPr>
            <w:noProof/>
            <w:webHidden/>
          </w:rPr>
          <w:fldChar w:fldCharType="separate"/>
        </w:r>
        <w:r w:rsidR="00240696">
          <w:rPr>
            <w:noProof/>
            <w:webHidden/>
          </w:rPr>
          <w:t>4</w:t>
        </w:r>
        <w:r>
          <w:rPr>
            <w:noProof/>
            <w:webHidden/>
          </w:rPr>
          <w:fldChar w:fldCharType="end"/>
        </w:r>
      </w:hyperlink>
    </w:p>
    <w:p w14:paraId="2ECAE673" w14:textId="29A8DC80" w:rsidR="00045021" w:rsidRDefault="00045021">
      <w:pPr>
        <w:pStyle w:val="TDC2"/>
        <w:rPr>
          <w:rFonts w:asciiTheme="minorHAnsi" w:eastAsiaTheme="minorEastAsia" w:hAnsiTheme="minorHAnsi" w:cstheme="minorBidi"/>
          <w:b w:val="0"/>
          <w:noProof/>
          <w:szCs w:val="22"/>
          <w:lang w:eastAsia="en-GB"/>
        </w:rPr>
      </w:pPr>
      <w:hyperlink w:anchor="_Toc88129298" w:history="1">
        <w:r w:rsidRPr="008F3326">
          <w:rPr>
            <w:rStyle w:val="Hipervnculo"/>
            <w:noProof/>
            <w:lang w:val="es-ES"/>
            <w14:scene3d>
              <w14:camera w14:prst="orthographicFront"/>
              <w14:lightRig w14:rig="threePt" w14:dir="t">
                <w14:rot w14:lat="0" w14:lon="0" w14:rev="0"/>
              </w14:lightRig>
            </w14:scene3d>
          </w:rPr>
          <w:t>2.1</w:t>
        </w:r>
        <w:r>
          <w:rPr>
            <w:rFonts w:asciiTheme="minorHAnsi" w:eastAsiaTheme="minorEastAsia" w:hAnsiTheme="minorHAnsi" w:cstheme="minorBidi"/>
            <w:b w:val="0"/>
            <w:noProof/>
            <w:szCs w:val="22"/>
            <w:lang w:eastAsia="en-GB"/>
          </w:rPr>
          <w:tab/>
        </w:r>
        <w:r w:rsidRPr="008F3326">
          <w:rPr>
            <w:rStyle w:val="Hipervnculo"/>
            <w:noProof/>
            <w:lang w:val="es-ES_tradnl"/>
          </w:rPr>
          <w:t>Diagrama de bloques hardware del sistema.</w:t>
        </w:r>
        <w:r>
          <w:rPr>
            <w:noProof/>
            <w:webHidden/>
          </w:rPr>
          <w:tab/>
        </w:r>
        <w:r>
          <w:rPr>
            <w:noProof/>
            <w:webHidden/>
          </w:rPr>
          <w:fldChar w:fldCharType="begin"/>
        </w:r>
        <w:r>
          <w:rPr>
            <w:noProof/>
            <w:webHidden/>
          </w:rPr>
          <w:instrText xml:space="preserve"> PAGEREF _Toc88129298 \h </w:instrText>
        </w:r>
        <w:r>
          <w:rPr>
            <w:noProof/>
            <w:webHidden/>
          </w:rPr>
        </w:r>
        <w:r>
          <w:rPr>
            <w:noProof/>
            <w:webHidden/>
          </w:rPr>
          <w:fldChar w:fldCharType="separate"/>
        </w:r>
        <w:r w:rsidR="00240696">
          <w:rPr>
            <w:noProof/>
            <w:webHidden/>
          </w:rPr>
          <w:t>4</w:t>
        </w:r>
        <w:r>
          <w:rPr>
            <w:noProof/>
            <w:webHidden/>
          </w:rPr>
          <w:fldChar w:fldCharType="end"/>
        </w:r>
      </w:hyperlink>
    </w:p>
    <w:p w14:paraId="38F78A84" w14:textId="3949D229" w:rsidR="00045021" w:rsidRDefault="00045021">
      <w:pPr>
        <w:pStyle w:val="TDC2"/>
        <w:rPr>
          <w:rFonts w:asciiTheme="minorHAnsi" w:eastAsiaTheme="minorEastAsia" w:hAnsiTheme="minorHAnsi" w:cstheme="minorBidi"/>
          <w:b w:val="0"/>
          <w:noProof/>
          <w:szCs w:val="22"/>
          <w:lang w:eastAsia="en-GB"/>
        </w:rPr>
      </w:pPr>
      <w:hyperlink w:anchor="_Toc88129299" w:history="1">
        <w:r w:rsidRPr="008F3326">
          <w:rPr>
            <w:rStyle w:val="Hipervnculo"/>
            <w:noProof/>
            <w:lang w:val="es-ES"/>
            <w14:scene3d>
              <w14:camera w14:prst="orthographicFront"/>
              <w14:lightRig w14:rig="threePt" w14:dir="t">
                <w14:rot w14:lat="0" w14:lon="0" w14:rev="0"/>
              </w14:lightRig>
            </w14:scene3d>
          </w:rPr>
          <w:t>2.2</w:t>
        </w:r>
        <w:r>
          <w:rPr>
            <w:rFonts w:asciiTheme="minorHAnsi" w:eastAsiaTheme="minorEastAsia" w:hAnsiTheme="minorHAnsi" w:cstheme="minorBidi"/>
            <w:b w:val="0"/>
            <w:noProof/>
            <w:szCs w:val="22"/>
            <w:lang w:eastAsia="en-GB"/>
          </w:rPr>
          <w:tab/>
        </w:r>
        <w:r w:rsidRPr="008F3326">
          <w:rPr>
            <w:rStyle w:val="Hipervnculo"/>
            <w:noProof/>
            <w:lang w:val="es-ES_tradnl"/>
          </w:rPr>
          <w:t>Cálculos realizados y justificación de la solución adoptada.</w:t>
        </w:r>
        <w:r>
          <w:rPr>
            <w:noProof/>
            <w:webHidden/>
          </w:rPr>
          <w:tab/>
        </w:r>
        <w:r>
          <w:rPr>
            <w:noProof/>
            <w:webHidden/>
          </w:rPr>
          <w:fldChar w:fldCharType="begin"/>
        </w:r>
        <w:r>
          <w:rPr>
            <w:noProof/>
            <w:webHidden/>
          </w:rPr>
          <w:instrText xml:space="preserve"> PAGEREF _Toc88129299 \h </w:instrText>
        </w:r>
        <w:r>
          <w:rPr>
            <w:noProof/>
            <w:webHidden/>
          </w:rPr>
        </w:r>
        <w:r>
          <w:rPr>
            <w:noProof/>
            <w:webHidden/>
          </w:rPr>
          <w:fldChar w:fldCharType="separate"/>
        </w:r>
        <w:r w:rsidR="00240696">
          <w:rPr>
            <w:noProof/>
            <w:webHidden/>
          </w:rPr>
          <w:t>5</w:t>
        </w:r>
        <w:r>
          <w:rPr>
            <w:noProof/>
            <w:webHidden/>
          </w:rPr>
          <w:fldChar w:fldCharType="end"/>
        </w:r>
      </w:hyperlink>
    </w:p>
    <w:p w14:paraId="0B89C166" w14:textId="69E03BB1" w:rsidR="00045021" w:rsidRDefault="00045021">
      <w:pPr>
        <w:pStyle w:val="TDC1"/>
        <w:rPr>
          <w:rFonts w:asciiTheme="minorHAnsi" w:eastAsiaTheme="minorEastAsia" w:hAnsiTheme="minorHAnsi" w:cstheme="minorBidi"/>
          <w:b w:val="0"/>
          <w:caps w:val="0"/>
          <w:noProof/>
          <w:szCs w:val="22"/>
          <w:lang w:eastAsia="en-GB"/>
        </w:rPr>
      </w:pPr>
      <w:hyperlink w:anchor="_Toc88129300" w:history="1">
        <w:r w:rsidRPr="008F3326">
          <w:rPr>
            <w:rStyle w:val="Hipervnculo"/>
            <w:noProof/>
            <w:lang w:val="es-ES_tradnl" w:eastAsia="ja-JP"/>
          </w:rPr>
          <w:t>3</w:t>
        </w:r>
        <w:r>
          <w:rPr>
            <w:rFonts w:asciiTheme="minorHAnsi" w:eastAsiaTheme="minorEastAsia" w:hAnsiTheme="minorHAnsi" w:cstheme="minorBidi"/>
            <w:b w:val="0"/>
            <w:caps w:val="0"/>
            <w:noProof/>
            <w:szCs w:val="22"/>
            <w:lang w:eastAsia="en-GB"/>
          </w:rPr>
          <w:tab/>
        </w:r>
        <w:r w:rsidRPr="008F3326">
          <w:rPr>
            <w:rStyle w:val="Hipervnculo"/>
            <w:noProof/>
            <w:lang w:val="es-ES_tradnl" w:eastAsia="ja-JP"/>
          </w:rPr>
          <w:t>SOFTWARE</w:t>
        </w:r>
        <w:r>
          <w:rPr>
            <w:noProof/>
            <w:webHidden/>
          </w:rPr>
          <w:tab/>
        </w:r>
        <w:r>
          <w:rPr>
            <w:noProof/>
            <w:webHidden/>
          </w:rPr>
          <w:fldChar w:fldCharType="begin"/>
        </w:r>
        <w:r>
          <w:rPr>
            <w:noProof/>
            <w:webHidden/>
          </w:rPr>
          <w:instrText xml:space="preserve"> PAGEREF _Toc88129300 \h </w:instrText>
        </w:r>
        <w:r>
          <w:rPr>
            <w:noProof/>
            <w:webHidden/>
          </w:rPr>
        </w:r>
        <w:r>
          <w:rPr>
            <w:noProof/>
            <w:webHidden/>
          </w:rPr>
          <w:fldChar w:fldCharType="separate"/>
        </w:r>
        <w:r w:rsidR="00240696">
          <w:rPr>
            <w:noProof/>
            <w:webHidden/>
          </w:rPr>
          <w:t>6</w:t>
        </w:r>
        <w:r>
          <w:rPr>
            <w:noProof/>
            <w:webHidden/>
          </w:rPr>
          <w:fldChar w:fldCharType="end"/>
        </w:r>
      </w:hyperlink>
    </w:p>
    <w:p w14:paraId="3ECD188F" w14:textId="0830E536" w:rsidR="00045021" w:rsidRDefault="00045021">
      <w:pPr>
        <w:pStyle w:val="TDC2"/>
        <w:rPr>
          <w:rFonts w:asciiTheme="minorHAnsi" w:eastAsiaTheme="minorEastAsia" w:hAnsiTheme="minorHAnsi" w:cstheme="minorBidi"/>
          <w:b w:val="0"/>
          <w:noProof/>
          <w:szCs w:val="22"/>
          <w:lang w:eastAsia="en-GB"/>
        </w:rPr>
      </w:pPr>
      <w:hyperlink w:anchor="_Toc88129301" w:history="1">
        <w:r w:rsidRPr="008F3326">
          <w:rPr>
            <w:rStyle w:val="Hipervnculo"/>
            <w:noProof/>
            <w:lang w:val="es-ES"/>
            <w14:scene3d>
              <w14:camera w14:prst="orthographicFront"/>
              <w14:lightRig w14:rig="threePt" w14:dir="t">
                <w14:rot w14:lat="0" w14:lon="0" w14:rev="0"/>
              </w14:lightRig>
            </w14:scene3d>
          </w:rPr>
          <w:t>3.1</w:t>
        </w:r>
        <w:r>
          <w:rPr>
            <w:rFonts w:asciiTheme="minorHAnsi" w:eastAsiaTheme="minorEastAsia" w:hAnsiTheme="minorHAnsi" w:cstheme="minorBidi"/>
            <w:b w:val="0"/>
            <w:noProof/>
            <w:szCs w:val="22"/>
            <w:lang w:eastAsia="en-GB"/>
          </w:rPr>
          <w:tab/>
        </w:r>
        <w:r w:rsidRPr="008F3326">
          <w:rPr>
            <w:rStyle w:val="Hipervnculo"/>
            <w:noProof/>
            <w:lang w:val="es-ES_tradnl"/>
          </w:rPr>
          <w:t>Descripción de cada uno de los módulos del sistema</w:t>
        </w:r>
        <w:r>
          <w:rPr>
            <w:noProof/>
            <w:webHidden/>
          </w:rPr>
          <w:tab/>
        </w:r>
        <w:r>
          <w:rPr>
            <w:noProof/>
            <w:webHidden/>
          </w:rPr>
          <w:fldChar w:fldCharType="begin"/>
        </w:r>
        <w:r>
          <w:rPr>
            <w:noProof/>
            <w:webHidden/>
          </w:rPr>
          <w:instrText xml:space="preserve"> PAGEREF _Toc88129301 \h </w:instrText>
        </w:r>
        <w:r>
          <w:rPr>
            <w:noProof/>
            <w:webHidden/>
          </w:rPr>
        </w:r>
        <w:r>
          <w:rPr>
            <w:noProof/>
            <w:webHidden/>
          </w:rPr>
          <w:fldChar w:fldCharType="separate"/>
        </w:r>
        <w:r w:rsidR="00240696">
          <w:rPr>
            <w:noProof/>
            <w:webHidden/>
          </w:rPr>
          <w:t>6</w:t>
        </w:r>
        <w:r>
          <w:rPr>
            <w:noProof/>
            <w:webHidden/>
          </w:rPr>
          <w:fldChar w:fldCharType="end"/>
        </w:r>
      </w:hyperlink>
    </w:p>
    <w:p w14:paraId="5D33E9C2" w14:textId="6A8572C4" w:rsidR="00045021" w:rsidRDefault="00045021">
      <w:pPr>
        <w:pStyle w:val="TDC2"/>
        <w:rPr>
          <w:rFonts w:asciiTheme="minorHAnsi" w:eastAsiaTheme="minorEastAsia" w:hAnsiTheme="minorHAnsi" w:cstheme="minorBidi"/>
          <w:b w:val="0"/>
          <w:noProof/>
          <w:szCs w:val="22"/>
          <w:lang w:eastAsia="en-GB"/>
        </w:rPr>
      </w:pPr>
      <w:hyperlink w:anchor="_Toc88129302" w:history="1">
        <w:r w:rsidRPr="008F3326">
          <w:rPr>
            <w:rStyle w:val="Hipervnculo"/>
            <w:noProof/>
            <w:lang w:val="es-ES"/>
            <w14:scene3d>
              <w14:camera w14:prst="orthographicFront"/>
              <w14:lightRig w14:rig="threePt" w14:dir="t">
                <w14:rot w14:lat="0" w14:lon="0" w14:rev="0"/>
              </w14:lightRig>
            </w14:scene3d>
          </w:rPr>
          <w:t>3.2</w:t>
        </w:r>
        <w:r>
          <w:rPr>
            <w:rFonts w:asciiTheme="minorHAnsi" w:eastAsiaTheme="minorEastAsia" w:hAnsiTheme="minorHAnsi" w:cstheme="minorBidi"/>
            <w:b w:val="0"/>
            <w:noProof/>
            <w:szCs w:val="22"/>
            <w:lang w:eastAsia="en-GB"/>
          </w:rPr>
          <w:tab/>
        </w:r>
        <w:r w:rsidRPr="008F3326">
          <w:rPr>
            <w:rStyle w:val="Hipervnculo"/>
            <w:noProof/>
            <w:lang w:val="es-ES_tradnl"/>
          </w:rPr>
          <w:t>Descripción global del funcionamiento de la aplicación. Descripción del autómata con el comportamiento del software (si procede)</w:t>
        </w:r>
        <w:r>
          <w:rPr>
            <w:noProof/>
            <w:webHidden/>
          </w:rPr>
          <w:tab/>
        </w:r>
        <w:r>
          <w:rPr>
            <w:noProof/>
            <w:webHidden/>
          </w:rPr>
          <w:fldChar w:fldCharType="begin"/>
        </w:r>
        <w:r>
          <w:rPr>
            <w:noProof/>
            <w:webHidden/>
          </w:rPr>
          <w:instrText xml:space="preserve"> PAGEREF _Toc88129302 \h </w:instrText>
        </w:r>
        <w:r>
          <w:rPr>
            <w:noProof/>
            <w:webHidden/>
          </w:rPr>
        </w:r>
        <w:r>
          <w:rPr>
            <w:noProof/>
            <w:webHidden/>
          </w:rPr>
          <w:fldChar w:fldCharType="separate"/>
        </w:r>
        <w:r w:rsidR="00240696">
          <w:rPr>
            <w:noProof/>
            <w:webHidden/>
          </w:rPr>
          <w:t>8</w:t>
        </w:r>
        <w:r>
          <w:rPr>
            <w:noProof/>
            <w:webHidden/>
          </w:rPr>
          <w:fldChar w:fldCharType="end"/>
        </w:r>
      </w:hyperlink>
    </w:p>
    <w:p w14:paraId="2B9BA014" w14:textId="796EADBE" w:rsidR="00045021" w:rsidRDefault="00045021">
      <w:pPr>
        <w:pStyle w:val="TDC2"/>
        <w:rPr>
          <w:rFonts w:asciiTheme="minorHAnsi" w:eastAsiaTheme="minorEastAsia" w:hAnsiTheme="minorHAnsi" w:cstheme="minorBidi"/>
          <w:b w:val="0"/>
          <w:noProof/>
          <w:szCs w:val="22"/>
          <w:lang w:eastAsia="en-GB"/>
        </w:rPr>
      </w:pPr>
      <w:hyperlink w:anchor="_Toc88129303" w:history="1">
        <w:r w:rsidRPr="008F3326">
          <w:rPr>
            <w:rStyle w:val="Hipervnculo"/>
            <w:noProof/>
            <w:lang w:val="es-ES"/>
            <w14:scene3d>
              <w14:camera w14:prst="orthographicFront"/>
              <w14:lightRig w14:rig="threePt" w14:dir="t">
                <w14:rot w14:lat="0" w14:lon="0" w14:rev="0"/>
              </w14:lightRig>
            </w14:scene3d>
          </w:rPr>
          <w:t>3.3</w:t>
        </w:r>
        <w:r>
          <w:rPr>
            <w:rFonts w:asciiTheme="minorHAnsi" w:eastAsiaTheme="minorEastAsia" w:hAnsiTheme="minorHAnsi" w:cstheme="minorBidi"/>
            <w:b w:val="0"/>
            <w:noProof/>
            <w:szCs w:val="22"/>
            <w:lang w:eastAsia="en-GB"/>
          </w:rPr>
          <w:tab/>
        </w:r>
        <w:r w:rsidRPr="008F3326">
          <w:rPr>
            <w:rStyle w:val="Hipervnculo"/>
            <w:noProof/>
            <w:lang w:val="es-ES_tradnl"/>
          </w:rPr>
          <w:t>Descripción de las rutinas más significativas que ha implementado.</w:t>
        </w:r>
        <w:r>
          <w:rPr>
            <w:noProof/>
            <w:webHidden/>
          </w:rPr>
          <w:tab/>
        </w:r>
        <w:r>
          <w:rPr>
            <w:noProof/>
            <w:webHidden/>
          </w:rPr>
          <w:fldChar w:fldCharType="begin"/>
        </w:r>
        <w:r>
          <w:rPr>
            <w:noProof/>
            <w:webHidden/>
          </w:rPr>
          <w:instrText xml:space="preserve"> PAGEREF _Toc88129303 \h </w:instrText>
        </w:r>
        <w:r>
          <w:rPr>
            <w:noProof/>
            <w:webHidden/>
          </w:rPr>
        </w:r>
        <w:r>
          <w:rPr>
            <w:noProof/>
            <w:webHidden/>
          </w:rPr>
          <w:fldChar w:fldCharType="separate"/>
        </w:r>
        <w:r w:rsidR="00240696">
          <w:rPr>
            <w:noProof/>
            <w:webHidden/>
          </w:rPr>
          <w:t>9</w:t>
        </w:r>
        <w:r>
          <w:rPr>
            <w:noProof/>
            <w:webHidden/>
          </w:rPr>
          <w:fldChar w:fldCharType="end"/>
        </w:r>
      </w:hyperlink>
    </w:p>
    <w:p w14:paraId="0C58E8A0" w14:textId="421748AE" w:rsidR="00045021" w:rsidRDefault="00045021">
      <w:pPr>
        <w:pStyle w:val="TDC1"/>
        <w:rPr>
          <w:rFonts w:asciiTheme="minorHAnsi" w:eastAsiaTheme="minorEastAsia" w:hAnsiTheme="minorHAnsi" w:cstheme="minorBidi"/>
          <w:b w:val="0"/>
          <w:caps w:val="0"/>
          <w:noProof/>
          <w:szCs w:val="22"/>
          <w:lang w:eastAsia="en-GB"/>
        </w:rPr>
      </w:pPr>
      <w:hyperlink w:anchor="_Toc88129304" w:history="1">
        <w:r w:rsidRPr="008F3326">
          <w:rPr>
            <w:rStyle w:val="Hipervnculo"/>
            <w:noProof/>
            <w:lang w:val="es-ES_tradnl" w:eastAsia="ja-JP"/>
          </w:rPr>
          <w:t>4</w:t>
        </w:r>
        <w:r>
          <w:rPr>
            <w:rFonts w:asciiTheme="minorHAnsi" w:eastAsiaTheme="minorEastAsia" w:hAnsiTheme="minorHAnsi" w:cstheme="minorBidi"/>
            <w:b w:val="0"/>
            <w:caps w:val="0"/>
            <w:noProof/>
            <w:szCs w:val="22"/>
            <w:lang w:eastAsia="en-GB"/>
          </w:rPr>
          <w:tab/>
        </w:r>
        <w:r w:rsidRPr="008F3326">
          <w:rPr>
            <w:rStyle w:val="Hipervnculo"/>
            <w:noProof/>
            <w:lang w:val="es-ES_tradnl" w:eastAsia="ja-JP"/>
          </w:rPr>
          <w:t>DEPURACION Y TEST</w:t>
        </w:r>
        <w:r>
          <w:rPr>
            <w:noProof/>
            <w:webHidden/>
          </w:rPr>
          <w:tab/>
        </w:r>
        <w:r>
          <w:rPr>
            <w:noProof/>
            <w:webHidden/>
          </w:rPr>
          <w:fldChar w:fldCharType="begin"/>
        </w:r>
        <w:r>
          <w:rPr>
            <w:noProof/>
            <w:webHidden/>
          </w:rPr>
          <w:instrText xml:space="preserve"> PAGEREF _Toc88129304 \h </w:instrText>
        </w:r>
        <w:r>
          <w:rPr>
            <w:noProof/>
            <w:webHidden/>
          </w:rPr>
        </w:r>
        <w:r>
          <w:rPr>
            <w:noProof/>
            <w:webHidden/>
          </w:rPr>
          <w:fldChar w:fldCharType="separate"/>
        </w:r>
        <w:r w:rsidR="00240696">
          <w:rPr>
            <w:noProof/>
            <w:webHidden/>
          </w:rPr>
          <w:t>10</w:t>
        </w:r>
        <w:r>
          <w:rPr>
            <w:noProof/>
            <w:webHidden/>
          </w:rPr>
          <w:fldChar w:fldCharType="end"/>
        </w:r>
      </w:hyperlink>
    </w:p>
    <w:p w14:paraId="49E0EEEF" w14:textId="0A46971E" w:rsidR="00045021" w:rsidRDefault="00045021">
      <w:pPr>
        <w:pStyle w:val="TDC2"/>
        <w:rPr>
          <w:rFonts w:asciiTheme="minorHAnsi" w:eastAsiaTheme="minorEastAsia" w:hAnsiTheme="minorHAnsi" w:cstheme="minorBidi"/>
          <w:b w:val="0"/>
          <w:noProof/>
          <w:szCs w:val="22"/>
          <w:lang w:eastAsia="en-GB"/>
        </w:rPr>
      </w:pPr>
      <w:hyperlink w:anchor="_Toc88129305" w:history="1">
        <w:r w:rsidRPr="008F3326">
          <w:rPr>
            <w:rStyle w:val="Hipervnculo"/>
            <w:noProof/>
            <w:lang w:val="es-ES"/>
            <w14:scene3d>
              <w14:camera w14:prst="orthographicFront"/>
              <w14:lightRig w14:rig="threePt" w14:dir="t">
                <w14:rot w14:lat="0" w14:lon="0" w14:rev="0"/>
              </w14:lightRig>
            </w14:scene3d>
          </w:rPr>
          <w:t>4.1</w:t>
        </w:r>
        <w:r>
          <w:rPr>
            <w:rFonts w:asciiTheme="minorHAnsi" w:eastAsiaTheme="minorEastAsia" w:hAnsiTheme="minorHAnsi" w:cstheme="minorBidi"/>
            <w:b w:val="0"/>
            <w:noProof/>
            <w:szCs w:val="22"/>
            <w:lang w:eastAsia="en-GB"/>
          </w:rPr>
          <w:tab/>
        </w:r>
        <w:r w:rsidRPr="008F3326">
          <w:rPr>
            <w:rStyle w:val="Hipervnculo"/>
            <w:noProof/>
            <w:lang w:val="es-ES_tradnl"/>
          </w:rPr>
          <w:t>Pruebas realizadas.</w:t>
        </w:r>
        <w:r>
          <w:rPr>
            <w:noProof/>
            <w:webHidden/>
          </w:rPr>
          <w:tab/>
        </w:r>
        <w:r>
          <w:rPr>
            <w:noProof/>
            <w:webHidden/>
          </w:rPr>
          <w:fldChar w:fldCharType="begin"/>
        </w:r>
        <w:r>
          <w:rPr>
            <w:noProof/>
            <w:webHidden/>
          </w:rPr>
          <w:instrText xml:space="preserve"> PAGEREF _Toc88129305 \h </w:instrText>
        </w:r>
        <w:r>
          <w:rPr>
            <w:noProof/>
            <w:webHidden/>
          </w:rPr>
        </w:r>
        <w:r>
          <w:rPr>
            <w:noProof/>
            <w:webHidden/>
          </w:rPr>
          <w:fldChar w:fldCharType="separate"/>
        </w:r>
        <w:r w:rsidR="00240696">
          <w:rPr>
            <w:noProof/>
            <w:webHidden/>
          </w:rPr>
          <w:t>10</w:t>
        </w:r>
        <w:r>
          <w:rPr>
            <w:noProof/>
            <w:webHidden/>
          </w:rPr>
          <w:fldChar w:fldCharType="end"/>
        </w:r>
      </w:hyperlink>
    </w:p>
    <w:p w14:paraId="7EBC0D35" w14:textId="553B1220" w:rsidR="00AC2D87" w:rsidRPr="00071A14" w:rsidRDefault="00033204" w:rsidP="00C7226A">
      <w:pPr>
        <w:pStyle w:val="ParagraphV4"/>
        <w:rPr>
          <w:lang w:val="es-ES_tradnl"/>
        </w:rPr>
      </w:pPr>
      <w:r w:rsidRPr="00071A14">
        <w:rPr>
          <w:lang w:val="es-ES_tradnl"/>
        </w:rPr>
        <w:fldChar w:fldCharType="end"/>
      </w:r>
      <w:bookmarkStart w:id="2" w:name="_Toc222930726"/>
      <w:bookmarkEnd w:id="0"/>
      <w:bookmarkEnd w:id="1"/>
    </w:p>
    <w:p w14:paraId="0F539734" w14:textId="77777777" w:rsidR="008406E3" w:rsidRPr="00071A14" w:rsidRDefault="00AC2D87" w:rsidP="00904D66">
      <w:pPr>
        <w:pStyle w:val="ParagraphV4"/>
        <w:jc w:val="center"/>
        <w:rPr>
          <w:rFonts w:ascii="Calibri" w:hAnsi="Calibri"/>
          <w:sz w:val="22"/>
          <w:szCs w:val="22"/>
          <w:lang w:val="es-ES_tradnl"/>
        </w:rPr>
      </w:pPr>
      <w:r w:rsidRPr="00071A14">
        <w:rPr>
          <w:rFonts w:ascii="Calibri" w:hAnsi="Calibri"/>
          <w:b/>
          <w:lang w:val="es-ES_tradnl"/>
        </w:rPr>
        <w:br w:type="page"/>
      </w:r>
    </w:p>
    <w:p w14:paraId="14DC5D91" w14:textId="77777777" w:rsidR="00786ECA" w:rsidRPr="00071A14" w:rsidRDefault="00AE6F2B" w:rsidP="00D86488">
      <w:pPr>
        <w:pStyle w:val="Ttulo1"/>
        <w:ind w:left="0" w:firstLine="0"/>
        <w:rPr>
          <w:lang w:val="es-ES_tradnl"/>
        </w:rPr>
      </w:pPr>
      <w:bookmarkStart w:id="3" w:name="_Toc88129291"/>
      <w:bookmarkEnd w:id="2"/>
      <w:r w:rsidRPr="00071A14">
        <w:rPr>
          <w:lang w:val="es-ES_tradnl"/>
        </w:rPr>
        <w:lastRenderedPageBreak/>
        <w:t xml:space="preserve">Objetivos de la </w:t>
      </w:r>
      <w:r w:rsidR="00071A14" w:rsidRPr="00071A14">
        <w:rPr>
          <w:lang w:val="es-ES_tradnl"/>
        </w:rPr>
        <w:t>PRÁCTICA</w:t>
      </w:r>
      <w:bookmarkEnd w:id="3"/>
    </w:p>
    <w:p w14:paraId="64FE3593" w14:textId="77777777" w:rsidR="00647CC5" w:rsidRPr="00071A14" w:rsidRDefault="002768DD" w:rsidP="00C7226A">
      <w:pPr>
        <w:rPr>
          <w:rFonts w:eastAsia="Batang"/>
          <w:color w:val="FFFFFF"/>
          <w:lang w:val="es-ES_tradnl" w:eastAsia="ko-KR"/>
        </w:rPr>
      </w:pPr>
      <w:r w:rsidRPr="00071A14">
        <w:rPr>
          <w:rFonts w:eastAsia="Batang"/>
          <w:color w:val="FFFFFF"/>
          <w:lang w:val="es-ES_tradnl" w:eastAsia="ko-KR"/>
        </w:rPr>
        <w:t>T</w:t>
      </w:r>
    </w:p>
    <w:p w14:paraId="075A478F" w14:textId="77777777" w:rsidR="001F2ED7" w:rsidRPr="00071A14" w:rsidRDefault="00AE6F2B" w:rsidP="00F57C5D">
      <w:pPr>
        <w:pStyle w:val="Ttulo2"/>
        <w:rPr>
          <w:lang w:val="es-ES_tradnl"/>
        </w:rPr>
      </w:pPr>
      <w:bookmarkStart w:id="4" w:name="_Toc231295178"/>
      <w:bookmarkStart w:id="5" w:name="_Toc88129292"/>
      <w:bookmarkEnd w:id="4"/>
      <w:r w:rsidRPr="00071A14">
        <w:rPr>
          <w:lang w:val="es-ES_tradnl"/>
        </w:rPr>
        <w:t>Resumen de los objetivos de la práctica realizada</w:t>
      </w:r>
      <w:bookmarkEnd w:id="5"/>
    </w:p>
    <w:p w14:paraId="5365A5FE" w14:textId="77777777" w:rsidR="00274D53" w:rsidRDefault="00274D53" w:rsidP="004B5557">
      <w:pPr>
        <w:rPr>
          <w:rFonts w:eastAsia="Batang"/>
          <w:lang w:val="es-ES_tradnl" w:eastAsia="ko-KR"/>
        </w:rPr>
      </w:pPr>
      <w:r>
        <w:rPr>
          <w:rFonts w:eastAsia="Batang"/>
          <w:lang w:val="es-ES_tradnl" w:eastAsia="ko-KR"/>
        </w:rPr>
        <w:t>Basándonos en CMSIS-Driver y CMSIS-RTOS2, s</w:t>
      </w:r>
      <w:r w:rsidR="007306A5">
        <w:rPr>
          <w:rFonts w:eastAsia="Batang"/>
          <w:lang w:val="es-ES_tradnl" w:eastAsia="ko-KR"/>
        </w:rPr>
        <w:t xml:space="preserve">e </w:t>
      </w:r>
      <w:r>
        <w:rPr>
          <w:rFonts w:eastAsia="Batang"/>
          <w:lang w:val="es-ES_tradnl" w:eastAsia="ko-KR"/>
        </w:rPr>
        <w:t>busca</w:t>
      </w:r>
      <w:r w:rsidR="007306A5">
        <w:rPr>
          <w:rFonts w:eastAsia="Batang"/>
          <w:lang w:val="es-ES_tradnl" w:eastAsia="ko-KR"/>
        </w:rPr>
        <w:t xml:space="preserve"> obtener un controlador capaz de realizar medidas de aceleración en 3 ejes</w:t>
      </w:r>
      <w:r>
        <w:rPr>
          <w:rFonts w:eastAsia="Batang"/>
          <w:lang w:val="es-ES_tradnl" w:eastAsia="ko-KR"/>
        </w:rPr>
        <w:t xml:space="preserve"> con rango máximo {+-2g}</w:t>
      </w:r>
      <w:r w:rsidR="007306A5">
        <w:rPr>
          <w:rFonts w:eastAsia="Batang"/>
          <w:lang w:val="es-ES_tradnl" w:eastAsia="ko-KR"/>
        </w:rPr>
        <w:t xml:space="preserve">, con </w:t>
      </w:r>
      <w:r>
        <w:rPr>
          <w:rFonts w:eastAsia="Batang"/>
          <w:lang w:val="es-ES_tradnl" w:eastAsia="ko-KR"/>
        </w:rPr>
        <w:t>frecuencia de 1Hz</w:t>
      </w:r>
      <w:r w:rsidR="007306A5">
        <w:rPr>
          <w:rFonts w:eastAsia="Batang"/>
          <w:lang w:val="es-ES_tradnl" w:eastAsia="ko-KR"/>
        </w:rPr>
        <w:t>.</w:t>
      </w:r>
    </w:p>
    <w:p w14:paraId="2FF15584" w14:textId="07750ACB" w:rsidR="007306A5" w:rsidRDefault="007306A5" w:rsidP="004B5557">
      <w:pPr>
        <w:rPr>
          <w:rFonts w:eastAsia="Batang"/>
          <w:lang w:val="es-ES_tradnl" w:eastAsia="ko-KR"/>
        </w:rPr>
      </w:pPr>
      <w:r>
        <w:rPr>
          <w:rFonts w:eastAsia="Batang"/>
          <w:lang w:val="es-ES_tradnl" w:eastAsia="ko-KR"/>
        </w:rPr>
        <w:t>Dentro de estas medidas el controlador debe ser capaz de realizar 10 medidas y almacenarlas en un buffer para poder ser volcadas a un PC por medio de comunicación serie</w:t>
      </w:r>
      <w:r w:rsidR="00274D53">
        <w:rPr>
          <w:rFonts w:eastAsia="Batang"/>
          <w:lang w:val="es-ES_tradnl" w:eastAsia="ko-KR"/>
        </w:rPr>
        <w:t xml:space="preserve"> (símil básico de RS-232)</w:t>
      </w:r>
      <w:r>
        <w:rPr>
          <w:rFonts w:eastAsia="Batang"/>
          <w:lang w:val="es-ES_tradnl" w:eastAsia="ko-KR"/>
        </w:rPr>
        <w:t xml:space="preserve"> bajo petición de este.</w:t>
      </w:r>
    </w:p>
    <w:p w14:paraId="6A84B30C" w14:textId="77777777" w:rsidR="007306A5" w:rsidRDefault="007306A5" w:rsidP="004B5557">
      <w:pPr>
        <w:rPr>
          <w:rFonts w:eastAsia="Batang"/>
          <w:lang w:val="es-ES_tradnl" w:eastAsia="ko-KR"/>
        </w:rPr>
      </w:pPr>
      <w:r>
        <w:rPr>
          <w:rFonts w:eastAsia="Batang"/>
          <w:lang w:val="es-ES_tradnl" w:eastAsia="ko-KR"/>
        </w:rPr>
        <w:t xml:space="preserve">Otras funcionalidades que permite el controlador son la programación de parámetros como los umbrales de referencia de aceleración (los cuales ante un exceso producirán un código led en cada eje) y la programación de la hora. </w:t>
      </w:r>
    </w:p>
    <w:p w14:paraId="09B4D47F" w14:textId="294A3296" w:rsidR="007306A5" w:rsidRDefault="007306A5" w:rsidP="004B5557">
      <w:pPr>
        <w:rPr>
          <w:rFonts w:eastAsia="Batang"/>
          <w:lang w:val="es-ES_tradnl" w:eastAsia="ko-KR"/>
        </w:rPr>
      </w:pPr>
      <w:r>
        <w:rPr>
          <w:rFonts w:eastAsia="Batang"/>
          <w:lang w:val="es-ES_tradnl" w:eastAsia="ko-KR"/>
        </w:rPr>
        <w:t xml:space="preserve">Estas funciones son también ejecutables a través del joystick integrado, navegando con pulsaciones </w:t>
      </w:r>
      <w:r w:rsidR="00AC30F1">
        <w:rPr>
          <w:rFonts w:eastAsia="Batang"/>
          <w:lang w:val="es-ES_tradnl" w:eastAsia="ko-KR"/>
        </w:rPr>
        <w:t xml:space="preserve">centrales </w:t>
      </w:r>
      <w:r>
        <w:rPr>
          <w:rFonts w:eastAsia="Batang"/>
          <w:lang w:val="es-ES_tradnl" w:eastAsia="ko-KR"/>
        </w:rPr>
        <w:t xml:space="preserve">sostenidas por 3 modos de operación: Reposo, Activo y Programación. En este último se podrán gestionar todas las </w:t>
      </w:r>
      <w:r w:rsidR="00274D53">
        <w:rPr>
          <w:rFonts w:eastAsia="Batang"/>
          <w:lang w:val="es-ES_tradnl" w:eastAsia="ko-KR"/>
        </w:rPr>
        <w:t>variables</w:t>
      </w:r>
      <w:r>
        <w:rPr>
          <w:rFonts w:eastAsia="Batang"/>
          <w:lang w:val="es-ES_tradnl" w:eastAsia="ko-KR"/>
        </w:rPr>
        <w:t xml:space="preserve"> </w:t>
      </w:r>
      <w:r w:rsidR="00274D53">
        <w:rPr>
          <w:rFonts w:eastAsia="Batang"/>
          <w:lang w:val="es-ES_tradnl" w:eastAsia="ko-KR"/>
        </w:rPr>
        <w:t>tanto con el controlador como desde el PC.</w:t>
      </w:r>
    </w:p>
    <w:p w14:paraId="3E66A659" w14:textId="0300EEB2" w:rsidR="00274D53" w:rsidRDefault="00274D53" w:rsidP="004B5557">
      <w:pPr>
        <w:rPr>
          <w:rFonts w:eastAsia="Batang"/>
          <w:lang w:val="es-ES_tradnl" w:eastAsia="ko-KR"/>
        </w:rPr>
      </w:pPr>
      <w:r>
        <w:rPr>
          <w:rFonts w:eastAsia="Batang"/>
          <w:lang w:val="es-ES_tradnl" w:eastAsia="ko-KR"/>
        </w:rPr>
        <w:t>Cada una de estas interacciones reporta al equipo PC una trama al ejecutar dicha interacción.</w:t>
      </w:r>
    </w:p>
    <w:p w14:paraId="4E92D699" w14:textId="77777777" w:rsidR="007306A5" w:rsidRDefault="007306A5" w:rsidP="004B5557">
      <w:pPr>
        <w:rPr>
          <w:rFonts w:eastAsia="Batang"/>
          <w:lang w:val="es-ES_tradnl" w:eastAsia="ko-KR"/>
        </w:rPr>
      </w:pPr>
    </w:p>
    <w:p w14:paraId="6E1D331A" w14:textId="77777777" w:rsidR="00FA6A5E" w:rsidRPr="00071A14" w:rsidRDefault="00D86488" w:rsidP="00F57C5D">
      <w:pPr>
        <w:pStyle w:val="Ttulo2"/>
        <w:rPr>
          <w:lang w:val="es-ES_tradnl"/>
        </w:rPr>
      </w:pPr>
      <w:bookmarkStart w:id="6" w:name="_Toc88129293"/>
      <w:r w:rsidRPr="00071A14">
        <w:rPr>
          <w:lang w:val="es-ES_tradnl"/>
        </w:rPr>
        <w:t>Acrónimos</w:t>
      </w:r>
      <w:r w:rsidR="00AE6F2B" w:rsidRPr="00071A14">
        <w:rPr>
          <w:lang w:val="es-ES_tradnl"/>
        </w:rPr>
        <w:t xml:space="preserve"> utilizados</w:t>
      </w:r>
      <w:bookmarkEnd w:id="6"/>
    </w:p>
    <w:p w14:paraId="713E5BC9" w14:textId="77777777" w:rsidR="00AE6F2B" w:rsidRPr="00071A14" w:rsidRDefault="00AE6F2B" w:rsidP="00AE6F2B">
      <w:pPr>
        <w:rPr>
          <w:lang w:val="es-ES_tradnl" w:eastAsia="ja-JP"/>
        </w:rPr>
      </w:pPr>
      <w:r w:rsidRPr="00071A14">
        <w:rPr>
          <w:lang w:val="es-ES_tradnl" w:eastAsia="ja-JP"/>
        </w:rPr>
        <w:t xml:space="preserve">Identifique los </w:t>
      </w:r>
      <w:r w:rsidR="00D86488" w:rsidRPr="00071A14">
        <w:rPr>
          <w:lang w:val="es-ES_tradnl" w:eastAsia="ja-JP"/>
        </w:rPr>
        <w:t>acrónimos</w:t>
      </w:r>
      <w:r w:rsidRPr="00071A14">
        <w:rPr>
          <w:lang w:val="es-ES_tradnl" w:eastAsia="ja-JP"/>
        </w:rPr>
        <w:t xml:space="preserve"> usados en su document</w:t>
      </w:r>
      <w:r w:rsidR="00D86488">
        <w:rPr>
          <w:lang w:val="es-ES_tradnl" w:eastAsia="ja-JP"/>
        </w:rPr>
        <w:t>o</w:t>
      </w:r>
      <w:r w:rsidRPr="00071A14">
        <w:rPr>
          <w:lang w:val="es-ES_tradnl" w:eastAsia="ja-JP"/>
        </w:rPr>
        <w:t>.</w:t>
      </w:r>
    </w:p>
    <w:p w14:paraId="00542B3B" w14:textId="77777777" w:rsidR="00AE6F2B" w:rsidRPr="00071A14" w:rsidRDefault="00AE6F2B" w:rsidP="00AE6F2B">
      <w:pPr>
        <w:rPr>
          <w:lang w:val="es-ES_tradnl" w:eastAsia="ja-JP"/>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7920"/>
      </w:tblGrid>
      <w:tr w:rsidR="00AE6F2B" w:rsidRPr="00071A14" w14:paraId="4B439AE1" w14:textId="77777777" w:rsidTr="00E05939">
        <w:tc>
          <w:tcPr>
            <w:tcW w:w="1560" w:type="dxa"/>
          </w:tcPr>
          <w:p w14:paraId="380B17A1" w14:textId="77777777" w:rsidR="00AE6F2B" w:rsidRPr="00071A14" w:rsidRDefault="00AE6F2B" w:rsidP="00591041">
            <w:pPr>
              <w:pStyle w:val="TABLETXTCENPARAv4"/>
              <w:rPr>
                <w:rFonts w:eastAsia="Batang"/>
                <w:lang w:val="es-ES_tradnl" w:eastAsia="ko-KR"/>
              </w:rPr>
            </w:pPr>
            <w:r w:rsidRPr="00071A14">
              <w:rPr>
                <w:rFonts w:eastAsia="Batang"/>
                <w:lang w:val="es-ES_tradnl" w:eastAsia="ko-KR"/>
              </w:rPr>
              <w:t>UART</w:t>
            </w:r>
          </w:p>
        </w:tc>
        <w:tc>
          <w:tcPr>
            <w:tcW w:w="7920" w:type="dxa"/>
          </w:tcPr>
          <w:p w14:paraId="1C9640E0" w14:textId="77777777" w:rsidR="00AE6F2B" w:rsidRPr="00071A14" w:rsidRDefault="00AE6F2B" w:rsidP="00591041">
            <w:pPr>
              <w:pStyle w:val="TABLETXTCENPARAv4"/>
              <w:rPr>
                <w:rFonts w:eastAsia="Batang"/>
                <w:lang w:val="es-ES_tradnl" w:eastAsia="ko-KR"/>
              </w:rPr>
            </w:pPr>
            <w:r w:rsidRPr="00071A14">
              <w:rPr>
                <w:rFonts w:eastAsia="Batang"/>
                <w:lang w:val="es-ES_tradnl" w:eastAsia="ko-KR"/>
              </w:rPr>
              <w:t xml:space="preserve">Universal </w:t>
            </w:r>
            <w:proofErr w:type="spellStart"/>
            <w:r w:rsidRPr="00071A14">
              <w:rPr>
                <w:rFonts w:eastAsia="Batang"/>
                <w:lang w:val="es-ES_tradnl" w:eastAsia="ko-KR"/>
              </w:rPr>
              <w:t>Asynchronous</w:t>
            </w:r>
            <w:proofErr w:type="spellEnd"/>
            <w:r w:rsidRPr="00071A14">
              <w:rPr>
                <w:rFonts w:eastAsia="Batang"/>
                <w:lang w:val="es-ES_tradnl" w:eastAsia="ko-KR"/>
              </w:rPr>
              <w:t xml:space="preserve"> Receiver </w:t>
            </w:r>
            <w:proofErr w:type="spellStart"/>
            <w:r w:rsidRPr="00071A14">
              <w:rPr>
                <w:rFonts w:eastAsia="Batang"/>
                <w:lang w:val="es-ES_tradnl" w:eastAsia="ko-KR"/>
              </w:rPr>
              <w:t>Transmitter</w:t>
            </w:r>
            <w:proofErr w:type="spellEnd"/>
          </w:p>
        </w:tc>
      </w:tr>
      <w:tr w:rsidR="008B5E69" w:rsidRPr="00071A14" w14:paraId="0F9B3F8D" w14:textId="77777777" w:rsidTr="00E05939">
        <w:tc>
          <w:tcPr>
            <w:tcW w:w="1560" w:type="dxa"/>
          </w:tcPr>
          <w:p w14:paraId="7B998AD8" w14:textId="34098D84" w:rsidR="008B5E69" w:rsidRPr="00071A14" w:rsidRDefault="00A66F97" w:rsidP="00C7226A">
            <w:pPr>
              <w:pStyle w:val="TABLETXTCENPARAv4"/>
              <w:rPr>
                <w:lang w:val="es-ES_tradnl"/>
              </w:rPr>
            </w:pPr>
            <w:r>
              <w:rPr>
                <w:lang w:val="es-ES_tradnl"/>
              </w:rPr>
              <w:t>I2C</w:t>
            </w:r>
          </w:p>
        </w:tc>
        <w:tc>
          <w:tcPr>
            <w:tcW w:w="7920" w:type="dxa"/>
          </w:tcPr>
          <w:p w14:paraId="4C7069E4" w14:textId="206F03E7" w:rsidR="008B5E69" w:rsidRPr="00071A14" w:rsidRDefault="00A66F97" w:rsidP="00F4591C">
            <w:pPr>
              <w:pStyle w:val="TABLETXTCENPARAv4"/>
              <w:rPr>
                <w:lang w:val="es-ES_tradnl"/>
              </w:rPr>
            </w:pPr>
            <w:r w:rsidRPr="00A66F97">
              <w:t>Inter-Integrated Circuit</w:t>
            </w:r>
          </w:p>
        </w:tc>
      </w:tr>
      <w:tr w:rsidR="00B60AF4" w:rsidRPr="00071A14" w14:paraId="7BBF1F25" w14:textId="77777777" w:rsidTr="00E05939">
        <w:tc>
          <w:tcPr>
            <w:tcW w:w="1560" w:type="dxa"/>
          </w:tcPr>
          <w:p w14:paraId="51E1B107" w14:textId="7D9DEF90" w:rsidR="00B60AF4" w:rsidRPr="00071A14" w:rsidRDefault="00A66F97" w:rsidP="00C7226A">
            <w:pPr>
              <w:pStyle w:val="TABLETXTCENPARAv4"/>
              <w:rPr>
                <w:lang w:val="es-ES_tradnl"/>
              </w:rPr>
            </w:pPr>
            <w:r w:rsidRPr="00A66F97">
              <w:t>CMSIS-RTOS</w:t>
            </w:r>
            <w:r w:rsidR="00274D53">
              <w:t>2</w:t>
            </w:r>
          </w:p>
        </w:tc>
        <w:tc>
          <w:tcPr>
            <w:tcW w:w="7920" w:type="dxa"/>
          </w:tcPr>
          <w:p w14:paraId="5A514B35" w14:textId="456CD8C6" w:rsidR="00B60AF4" w:rsidRPr="00071A14" w:rsidRDefault="00A66F97" w:rsidP="00F4591C">
            <w:pPr>
              <w:pStyle w:val="TABLETXTCENPARAv4"/>
              <w:rPr>
                <w:lang w:val="es-ES_tradnl"/>
              </w:rPr>
            </w:pPr>
            <w:r w:rsidRPr="00A66F97">
              <w:t>Cortex Microcontroller Software Interface Standard – Real-Time Operating System</w:t>
            </w:r>
            <w:r w:rsidR="00274D53">
              <w:t xml:space="preserve"> (ver.2)</w:t>
            </w:r>
          </w:p>
        </w:tc>
      </w:tr>
      <w:tr w:rsidR="005F08C3" w:rsidRPr="00071A14" w14:paraId="115A16FF" w14:textId="77777777" w:rsidTr="00E05939">
        <w:tc>
          <w:tcPr>
            <w:tcW w:w="1560" w:type="dxa"/>
          </w:tcPr>
          <w:p w14:paraId="6E1AC80C" w14:textId="662386F3" w:rsidR="005F08C3" w:rsidRPr="00071A14" w:rsidRDefault="00A66F97" w:rsidP="00B35677">
            <w:pPr>
              <w:pStyle w:val="TABLETXTCENPARAv4"/>
              <w:rPr>
                <w:lang w:val="es-ES_tradnl"/>
              </w:rPr>
            </w:pPr>
            <w:r w:rsidRPr="00A66F97">
              <w:t>SPI</w:t>
            </w:r>
          </w:p>
        </w:tc>
        <w:tc>
          <w:tcPr>
            <w:tcW w:w="7920" w:type="dxa"/>
          </w:tcPr>
          <w:p w14:paraId="14796D12" w14:textId="02A2E2CD" w:rsidR="005F08C3" w:rsidRPr="00071A14" w:rsidRDefault="00A66F97" w:rsidP="00B35677">
            <w:pPr>
              <w:pStyle w:val="TABLETXTCENPARAv4"/>
              <w:rPr>
                <w:lang w:val="es-ES_tradnl"/>
              </w:rPr>
            </w:pPr>
            <w:r w:rsidRPr="00A66F97">
              <w:t>Serial Peripheral Interface Bus</w:t>
            </w:r>
          </w:p>
        </w:tc>
      </w:tr>
      <w:tr w:rsidR="000A5C73" w:rsidRPr="00071A14" w14:paraId="7BDA978F" w14:textId="77777777" w:rsidTr="00E05939">
        <w:tc>
          <w:tcPr>
            <w:tcW w:w="1560" w:type="dxa"/>
          </w:tcPr>
          <w:p w14:paraId="4830E4BE" w14:textId="4B062B17" w:rsidR="000A5C73" w:rsidRPr="00071A14" w:rsidRDefault="00A66F97" w:rsidP="00B35677">
            <w:pPr>
              <w:pStyle w:val="TABLETXTCENPARAv4"/>
              <w:rPr>
                <w:lang w:val="es-ES_tradnl"/>
              </w:rPr>
            </w:pPr>
            <w:r w:rsidRPr="00A66F97">
              <w:t>GPIO</w:t>
            </w:r>
          </w:p>
        </w:tc>
        <w:tc>
          <w:tcPr>
            <w:tcW w:w="7920" w:type="dxa"/>
          </w:tcPr>
          <w:p w14:paraId="16C41808" w14:textId="45A5BE73" w:rsidR="000A5C73" w:rsidRPr="00071A14" w:rsidRDefault="00A66F97" w:rsidP="00B35677">
            <w:pPr>
              <w:pStyle w:val="TABLETXTCENPARAv4"/>
              <w:rPr>
                <w:lang w:val="es-ES_tradnl"/>
              </w:rPr>
            </w:pPr>
            <w:r w:rsidRPr="00A66F97">
              <w:t>General Purpose Input/Output</w:t>
            </w:r>
          </w:p>
        </w:tc>
      </w:tr>
      <w:tr w:rsidR="008B5E69" w:rsidRPr="00071A14" w14:paraId="03D740F0" w14:textId="77777777" w:rsidTr="00E05939">
        <w:tc>
          <w:tcPr>
            <w:tcW w:w="1560" w:type="dxa"/>
          </w:tcPr>
          <w:p w14:paraId="0BF5530C" w14:textId="6CD9C987" w:rsidR="008B5E69" w:rsidRPr="00071A14" w:rsidRDefault="00EB1F51" w:rsidP="00C7226A">
            <w:pPr>
              <w:pStyle w:val="TABLETXTCENPARAv4"/>
              <w:rPr>
                <w:rFonts w:eastAsia="Batang"/>
                <w:lang w:val="es-ES_tradnl" w:eastAsia="ko-KR"/>
              </w:rPr>
            </w:pPr>
            <w:r>
              <w:rPr>
                <w:rFonts w:eastAsia="Batang"/>
                <w:lang w:val="es-ES_tradnl" w:eastAsia="ko-KR"/>
              </w:rPr>
              <w:t>RGB</w:t>
            </w:r>
          </w:p>
        </w:tc>
        <w:tc>
          <w:tcPr>
            <w:tcW w:w="7920" w:type="dxa"/>
          </w:tcPr>
          <w:p w14:paraId="5D7F9DD8" w14:textId="513DD31E" w:rsidR="008B5E69" w:rsidRPr="00071A14" w:rsidRDefault="00EB1F51" w:rsidP="00C7226A">
            <w:pPr>
              <w:pStyle w:val="TABLETXTCENPARAv4"/>
              <w:rPr>
                <w:rFonts w:eastAsia="Batang"/>
                <w:lang w:val="es-ES_tradnl" w:eastAsia="ko-KR"/>
              </w:rPr>
            </w:pPr>
            <w:r w:rsidRPr="00EB1F51">
              <w:rPr>
                <w:rFonts w:eastAsia="Batang"/>
                <w:lang w:eastAsia="ko-KR"/>
              </w:rPr>
              <w:t>Red-Green-Blue</w:t>
            </w:r>
          </w:p>
        </w:tc>
      </w:tr>
      <w:tr w:rsidR="00914C2B" w:rsidRPr="00071A14" w14:paraId="0C06A922" w14:textId="77777777" w:rsidTr="00E05939">
        <w:tc>
          <w:tcPr>
            <w:tcW w:w="1560" w:type="dxa"/>
          </w:tcPr>
          <w:p w14:paraId="73E2E604" w14:textId="0D438EA5" w:rsidR="00914C2B" w:rsidRPr="00071A14" w:rsidRDefault="00EB1F51" w:rsidP="00C7226A">
            <w:pPr>
              <w:pStyle w:val="TABLETXTCENPARAv4"/>
              <w:rPr>
                <w:lang w:val="es-ES_tradnl"/>
              </w:rPr>
            </w:pPr>
            <w:r w:rsidRPr="00EB1F51">
              <w:t>IRQ</w:t>
            </w:r>
          </w:p>
        </w:tc>
        <w:tc>
          <w:tcPr>
            <w:tcW w:w="7920" w:type="dxa"/>
          </w:tcPr>
          <w:p w14:paraId="629F1572" w14:textId="79E30A4E" w:rsidR="00914C2B" w:rsidRPr="00071A14" w:rsidRDefault="00EB1F51" w:rsidP="00C7226A">
            <w:pPr>
              <w:pStyle w:val="TABLETXTCENPARAv4"/>
              <w:rPr>
                <w:lang w:val="es-ES_tradnl"/>
              </w:rPr>
            </w:pPr>
            <w:r w:rsidRPr="00EB1F51">
              <w:t>Interrupt Request</w:t>
            </w:r>
          </w:p>
        </w:tc>
      </w:tr>
      <w:tr w:rsidR="00914C2B" w:rsidRPr="00071A14" w14:paraId="6B8BD843" w14:textId="77777777" w:rsidTr="00E05939">
        <w:tc>
          <w:tcPr>
            <w:tcW w:w="1560" w:type="dxa"/>
          </w:tcPr>
          <w:p w14:paraId="76933459" w14:textId="1C663DC0" w:rsidR="00914C2B" w:rsidRPr="00071A14" w:rsidRDefault="00EB1F51" w:rsidP="00C7226A">
            <w:pPr>
              <w:pStyle w:val="TABLETXTCENPARAv4"/>
              <w:rPr>
                <w:lang w:val="es-ES_tradnl"/>
              </w:rPr>
            </w:pPr>
            <w:r w:rsidRPr="00EB1F51">
              <w:t>USART</w:t>
            </w:r>
          </w:p>
        </w:tc>
        <w:tc>
          <w:tcPr>
            <w:tcW w:w="7920" w:type="dxa"/>
          </w:tcPr>
          <w:p w14:paraId="084C209D" w14:textId="4C07919E" w:rsidR="00914C2B" w:rsidRPr="00071A14" w:rsidRDefault="00EB1F51" w:rsidP="00904CFD">
            <w:pPr>
              <w:pStyle w:val="TABLETXTCENPARAv4"/>
              <w:rPr>
                <w:lang w:val="es-ES_tradnl"/>
              </w:rPr>
            </w:pPr>
            <w:r w:rsidRPr="00EB1F51">
              <w:t>Universal Synchronous/Asynchronous Receiver Transmitter</w:t>
            </w:r>
          </w:p>
        </w:tc>
      </w:tr>
      <w:tr w:rsidR="00E05939" w:rsidRPr="00071A14" w14:paraId="0DA67227" w14:textId="77777777" w:rsidTr="00E05939">
        <w:tc>
          <w:tcPr>
            <w:tcW w:w="1560" w:type="dxa"/>
          </w:tcPr>
          <w:p w14:paraId="6EF46924" w14:textId="5B8C3167" w:rsidR="00E05939" w:rsidRPr="00071A14" w:rsidRDefault="00EB1F51" w:rsidP="00C7226A">
            <w:pPr>
              <w:pStyle w:val="TABLETXTCENPARAv4"/>
              <w:rPr>
                <w:rFonts w:eastAsia="Batang"/>
                <w:lang w:val="es-ES_tradnl" w:eastAsia="ko-KR"/>
              </w:rPr>
            </w:pPr>
            <w:r w:rsidRPr="00EB1F51">
              <w:rPr>
                <w:rFonts w:eastAsia="Batang"/>
                <w:lang w:eastAsia="ko-KR"/>
              </w:rPr>
              <w:t>LCD</w:t>
            </w:r>
          </w:p>
        </w:tc>
        <w:tc>
          <w:tcPr>
            <w:tcW w:w="7920" w:type="dxa"/>
          </w:tcPr>
          <w:p w14:paraId="31726C03" w14:textId="5B495D47" w:rsidR="00E05939" w:rsidRPr="00071A14" w:rsidRDefault="00EB1F51" w:rsidP="00C7226A">
            <w:pPr>
              <w:pStyle w:val="TABLETXTCENPARAv4"/>
              <w:rPr>
                <w:rFonts w:eastAsia="Batang"/>
                <w:lang w:val="es-ES_tradnl" w:eastAsia="ko-KR"/>
              </w:rPr>
            </w:pPr>
            <w:r w:rsidRPr="00EB1F51">
              <w:rPr>
                <w:rFonts w:eastAsia="Batang"/>
                <w:lang w:eastAsia="ko-KR"/>
              </w:rPr>
              <w:t>Liquid Cristal Display</w:t>
            </w:r>
          </w:p>
        </w:tc>
      </w:tr>
      <w:tr w:rsidR="00347253" w:rsidRPr="00071A14" w14:paraId="4EF29A9B" w14:textId="77777777" w:rsidTr="00E05939">
        <w:tc>
          <w:tcPr>
            <w:tcW w:w="1560" w:type="dxa"/>
          </w:tcPr>
          <w:p w14:paraId="45760B73" w14:textId="26F46027" w:rsidR="00347253" w:rsidRPr="00071A14" w:rsidRDefault="00274D53" w:rsidP="00C7226A">
            <w:pPr>
              <w:pStyle w:val="TABLETXTCENPARAv4"/>
              <w:rPr>
                <w:rFonts w:eastAsia="Batang"/>
                <w:lang w:val="es-ES_tradnl" w:eastAsia="ko-KR"/>
              </w:rPr>
            </w:pPr>
            <w:r>
              <w:rPr>
                <w:rFonts w:eastAsia="Batang"/>
                <w:lang w:val="es-ES_tradnl" w:eastAsia="ko-KR"/>
              </w:rPr>
              <w:t>RS-232</w:t>
            </w:r>
          </w:p>
        </w:tc>
        <w:tc>
          <w:tcPr>
            <w:tcW w:w="7920" w:type="dxa"/>
          </w:tcPr>
          <w:p w14:paraId="5CA206FA" w14:textId="046605C9" w:rsidR="00347253" w:rsidRPr="00274D53" w:rsidRDefault="00274D53" w:rsidP="00C7226A">
            <w:pPr>
              <w:pStyle w:val="TABLETXTCENPARAv4"/>
              <w:rPr>
                <w:rFonts w:eastAsia="Batang"/>
                <w:lang w:val="es-ES_tradnl" w:eastAsia="ko-KR"/>
              </w:rPr>
            </w:pPr>
            <w:r w:rsidRPr="00274D53">
              <w:rPr>
                <w:rFonts w:eastAsia="Batang"/>
                <w:b/>
                <w:bCs/>
                <w:lang w:eastAsia="ko-KR"/>
              </w:rPr>
              <w:t>R</w:t>
            </w:r>
            <w:r w:rsidRPr="00274D53">
              <w:rPr>
                <w:rFonts w:eastAsia="Batang"/>
                <w:lang w:eastAsia="ko-KR"/>
              </w:rPr>
              <w:t xml:space="preserve">ecommended </w:t>
            </w:r>
            <w:r w:rsidRPr="00274D53">
              <w:rPr>
                <w:rFonts w:eastAsia="Batang"/>
                <w:b/>
                <w:bCs/>
                <w:lang w:eastAsia="ko-KR"/>
              </w:rPr>
              <w:t>S</w:t>
            </w:r>
            <w:r w:rsidRPr="00274D53">
              <w:rPr>
                <w:rFonts w:eastAsia="Batang"/>
                <w:lang w:eastAsia="ko-KR"/>
              </w:rPr>
              <w:t>tandard 232</w:t>
            </w:r>
          </w:p>
        </w:tc>
      </w:tr>
      <w:tr w:rsidR="00347253" w:rsidRPr="00071A14" w14:paraId="73599888" w14:textId="77777777" w:rsidTr="00E05939">
        <w:tc>
          <w:tcPr>
            <w:tcW w:w="1560" w:type="dxa"/>
          </w:tcPr>
          <w:p w14:paraId="4C221AD4" w14:textId="17C96806" w:rsidR="00347253" w:rsidRPr="00071A14" w:rsidRDefault="00AC30F1" w:rsidP="00C7226A">
            <w:pPr>
              <w:pStyle w:val="TABLETXTCENPARAv4"/>
              <w:rPr>
                <w:rFonts w:eastAsia="Batang"/>
                <w:lang w:val="es-ES_tradnl" w:eastAsia="ko-KR"/>
              </w:rPr>
            </w:pPr>
            <w:r>
              <w:rPr>
                <w:rFonts w:eastAsia="Batang"/>
                <w:lang w:val="es-ES_tradnl" w:eastAsia="ko-KR"/>
              </w:rPr>
              <w:t>FSM</w:t>
            </w:r>
          </w:p>
        </w:tc>
        <w:tc>
          <w:tcPr>
            <w:tcW w:w="7920" w:type="dxa"/>
          </w:tcPr>
          <w:p w14:paraId="536C0DC8" w14:textId="67813A97" w:rsidR="00347253" w:rsidRPr="00071A14" w:rsidRDefault="00AC30F1" w:rsidP="00347253">
            <w:pPr>
              <w:pStyle w:val="TABLETXTCENPARAv4"/>
              <w:rPr>
                <w:rFonts w:eastAsia="Batang"/>
                <w:lang w:val="es-ES_tradnl" w:eastAsia="ko-KR"/>
              </w:rPr>
            </w:pPr>
            <w:r>
              <w:rPr>
                <w:rFonts w:eastAsia="Batang"/>
                <w:lang w:val="es-ES_tradnl" w:eastAsia="ko-KR"/>
              </w:rPr>
              <w:t xml:space="preserve">Finite </w:t>
            </w:r>
            <w:proofErr w:type="spellStart"/>
            <w:r>
              <w:rPr>
                <w:rFonts w:eastAsia="Batang"/>
                <w:lang w:val="es-ES_tradnl" w:eastAsia="ko-KR"/>
              </w:rPr>
              <w:t>State</w:t>
            </w:r>
            <w:proofErr w:type="spellEnd"/>
            <w:r>
              <w:rPr>
                <w:rFonts w:eastAsia="Batang"/>
                <w:lang w:val="es-ES_tradnl" w:eastAsia="ko-KR"/>
              </w:rPr>
              <w:t xml:space="preserve"> Machine</w:t>
            </w:r>
          </w:p>
        </w:tc>
      </w:tr>
    </w:tbl>
    <w:p w14:paraId="4F3D824E" w14:textId="77777777" w:rsidR="00071A14" w:rsidRDefault="00071A14" w:rsidP="00F57C5D">
      <w:pPr>
        <w:pStyle w:val="Ttulo2"/>
        <w:rPr>
          <w:lang w:val="es-ES_tradnl"/>
        </w:rPr>
      </w:pPr>
      <w:bookmarkStart w:id="7" w:name="_Toc88129294"/>
      <w:r>
        <w:rPr>
          <w:lang w:val="es-ES_tradnl"/>
        </w:rPr>
        <w:t>Tiempo empleado en la realización de la práctica.</w:t>
      </w:r>
      <w:bookmarkEnd w:id="7"/>
    </w:p>
    <w:p w14:paraId="05BCCF91" w14:textId="77777777" w:rsidR="00071A14" w:rsidRDefault="00071A14" w:rsidP="00071A14">
      <w:pPr>
        <w:rPr>
          <w:lang w:val="es-ES_tradnl" w:eastAsia="ja-JP"/>
        </w:rPr>
      </w:pPr>
      <w:r>
        <w:rPr>
          <w:lang w:val="es-ES_tradnl" w:eastAsia="ja-JP"/>
        </w:rPr>
        <w:t>Debe realizar una descripción sencilla del tiempo que ha dedicado a la realización de las actividades relacionadas con la práctica.</w:t>
      </w:r>
    </w:p>
    <w:tbl>
      <w:tblPr>
        <w:tblpPr w:leftFromText="181" w:rightFromText="181" w:topFromText="142" w:bottomFromText="142" w:vertAnchor="text" w:horzAnchor="page" w:tblpX="1549" w:tblpY="160"/>
        <w:tblOverlap w:val="never"/>
        <w:tblW w:w="0" w:type="auto"/>
        <w:tblBorders>
          <w:top w:val="single" w:sz="4" w:space="0" w:color="auto"/>
          <w:bottom w:val="single" w:sz="4" w:space="0" w:color="auto"/>
        </w:tblBorders>
        <w:shd w:val="clear" w:color="auto" w:fill="F2F2F2"/>
        <w:tblLook w:val="04A0" w:firstRow="1" w:lastRow="0" w:firstColumn="1" w:lastColumn="0" w:noHBand="0" w:noVBand="1"/>
      </w:tblPr>
      <w:tblGrid>
        <w:gridCol w:w="1101"/>
        <w:gridCol w:w="8063"/>
      </w:tblGrid>
      <w:tr w:rsidR="00071A14" w:rsidRPr="004045D4" w14:paraId="2E86D74D" w14:textId="77777777" w:rsidTr="00591041">
        <w:tc>
          <w:tcPr>
            <w:tcW w:w="1101" w:type="dxa"/>
            <w:shd w:val="clear" w:color="auto" w:fill="F2F2F2"/>
          </w:tcPr>
          <w:p w14:paraId="3773B05D" w14:textId="77777777" w:rsidR="00071A14" w:rsidRPr="00071A14" w:rsidRDefault="00871BBC" w:rsidP="00591041">
            <w:pPr>
              <w:rPr>
                <w:b/>
                <w:lang w:val="es-ES_tradnl" w:eastAsia="ja-JP"/>
              </w:rPr>
            </w:pPr>
            <w:r>
              <w:rPr>
                <w:b/>
                <w:noProof/>
                <w:lang w:val="es-ES" w:eastAsia="es-ES"/>
              </w:rPr>
              <w:drawing>
                <wp:inline distT="0" distB="0" distL="0" distR="0" wp14:anchorId="6A74A01F" wp14:editId="172FB5CF">
                  <wp:extent cx="542925" cy="54292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8063" w:type="dxa"/>
            <w:shd w:val="clear" w:color="auto" w:fill="F2F2F2"/>
            <w:vAlign w:val="center"/>
          </w:tcPr>
          <w:p w14:paraId="6C41AC96" w14:textId="5E820293" w:rsidR="00071A14" w:rsidRPr="00071A14" w:rsidRDefault="00071A14" w:rsidP="00D86488">
            <w:pPr>
              <w:rPr>
                <w:lang w:val="es-ES" w:eastAsia="ja-JP"/>
              </w:rPr>
            </w:pPr>
            <w:r w:rsidRPr="00071A14">
              <w:rPr>
                <w:b/>
                <w:u w:val="single"/>
                <w:lang w:val="es-ES" w:eastAsia="ja-JP"/>
              </w:rPr>
              <w:t xml:space="preserve">[Tiempo empleado para </w:t>
            </w:r>
            <w:proofErr w:type="spellStart"/>
            <w:r w:rsidRPr="00071A14">
              <w:rPr>
                <w:b/>
                <w:u w:val="single"/>
                <w:lang w:val="es-ES" w:eastAsia="ja-JP"/>
              </w:rPr>
              <w:t>realizer</w:t>
            </w:r>
            <w:proofErr w:type="spellEnd"/>
            <w:r w:rsidRPr="00071A14">
              <w:rPr>
                <w:b/>
                <w:u w:val="single"/>
                <w:lang w:val="es-ES" w:eastAsia="ja-JP"/>
              </w:rPr>
              <w:t xml:space="preserve"> la práctica]:</w:t>
            </w:r>
            <w:r w:rsidRPr="00071A14">
              <w:rPr>
                <w:lang w:val="es-ES" w:eastAsia="ja-JP"/>
              </w:rPr>
              <w:t xml:space="preserve"> </w:t>
            </w:r>
            <w:r w:rsidRPr="00071A14">
              <w:rPr>
                <w:lang w:val="es-ES" w:eastAsia="ko-KR"/>
              </w:rPr>
              <w:t>E</w:t>
            </w:r>
            <w:r>
              <w:rPr>
                <w:lang w:val="es-ES" w:eastAsia="ko-KR"/>
              </w:rPr>
              <w:t xml:space="preserve">l tiempo total empleado ha sido de </w:t>
            </w:r>
            <w:r w:rsidR="002903BB">
              <w:rPr>
                <w:lang w:val="es-ES" w:eastAsia="ko-KR"/>
              </w:rPr>
              <w:t>3</w:t>
            </w:r>
            <w:r w:rsidR="00EF2803">
              <w:rPr>
                <w:lang w:val="es-ES" w:eastAsia="ko-KR"/>
              </w:rPr>
              <w:t>6</w:t>
            </w:r>
            <w:r w:rsidR="004D2A1A">
              <w:rPr>
                <w:lang w:val="es-ES" w:eastAsia="ko-KR"/>
              </w:rPr>
              <w:t xml:space="preserve"> </w:t>
            </w:r>
            <w:r>
              <w:rPr>
                <w:lang w:val="es-ES" w:eastAsia="ko-KR"/>
              </w:rPr>
              <w:t>horas.</w:t>
            </w:r>
          </w:p>
        </w:tc>
      </w:tr>
    </w:tbl>
    <w:p w14:paraId="05FE7287" w14:textId="23E3BD63" w:rsidR="00071A14" w:rsidRDefault="009860A3" w:rsidP="00071A14">
      <w:pPr>
        <w:rPr>
          <w:lang w:val="es-ES" w:eastAsia="ja-JP"/>
        </w:rPr>
      </w:pPr>
      <w:r>
        <w:rPr>
          <w:lang w:val="es-ES" w:eastAsia="ja-JP"/>
        </w:rPr>
        <w:t xml:space="preserve">Para la entrega 1 (que se compone por: joystick, hora) hemos empleado: </w:t>
      </w:r>
      <w:r w:rsidR="00EF2803">
        <w:rPr>
          <w:lang w:val="es-ES" w:eastAsia="ja-JP"/>
        </w:rPr>
        <w:t>2</w:t>
      </w:r>
      <w:r>
        <w:rPr>
          <w:lang w:val="es-ES" w:eastAsia="ja-JP"/>
        </w:rPr>
        <w:t xml:space="preserve"> horas.</w:t>
      </w:r>
    </w:p>
    <w:p w14:paraId="7DE1092D" w14:textId="0EE2281B" w:rsidR="009860A3" w:rsidRDefault="009860A3" w:rsidP="00071A14">
      <w:pPr>
        <w:rPr>
          <w:lang w:val="es-ES" w:eastAsia="ja-JP"/>
        </w:rPr>
      </w:pPr>
      <w:r>
        <w:rPr>
          <w:lang w:val="es-ES" w:eastAsia="ja-JP"/>
        </w:rPr>
        <w:t xml:space="preserve">Para la entrega 2 (que se compone de acelerómetro, </w:t>
      </w:r>
      <w:proofErr w:type="spellStart"/>
      <w:r>
        <w:rPr>
          <w:lang w:val="es-ES" w:eastAsia="ja-JP"/>
        </w:rPr>
        <w:t>lcd</w:t>
      </w:r>
      <w:proofErr w:type="spellEnd"/>
      <w:r>
        <w:rPr>
          <w:lang w:val="es-ES" w:eastAsia="ja-JP"/>
        </w:rPr>
        <w:t>, leds núcle</w:t>
      </w:r>
      <w:r w:rsidR="004D2A1A">
        <w:rPr>
          <w:lang w:val="es-ES" w:eastAsia="ja-JP"/>
        </w:rPr>
        <w:t>o</w:t>
      </w:r>
      <w:r>
        <w:rPr>
          <w:lang w:val="es-ES" w:eastAsia="ja-JP"/>
        </w:rPr>
        <w:t xml:space="preserve">): hemos empleado: </w:t>
      </w:r>
      <w:r w:rsidR="004D2A1A">
        <w:rPr>
          <w:lang w:val="es-ES" w:eastAsia="ja-JP"/>
        </w:rPr>
        <w:t>10</w:t>
      </w:r>
      <w:r>
        <w:rPr>
          <w:lang w:val="es-ES" w:eastAsia="ja-JP"/>
        </w:rPr>
        <w:t xml:space="preserve"> horas.</w:t>
      </w:r>
    </w:p>
    <w:p w14:paraId="1C3BC25D" w14:textId="1809E3FB" w:rsidR="009860A3" w:rsidRDefault="009860A3" w:rsidP="00071A14">
      <w:pPr>
        <w:rPr>
          <w:lang w:val="es-ES" w:eastAsia="ja-JP"/>
        </w:rPr>
      </w:pPr>
      <w:r>
        <w:rPr>
          <w:lang w:val="es-ES" w:eastAsia="ja-JP"/>
        </w:rPr>
        <w:lastRenderedPageBreak/>
        <w:t xml:space="preserve">Para la entrega 3 (que se compone del </w:t>
      </w:r>
      <w:proofErr w:type="spellStart"/>
      <w:r>
        <w:rPr>
          <w:lang w:val="es-ES" w:eastAsia="ja-JP"/>
        </w:rPr>
        <w:t>com</w:t>
      </w:r>
      <w:proofErr w:type="spellEnd"/>
      <w:r>
        <w:rPr>
          <w:lang w:val="es-ES" w:eastAsia="ja-JP"/>
        </w:rPr>
        <w:t>-pc) hemos empleado: 6 horas.</w:t>
      </w:r>
    </w:p>
    <w:p w14:paraId="21539A0F" w14:textId="77777777" w:rsidR="009860A3" w:rsidRDefault="009860A3" w:rsidP="00071A14">
      <w:pPr>
        <w:rPr>
          <w:lang w:val="es-ES" w:eastAsia="ja-JP"/>
        </w:rPr>
      </w:pPr>
    </w:p>
    <w:p w14:paraId="72DFD2BF" w14:textId="513AD9FE" w:rsidR="009860A3" w:rsidRDefault="009860A3" w:rsidP="00071A14">
      <w:pPr>
        <w:rPr>
          <w:lang w:val="es-ES" w:eastAsia="ja-JP"/>
        </w:rPr>
      </w:pPr>
      <w:r>
        <w:rPr>
          <w:lang w:val="es-ES" w:eastAsia="ja-JP"/>
        </w:rPr>
        <w:t xml:space="preserve">Para el proyecto final, unificando todos los módulos, hemos tardado: </w:t>
      </w:r>
      <w:r w:rsidR="004D2A1A">
        <w:rPr>
          <w:lang w:val="es-ES" w:eastAsia="ja-JP"/>
        </w:rPr>
        <w:t>1</w:t>
      </w:r>
      <w:r w:rsidR="002903BB">
        <w:rPr>
          <w:lang w:val="es-ES" w:eastAsia="ja-JP"/>
        </w:rPr>
        <w:t xml:space="preserve">6 </w:t>
      </w:r>
      <w:r>
        <w:rPr>
          <w:lang w:val="es-ES" w:eastAsia="ja-JP"/>
        </w:rPr>
        <w:t>horas.</w:t>
      </w:r>
    </w:p>
    <w:p w14:paraId="60167411" w14:textId="25E03C22" w:rsidR="009860A3" w:rsidRPr="00071A14" w:rsidRDefault="009860A3" w:rsidP="00071A14">
      <w:pPr>
        <w:rPr>
          <w:lang w:val="es-ES" w:eastAsia="ja-JP"/>
        </w:rPr>
      </w:pPr>
      <w:r>
        <w:rPr>
          <w:lang w:val="es-ES" w:eastAsia="ja-JP"/>
        </w:rPr>
        <w:t xml:space="preserve">Para realizar la memoria, hemos tardado: </w:t>
      </w:r>
      <w:r w:rsidR="00EF2803">
        <w:rPr>
          <w:lang w:val="es-ES" w:eastAsia="ja-JP"/>
        </w:rPr>
        <w:t>2</w:t>
      </w:r>
      <w:r>
        <w:rPr>
          <w:lang w:val="es-ES" w:eastAsia="ja-JP"/>
        </w:rPr>
        <w:t xml:space="preserve"> horas.</w:t>
      </w:r>
    </w:p>
    <w:p w14:paraId="0D7C5872" w14:textId="77777777" w:rsidR="00FA330B" w:rsidRDefault="00AE6F2B" w:rsidP="00F57C5D">
      <w:pPr>
        <w:pStyle w:val="Ttulo2"/>
        <w:rPr>
          <w:lang w:val="es-ES_tradnl"/>
        </w:rPr>
      </w:pPr>
      <w:bookmarkStart w:id="8" w:name="_Toc88129295"/>
      <w:r w:rsidRPr="00071A14">
        <w:rPr>
          <w:lang w:val="es-ES_tradnl"/>
        </w:rPr>
        <w:t>Bibliografía utilizada</w:t>
      </w:r>
      <w:bookmarkEnd w:id="8"/>
    </w:p>
    <w:p w14:paraId="264FA551" w14:textId="50407F42" w:rsidR="00AC2E01" w:rsidRPr="00AC2E01" w:rsidRDefault="00AC2E01" w:rsidP="00AC2E01">
      <w:pPr>
        <w:rPr>
          <w:lang w:val="es-ES_tradnl" w:eastAsia="ja-JP"/>
        </w:rPr>
      </w:pPr>
      <w:r>
        <w:rPr>
          <w:lang w:val="es-ES_tradnl" w:eastAsia="ja-JP"/>
        </w:rPr>
        <w:t xml:space="preserve">Para realizar esta práctica </w:t>
      </w:r>
      <w:proofErr w:type="spellStart"/>
      <w:r>
        <w:rPr>
          <w:lang w:val="es-ES_tradnl" w:eastAsia="ja-JP"/>
        </w:rPr>
        <w:t>a parte</w:t>
      </w:r>
      <w:proofErr w:type="spellEnd"/>
      <w:r>
        <w:rPr>
          <w:lang w:val="es-ES_tradnl" w:eastAsia="ja-JP"/>
        </w:rPr>
        <w:t xml:space="preserve"> de haber utilizado los apuntes </w:t>
      </w:r>
      <w:r w:rsidR="009860A3">
        <w:rPr>
          <w:lang w:val="es-ES_tradnl" w:eastAsia="ja-JP"/>
        </w:rPr>
        <w:t>proporcionados por Moodle. También hemos dado uso de las siguientes bibliografías para realizar la práctica.</w:t>
      </w:r>
    </w:p>
    <w:p w14:paraId="7C5C6B5D" w14:textId="58B326E1" w:rsidR="00AC2E01" w:rsidRDefault="00F22599" w:rsidP="00AC2E01">
      <w:pPr>
        <w:pStyle w:val="RD-REFDOCv4"/>
        <w:rPr>
          <w:lang w:val="es-ES_tradnl"/>
        </w:rPr>
      </w:pPr>
      <w:r>
        <w:rPr>
          <w:lang w:val="es-ES_tradnl"/>
        </w:rPr>
        <w:t>“</w:t>
      </w:r>
      <w:r w:rsidR="009860A3">
        <w:rPr>
          <w:lang w:val="es-ES_tradnl"/>
        </w:rPr>
        <w:t>NUCLE</w:t>
      </w:r>
      <w:r w:rsidR="00EF2803">
        <w:rPr>
          <w:lang w:val="es-ES_tradnl"/>
        </w:rPr>
        <w:t>O</w:t>
      </w:r>
      <w:r w:rsidR="009860A3">
        <w:rPr>
          <w:lang w:val="es-ES_tradnl"/>
        </w:rPr>
        <w:t>-F429ZI-USER MANUAL</w:t>
      </w:r>
      <w:r>
        <w:rPr>
          <w:lang w:val="es-ES_tradnl"/>
        </w:rPr>
        <w:t xml:space="preserve">”, STM. </w:t>
      </w:r>
    </w:p>
    <w:p w14:paraId="7659D81D" w14:textId="289D2C90" w:rsidR="00250EAE" w:rsidRDefault="009860A3" w:rsidP="00AC2E01">
      <w:pPr>
        <w:pStyle w:val="RD-REFDOCv4"/>
        <w:rPr>
          <w:lang w:val="es-ES_tradnl"/>
        </w:rPr>
      </w:pPr>
      <w:r>
        <w:rPr>
          <w:lang w:val="es-ES_tradnl"/>
        </w:rPr>
        <w:t xml:space="preserve">Esquemático </w:t>
      </w:r>
      <w:proofErr w:type="spellStart"/>
      <w:r>
        <w:rPr>
          <w:lang w:val="es-ES_tradnl"/>
        </w:rPr>
        <w:t>mbed-Aplication-Board</w:t>
      </w:r>
      <w:proofErr w:type="spellEnd"/>
    </w:p>
    <w:p w14:paraId="22282779" w14:textId="16CBC783" w:rsidR="009860A3" w:rsidRDefault="00F22599" w:rsidP="00AC2E01">
      <w:pPr>
        <w:pStyle w:val="RD-REFDOCv4"/>
        <w:rPr>
          <w:lang w:val="es-ES_tradnl"/>
        </w:rPr>
      </w:pPr>
      <w:r>
        <w:rPr>
          <w:lang w:val="es-ES_tradnl"/>
        </w:rPr>
        <w:t>“</w:t>
      </w:r>
      <w:r w:rsidR="009860A3">
        <w:rPr>
          <w:lang w:val="es-ES_tradnl"/>
        </w:rPr>
        <w:t>STM32F429-REFERENCE-MANUAL</w:t>
      </w:r>
      <w:r>
        <w:rPr>
          <w:lang w:val="es-ES_tradnl"/>
        </w:rPr>
        <w:t>”, STM.</w:t>
      </w:r>
    </w:p>
    <w:p w14:paraId="1C44F4FE" w14:textId="4C9B9652" w:rsidR="009860A3" w:rsidRDefault="00F22599" w:rsidP="00AC2E01">
      <w:pPr>
        <w:pStyle w:val="RD-REFDOCv4"/>
        <w:rPr>
          <w:lang w:val="es-ES_tradnl"/>
        </w:rPr>
      </w:pPr>
      <w:r>
        <w:rPr>
          <w:lang w:val="es-ES_tradnl"/>
        </w:rPr>
        <w:t>“</w:t>
      </w:r>
      <w:r w:rsidR="009860A3">
        <w:rPr>
          <w:lang w:val="es-ES_tradnl"/>
        </w:rPr>
        <w:t>STM32F429-DATASHEET</w:t>
      </w:r>
      <w:r>
        <w:rPr>
          <w:lang w:val="es-ES_tradnl"/>
        </w:rPr>
        <w:t>”, STM.</w:t>
      </w:r>
    </w:p>
    <w:p w14:paraId="6A8EB92C" w14:textId="70704CF9" w:rsidR="009860A3" w:rsidRDefault="00EF2803" w:rsidP="00AC2E01">
      <w:pPr>
        <w:pStyle w:val="RD-REFDOCv4"/>
        <w:rPr>
          <w:lang w:val="es-ES_tradnl"/>
        </w:rPr>
      </w:pPr>
      <w:hyperlink r:id="rId13" w:history="1">
        <w:r w:rsidRPr="001806E7">
          <w:rPr>
            <w:rStyle w:val="Hipervnculo"/>
            <w:lang w:val="es-ES_tradnl"/>
          </w:rPr>
          <w:t>https://arm-software.github.io/CMSIS_6/latest/General/index.html</w:t>
        </w:r>
      </w:hyperlink>
    </w:p>
    <w:p w14:paraId="53395E17" w14:textId="73CBAA27" w:rsidR="00EF2803" w:rsidRDefault="00F22599" w:rsidP="00F22599">
      <w:pPr>
        <w:pStyle w:val="RD-REFDOCv4"/>
        <w:rPr>
          <w:lang w:val="es-ES_tradnl"/>
        </w:rPr>
      </w:pPr>
      <w:r w:rsidRPr="00F22599">
        <w:rPr>
          <w:lang w:val="es-ES_tradnl"/>
        </w:rPr>
        <w:t>Barr, Michael. “</w:t>
      </w:r>
      <w:proofErr w:type="spellStart"/>
      <w:r>
        <w:rPr>
          <w:lang w:val="es-ES_tradnl"/>
        </w:rPr>
        <w:t>Embedded</w:t>
      </w:r>
      <w:proofErr w:type="spellEnd"/>
      <w:r>
        <w:rPr>
          <w:lang w:val="es-ES_tradnl"/>
        </w:rPr>
        <w:t xml:space="preserve"> C </w:t>
      </w:r>
      <w:proofErr w:type="spellStart"/>
      <w:r>
        <w:rPr>
          <w:lang w:val="es-ES_tradnl"/>
        </w:rPr>
        <w:t>Coding</w:t>
      </w:r>
      <w:proofErr w:type="spellEnd"/>
      <w:r>
        <w:rPr>
          <w:lang w:val="es-ES_tradnl"/>
        </w:rPr>
        <w:t xml:space="preserve"> Standard</w:t>
      </w:r>
      <w:r w:rsidRPr="00F22599">
        <w:rPr>
          <w:lang w:val="es-ES_tradnl"/>
        </w:rPr>
        <w:t>”</w:t>
      </w:r>
      <w:r>
        <w:rPr>
          <w:lang w:val="es-ES_tradnl"/>
        </w:rPr>
        <w:t xml:space="preserve">, BARR </w:t>
      </w:r>
      <w:proofErr w:type="spellStart"/>
      <w:r>
        <w:rPr>
          <w:lang w:val="es-ES_tradnl"/>
        </w:rPr>
        <w:t>Group</w:t>
      </w:r>
      <w:proofErr w:type="spellEnd"/>
      <w:r w:rsidRPr="00F22599">
        <w:rPr>
          <w:lang w:val="es-ES_tradnl"/>
        </w:rPr>
        <w:t xml:space="preserve">, </w:t>
      </w:r>
      <w:r>
        <w:rPr>
          <w:lang w:val="es-ES_tradnl"/>
        </w:rPr>
        <w:t>2018</w:t>
      </w:r>
    </w:p>
    <w:p w14:paraId="7F468B77" w14:textId="148C7AE0" w:rsidR="00F22599" w:rsidRPr="00F22599" w:rsidRDefault="00F22599" w:rsidP="00F22599">
      <w:pPr>
        <w:pStyle w:val="RD-REFDOCv4"/>
        <w:rPr>
          <w:lang w:val="es-ES_tradnl"/>
        </w:rPr>
      </w:pPr>
      <w:proofErr w:type="spellStart"/>
      <w:r>
        <w:rPr>
          <w:lang w:val="es-ES_tradnl"/>
        </w:rPr>
        <w:t>Noviello</w:t>
      </w:r>
      <w:proofErr w:type="spellEnd"/>
      <w:r>
        <w:rPr>
          <w:lang w:val="es-ES_tradnl"/>
        </w:rPr>
        <w:t xml:space="preserve">, </w:t>
      </w:r>
      <w:proofErr w:type="spellStart"/>
      <w:r>
        <w:rPr>
          <w:lang w:val="es-ES_tradnl"/>
        </w:rPr>
        <w:t>Carmine</w:t>
      </w:r>
      <w:proofErr w:type="spellEnd"/>
      <w:r>
        <w:rPr>
          <w:lang w:val="es-ES_tradnl"/>
        </w:rPr>
        <w:t>. “</w:t>
      </w:r>
      <w:proofErr w:type="spellStart"/>
      <w:r>
        <w:rPr>
          <w:lang w:val="es-ES_tradnl"/>
        </w:rPr>
        <w:t>Mastering</w:t>
      </w:r>
      <w:proofErr w:type="spellEnd"/>
      <w:r>
        <w:rPr>
          <w:lang w:val="es-ES_tradnl"/>
        </w:rPr>
        <w:t xml:space="preserve"> STM32 </w:t>
      </w:r>
      <w:proofErr w:type="spellStart"/>
      <w:r>
        <w:rPr>
          <w:lang w:val="es-ES_tradnl"/>
        </w:rPr>
        <w:t>Release</w:t>
      </w:r>
      <w:proofErr w:type="spellEnd"/>
      <w:r>
        <w:rPr>
          <w:lang w:val="es-ES_tradnl"/>
        </w:rPr>
        <w:t xml:space="preserve"> 2.0”, 2022</w:t>
      </w:r>
    </w:p>
    <w:p w14:paraId="6FC4D468" w14:textId="77777777" w:rsidR="00071A14" w:rsidRDefault="00071A14" w:rsidP="00071A14">
      <w:pPr>
        <w:pStyle w:val="Ttulo2"/>
        <w:rPr>
          <w:lang w:val="es-ES"/>
        </w:rPr>
      </w:pPr>
      <w:bookmarkStart w:id="9" w:name="_Toc88129296"/>
      <w:r>
        <w:rPr>
          <w:lang w:val="es-ES"/>
        </w:rPr>
        <w:t>Autoevaluación.</w:t>
      </w:r>
      <w:bookmarkEnd w:id="9"/>
    </w:p>
    <w:p w14:paraId="6EF53EFC" w14:textId="19391AD7" w:rsidR="00FA330B" w:rsidRDefault="00FA330B" w:rsidP="0057695F">
      <w:pPr>
        <w:rPr>
          <w:rFonts w:eastAsia="Batang"/>
          <w:lang w:val="es-ES_tradnl" w:eastAsia="ko-KR"/>
        </w:rPr>
      </w:pPr>
    </w:p>
    <w:p w14:paraId="0485AA77" w14:textId="50B36D26" w:rsidR="000E67F0" w:rsidRDefault="000E67F0" w:rsidP="0057695F">
      <w:pPr>
        <w:rPr>
          <w:rFonts w:asciiTheme="minorHAnsi" w:hAnsiTheme="minorHAnsi" w:cstheme="minorHAnsi"/>
          <w:szCs w:val="22"/>
          <w:lang w:val="es-ES_tradnl"/>
        </w:rPr>
      </w:pPr>
      <w:r>
        <w:rPr>
          <w:rFonts w:eastAsia="Batang"/>
          <w:lang w:val="es-ES_tradnl" w:eastAsia="ko-KR"/>
        </w:rPr>
        <w:t xml:space="preserve">Tras revisar los objetivos </w:t>
      </w:r>
      <w:r w:rsidRPr="008A43F7">
        <w:rPr>
          <w:rFonts w:asciiTheme="minorHAnsi" w:hAnsiTheme="minorHAnsi" w:cstheme="minorHAnsi"/>
          <w:szCs w:val="22"/>
          <w:lang w:val="es-ES_tradnl"/>
        </w:rPr>
        <w:t>de aprendizaje indicados en la guía de la asignatura</w:t>
      </w:r>
      <w:r>
        <w:rPr>
          <w:rFonts w:asciiTheme="minorHAnsi" w:hAnsiTheme="minorHAnsi" w:cstheme="minorHAnsi"/>
          <w:szCs w:val="22"/>
          <w:lang w:val="es-ES_tradnl"/>
        </w:rPr>
        <w:t xml:space="preserve">, consideramos que sí cumplimos con los requisitos, debido a </w:t>
      </w:r>
      <w:r w:rsidR="002903BB">
        <w:rPr>
          <w:rFonts w:asciiTheme="minorHAnsi" w:hAnsiTheme="minorHAnsi" w:cstheme="minorHAnsi"/>
          <w:szCs w:val="22"/>
          <w:lang w:val="es-ES_tradnl"/>
        </w:rPr>
        <w:t>que,</w:t>
      </w:r>
      <w:r>
        <w:rPr>
          <w:rFonts w:asciiTheme="minorHAnsi" w:hAnsiTheme="minorHAnsi" w:cstheme="minorHAnsi"/>
          <w:szCs w:val="22"/>
          <w:lang w:val="es-ES_tradnl"/>
        </w:rPr>
        <w:t xml:space="preserve"> durante el desarrollo del proyecto, hemos podido implementar al código nuevos conocimientos, como es: el USART (en el </w:t>
      </w:r>
      <w:proofErr w:type="spellStart"/>
      <w:r>
        <w:rPr>
          <w:rFonts w:asciiTheme="minorHAnsi" w:hAnsiTheme="minorHAnsi" w:cstheme="minorHAnsi"/>
          <w:szCs w:val="22"/>
          <w:lang w:val="es-ES_tradnl"/>
        </w:rPr>
        <w:t>com</w:t>
      </w:r>
      <w:proofErr w:type="spellEnd"/>
      <w:r>
        <w:rPr>
          <w:rFonts w:asciiTheme="minorHAnsi" w:hAnsiTheme="minorHAnsi" w:cstheme="minorHAnsi"/>
          <w:szCs w:val="22"/>
          <w:lang w:val="es-ES_tradnl"/>
        </w:rPr>
        <w:t xml:space="preserve">-pc) y el I2C (en el mpu6050). </w:t>
      </w:r>
    </w:p>
    <w:p w14:paraId="25FB8F47" w14:textId="77777777" w:rsidR="000E67F0" w:rsidRDefault="000E67F0" w:rsidP="0057695F">
      <w:pPr>
        <w:rPr>
          <w:rFonts w:asciiTheme="minorHAnsi" w:hAnsiTheme="minorHAnsi" w:cstheme="minorHAnsi"/>
          <w:szCs w:val="22"/>
          <w:lang w:val="es-ES_tradnl"/>
        </w:rPr>
      </w:pPr>
    </w:p>
    <w:p w14:paraId="3AB685C9" w14:textId="17D232D5" w:rsidR="00F22599" w:rsidRDefault="000E67F0" w:rsidP="0057695F">
      <w:pPr>
        <w:rPr>
          <w:rFonts w:asciiTheme="minorHAnsi" w:hAnsiTheme="minorHAnsi" w:cstheme="minorHAnsi"/>
          <w:szCs w:val="22"/>
          <w:lang w:val="es-ES_tradnl"/>
        </w:rPr>
      </w:pPr>
      <w:r>
        <w:rPr>
          <w:rFonts w:asciiTheme="minorHAnsi" w:hAnsiTheme="minorHAnsi" w:cstheme="minorHAnsi"/>
          <w:szCs w:val="22"/>
          <w:lang w:val="es-ES_tradnl"/>
        </w:rPr>
        <w:t>Su dificultad fue hacer una búsqueda exhaustiva en el documento de referencia, para poder hacer un uso correcto del I2C</w:t>
      </w:r>
      <w:r w:rsidR="00F22599">
        <w:rPr>
          <w:rFonts w:asciiTheme="minorHAnsi" w:hAnsiTheme="minorHAnsi" w:cstheme="minorHAnsi"/>
          <w:szCs w:val="22"/>
          <w:lang w:val="es-ES_tradnl"/>
        </w:rPr>
        <w:t xml:space="preserve"> y en particular el uso del MPU-6050 y sus modos de operación</w:t>
      </w:r>
      <w:r>
        <w:rPr>
          <w:rFonts w:asciiTheme="minorHAnsi" w:hAnsiTheme="minorHAnsi" w:cstheme="minorHAnsi"/>
          <w:szCs w:val="22"/>
          <w:lang w:val="es-ES_tradnl"/>
        </w:rPr>
        <w:t>. Pero al encontrar la correcta implementación del I2C y del USART, reforzó nuestras capacidades de análisis</w:t>
      </w:r>
      <w:r w:rsidR="00F22599">
        <w:rPr>
          <w:rFonts w:asciiTheme="minorHAnsi" w:hAnsiTheme="minorHAnsi" w:cstheme="minorHAnsi"/>
          <w:szCs w:val="22"/>
          <w:lang w:val="es-ES_tradnl"/>
        </w:rPr>
        <w:t xml:space="preserve">, concretamente en el uso de </w:t>
      </w:r>
      <w:proofErr w:type="spellStart"/>
      <w:r w:rsidR="00F22599">
        <w:rPr>
          <w:rFonts w:asciiTheme="minorHAnsi" w:hAnsiTheme="minorHAnsi" w:cstheme="minorHAnsi"/>
          <w:szCs w:val="22"/>
          <w:lang w:val="es-ES_tradnl"/>
        </w:rPr>
        <w:t>datasheets</w:t>
      </w:r>
      <w:proofErr w:type="spellEnd"/>
      <w:r w:rsidR="00F22599">
        <w:rPr>
          <w:rFonts w:asciiTheme="minorHAnsi" w:hAnsiTheme="minorHAnsi" w:cstheme="minorHAnsi"/>
          <w:szCs w:val="22"/>
          <w:lang w:val="es-ES_tradnl"/>
        </w:rPr>
        <w:t xml:space="preserve"> de comunicación entre dispositivos y mapas de registro.</w:t>
      </w:r>
    </w:p>
    <w:p w14:paraId="2A325575" w14:textId="0027C858" w:rsidR="000E67F0" w:rsidRPr="00071A14" w:rsidRDefault="00F22599" w:rsidP="0057695F">
      <w:pPr>
        <w:rPr>
          <w:rFonts w:eastAsia="Batang"/>
          <w:lang w:val="es-ES_tradnl" w:eastAsia="ko-KR"/>
        </w:rPr>
      </w:pPr>
      <w:r>
        <w:rPr>
          <w:rFonts w:asciiTheme="minorHAnsi" w:hAnsiTheme="minorHAnsi" w:cstheme="minorHAnsi"/>
          <w:szCs w:val="22"/>
          <w:lang w:val="es-ES_tradnl"/>
        </w:rPr>
        <w:t>Consideramos que las funcionalidades buscadas han dado resultado y por tanto se cumplieron</w:t>
      </w:r>
      <w:r w:rsidR="000E67F0">
        <w:rPr>
          <w:rFonts w:asciiTheme="minorHAnsi" w:hAnsiTheme="minorHAnsi" w:cstheme="minorHAnsi"/>
          <w:szCs w:val="22"/>
          <w:lang w:val="es-ES_tradnl"/>
        </w:rPr>
        <w:t xml:space="preserve"> los requisitos.</w:t>
      </w:r>
    </w:p>
    <w:p w14:paraId="517E312C" w14:textId="77777777" w:rsidR="00B92E96" w:rsidRPr="00071A14" w:rsidRDefault="00AE6F2B" w:rsidP="00D86488">
      <w:pPr>
        <w:pStyle w:val="Ttulo1"/>
        <w:ind w:left="0" w:firstLine="0"/>
        <w:rPr>
          <w:lang w:val="es-ES_tradnl" w:eastAsia="ja-JP"/>
        </w:rPr>
      </w:pPr>
      <w:bookmarkStart w:id="10" w:name="_Toc88129297"/>
      <w:r w:rsidRPr="00071A14">
        <w:rPr>
          <w:lang w:val="es-ES_tradnl" w:eastAsia="ko-KR"/>
        </w:rPr>
        <w:lastRenderedPageBreak/>
        <w:t>RECURSOS UTILIZADOS DEL MICROCONTROLADOR</w:t>
      </w:r>
      <w:bookmarkEnd w:id="10"/>
    </w:p>
    <w:p w14:paraId="7C71EACF" w14:textId="11FA1D11" w:rsidR="00CE0656" w:rsidRPr="00AC30F1" w:rsidRDefault="00AE6F2B" w:rsidP="00AE6F2B">
      <w:pPr>
        <w:pStyle w:val="Ttulo2"/>
        <w:rPr>
          <w:lang w:val="es-ES_tradnl"/>
        </w:rPr>
      </w:pPr>
      <w:bookmarkStart w:id="11" w:name="_Toc88129298"/>
      <w:r w:rsidRPr="00071A14">
        <w:rPr>
          <w:lang w:val="es-ES_tradnl"/>
        </w:rPr>
        <w:t xml:space="preserve">Diagrama de bloques </w:t>
      </w:r>
      <w:r w:rsidR="00203630">
        <w:rPr>
          <w:lang w:val="es-ES_tradnl"/>
        </w:rPr>
        <w:t>hardware del sistema</w:t>
      </w:r>
      <w:r w:rsidR="00881861" w:rsidRPr="00071A14">
        <w:rPr>
          <w:lang w:val="es-ES_tradnl"/>
        </w:rPr>
        <w:t>.</w:t>
      </w:r>
      <w:bookmarkEnd w:id="11"/>
    </w:p>
    <w:p w14:paraId="6583CFCB" w14:textId="570AFC9F" w:rsidR="00CE0656" w:rsidRDefault="00CE0656" w:rsidP="00AE6F2B">
      <w:pPr>
        <w:rPr>
          <w:lang w:val="es-ES_tradnl" w:eastAsia="ko-KR"/>
        </w:rPr>
      </w:pPr>
      <w:r>
        <w:rPr>
          <w:lang w:val="es-ES_tradnl" w:eastAsia="ko-KR"/>
        </w:rPr>
        <w:t>Las conexiones deben ser de la siguiente manera obligatoriamente:</w:t>
      </w:r>
    </w:p>
    <w:p w14:paraId="64FB0AA3" w14:textId="77777777" w:rsidR="00CE0656" w:rsidRDefault="00CE0656" w:rsidP="00AE6F2B">
      <w:pPr>
        <w:rPr>
          <w:lang w:val="es-ES_tradnl" w:eastAsia="ko-KR"/>
        </w:rPr>
      </w:pPr>
    </w:p>
    <w:p w14:paraId="1666E6D6" w14:textId="288E0060" w:rsidR="00CE0656" w:rsidRDefault="00CE0656" w:rsidP="00AE6F2B">
      <w:pPr>
        <w:rPr>
          <w:lang w:val="es-ES_tradnl" w:eastAsia="ko-KR"/>
        </w:rPr>
      </w:pPr>
      <w:r w:rsidRPr="00CE0656">
        <w:rPr>
          <w:noProof/>
          <w:lang w:val="es-ES_tradnl" w:eastAsia="ko-KR"/>
        </w:rPr>
        <w:drawing>
          <wp:inline distT="0" distB="0" distL="0" distR="0" wp14:anchorId="6AB11A2B" wp14:editId="532B9EE9">
            <wp:extent cx="6120765" cy="2981325"/>
            <wp:effectExtent l="0" t="0" r="0" b="9525"/>
            <wp:docPr id="89469078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90781" name="Imagen 1" descr="Tabla&#10;&#10;Descripción generada automáticamente"/>
                    <pic:cNvPicPr/>
                  </pic:nvPicPr>
                  <pic:blipFill>
                    <a:blip r:embed="rId14"/>
                    <a:stretch>
                      <a:fillRect/>
                    </a:stretch>
                  </pic:blipFill>
                  <pic:spPr>
                    <a:xfrm>
                      <a:off x="0" y="0"/>
                      <a:ext cx="6120765" cy="2981325"/>
                    </a:xfrm>
                    <a:prstGeom prst="rect">
                      <a:avLst/>
                    </a:prstGeom>
                  </pic:spPr>
                </pic:pic>
              </a:graphicData>
            </a:graphic>
          </wp:inline>
        </w:drawing>
      </w:r>
    </w:p>
    <w:p w14:paraId="44CAE4D6" w14:textId="77777777" w:rsidR="009860A3" w:rsidRDefault="009860A3" w:rsidP="00AE6F2B">
      <w:pPr>
        <w:rPr>
          <w:lang w:val="es-ES_tradnl" w:eastAsia="ko-KR"/>
        </w:rPr>
      </w:pPr>
    </w:p>
    <w:p w14:paraId="1558E35D" w14:textId="27A2E1E9" w:rsidR="007E3617" w:rsidRDefault="009860A3" w:rsidP="00E30C69">
      <w:pPr>
        <w:rPr>
          <w:lang w:val="es-ES_tradnl" w:eastAsia="ko-KR"/>
        </w:rPr>
      </w:pPr>
      <w:r w:rsidRPr="009860A3">
        <w:rPr>
          <w:noProof/>
          <w:lang w:val="es-ES_tradnl" w:eastAsia="ko-KR"/>
        </w:rPr>
        <w:drawing>
          <wp:inline distT="0" distB="0" distL="0" distR="0" wp14:anchorId="13F78A9A" wp14:editId="38FE7C02">
            <wp:extent cx="6120765" cy="2809240"/>
            <wp:effectExtent l="0" t="0" r="0" b="0"/>
            <wp:docPr id="658775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75190" name=""/>
                    <pic:cNvPicPr/>
                  </pic:nvPicPr>
                  <pic:blipFill>
                    <a:blip r:embed="rId15"/>
                    <a:stretch>
                      <a:fillRect/>
                    </a:stretch>
                  </pic:blipFill>
                  <pic:spPr>
                    <a:xfrm>
                      <a:off x="0" y="0"/>
                      <a:ext cx="6120765" cy="2809240"/>
                    </a:xfrm>
                    <a:prstGeom prst="rect">
                      <a:avLst/>
                    </a:prstGeom>
                  </pic:spPr>
                </pic:pic>
              </a:graphicData>
            </a:graphic>
          </wp:inline>
        </w:drawing>
      </w:r>
    </w:p>
    <w:p w14:paraId="4E2FDF23" w14:textId="77777777" w:rsidR="000023F9" w:rsidRDefault="000023F9" w:rsidP="00E30C69">
      <w:pPr>
        <w:rPr>
          <w:lang w:val="es-ES_tradnl" w:eastAsia="ko-KR"/>
        </w:rPr>
      </w:pPr>
    </w:p>
    <w:p w14:paraId="3B1F3809" w14:textId="0FF39C8F" w:rsidR="000023F9" w:rsidRPr="00071A14" w:rsidRDefault="000023F9" w:rsidP="00E30C69">
      <w:pPr>
        <w:rPr>
          <w:lang w:val="es-ES_tradnl" w:eastAsia="ko-KR"/>
        </w:rPr>
      </w:pPr>
      <w:r w:rsidRPr="000023F9">
        <w:rPr>
          <w:noProof/>
          <w:lang w:val="es-ES_tradnl" w:eastAsia="ko-KR"/>
        </w:rPr>
        <w:lastRenderedPageBreak/>
        <w:drawing>
          <wp:inline distT="0" distB="0" distL="0" distR="0" wp14:anchorId="0FC9DED0" wp14:editId="4DDFCBB9">
            <wp:extent cx="6120765" cy="3399155"/>
            <wp:effectExtent l="0" t="0" r="0" b="0"/>
            <wp:docPr id="140012344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23440" name="Imagen 1" descr="Diagrama&#10;&#10;Descripción generada automáticamente"/>
                    <pic:cNvPicPr/>
                  </pic:nvPicPr>
                  <pic:blipFill>
                    <a:blip r:embed="rId16"/>
                    <a:stretch>
                      <a:fillRect/>
                    </a:stretch>
                  </pic:blipFill>
                  <pic:spPr>
                    <a:xfrm>
                      <a:off x="0" y="0"/>
                      <a:ext cx="6120765" cy="3399155"/>
                    </a:xfrm>
                    <a:prstGeom prst="rect">
                      <a:avLst/>
                    </a:prstGeom>
                  </pic:spPr>
                </pic:pic>
              </a:graphicData>
            </a:graphic>
          </wp:inline>
        </w:drawing>
      </w:r>
    </w:p>
    <w:p w14:paraId="0E172D99" w14:textId="77777777" w:rsidR="00AA3E19" w:rsidRPr="00071A14" w:rsidRDefault="002E7E6C" w:rsidP="00F57C5D">
      <w:pPr>
        <w:pStyle w:val="Ttulo2"/>
        <w:rPr>
          <w:lang w:val="es-ES_tradnl"/>
        </w:rPr>
      </w:pPr>
      <w:bookmarkStart w:id="12" w:name="_Toc88129299"/>
      <w:r w:rsidRPr="00071A14">
        <w:rPr>
          <w:lang w:val="es-ES_tradnl"/>
        </w:rPr>
        <w:t>Cálculos realizados y justificación de la solución adoptada.</w:t>
      </w:r>
      <w:bookmarkEnd w:id="12"/>
    </w:p>
    <w:p w14:paraId="2A3CECA6" w14:textId="77777777" w:rsidR="002E7E6C" w:rsidRDefault="002E7E6C" w:rsidP="002E7E6C">
      <w:pPr>
        <w:rPr>
          <w:lang w:val="es-ES_tradnl" w:eastAsia="ja-JP"/>
        </w:rPr>
      </w:pPr>
      <w:r w:rsidRPr="00071A14">
        <w:rPr>
          <w:lang w:val="es-ES_tradnl" w:eastAsia="ja-JP"/>
        </w:rPr>
        <w:t>En este punto debe describir como ha configurado cada uno de los recursos del microcontrolador, los cálculos que haya realizado y los valores programados en los registros más significativos.</w:t>
      </w:r>
    </w:p>
    <w:p w14:paraId="024EF841" w14:textId="77777777" w:rsidR="00F22599" w:rsidRDefault="00F22599" w:rsidP="002E7E6C">
      <w:pPr>
        <w:rPr>
          <w:lang w:val="es-ES_tradnl" w:eastAsia="ja-JP"/>
        </w:rPr>
      </w:pPr>
    </w:p>
    <w:p w14:paraId="6B54B9B9" w14:textId="390B958E" w:rsidR="00F22599" w:rsidRDefault="00F22599" w:rsidP="002E7E6C">
      <w:pPr>
        <w:rPr>
          <w:lang w:val="es-ES_tradnl" w:eastAsia="ja-JP"/>
        </w:rPr>
      </w:pPr>
      <w:r>
        <w:rPr>
          <w:lang w:val="es-ES_tradnl" w:eastAsia="ja-JP"/>
        </w:rPr>
        <w:t xml:space="preserve">Gracias a CMSIS-RTOS2, una parte de cálculo ha sido solventada </w:t>
      </w:r>
      <w:r w:rsidR="00AC30F1">
        <w:rPr>
          <w:lang w:val="es-ES_tradnl" w:eastAsia="ja-JP"/>
        </w:rPr>
        <w:t>gracias</w:t>
      </w:r>
      <w:r>
        <w:rPr>
          <w:lang w:val="es-ES_tradnl" w:eastAsia="ja-JP"/>
        </w:rPr>
        <w:t xml:space="preserve"> al uso de </w:t>
      </w:r>
      <w:proofErr w:type="spellStart"/>
      <w:r>
        <w:rPr>
          <w:lang w:val="es-ES_tradnl" w:eastAsia="ja-JP"/>
        </w:rPr>
        <w:t>timers</w:t>
      </w:r>
      <w:proofErr w:type="spellEnd"/>
      <w:r w:rsidR="00AC30F1">
        <w:rPr>
          <w:lang w:val="es-ES_tradnl" w:eastAsia="ja-JP"/>
        </w:rPr>
        <w:t xml:space="preserve"> en SW respecto a </w:t>
      </w:r>
      <w:proofErr w:type="spellStart"/>
      <w:r w:rsidR="00AC30F1">
        <w:rPr>
          <w:lang w:val="es-ES_tradnl" w:eastAsia="ja-JP"/>
        </w:rPr>
        <w:t>timers</w:t>
      </w:r>
      <w:proofErr w:type="spellEnd"/>
      <w:r w:rsidR="00AC30F1">
        <w:rPr>
          <w:lang w:val="es-ES_tradnl" w:eastAsia="ja-JP"/>
        </w:rPr>
        <w:t xml:space="preserve"> físicos como en entregas previas, pudiendo usar parámetros directamente en milisegundos, definidos a través de macros en la mayoría de </w:t>
      </w:r>
      <w:proofErr w:type="gramStart"/>
      <w:r w:rsidR="00AC30F1">
        <w:rPr>
          <w:lang w:val="es-ES_tradnl" w:eastAsia="ja-JP"/>
        </w:rPr>
        <w:t>casos</w:t>
      </w:r>
      <w:proofErr w:type="gramEnd"/>
      <w:r w:rsidR="00AC30F1">
        <w:rPr>
          <w:lang w:val="es-ES_tradnl" w:eastAsia="ja-JP"/>
        </w:rPr>
        <w:t>. En concreto, para cada módulo:</w:t>
      </w:r>
      <w:r>
        <w:rPr>
          <w:lang w:val="es-ES_tradnl" w:eastAsia="ja-JP"/>
        </w:rPr>
        <w:t xml:space="preserve"> </w:t>
      </w:r>
    </w:p>
    <w:p w14:paraId="5133C60B" w14:textId="77777777" w:rsidR="004D2A1A" w:rsidRDefault="004D2A1A" w:rsidP="002E7E6C">
      <w:pPr>
        <w:rPr>
          <w:lang w:val="es-ES_tradnl" w:eastAsia="ja-JP"/>
        </w:rPr>
      </w:pPr>
    </w:p>
    <w:p w14:paraId="49BB0C73" w14:textId="3DD494AF" w:rsidR="004D2A1A" w:rsidRDefault="004D2A1A">
      <w:pPr>
        <w:pStyle w:val="Prrafodelista"/>
        <w:numPr>
          <w:ilvl w:val="0"/>
          <w:numId w:val="46"/>
        </w:numPr>
        <w:rPr>
          <w:lang w:val="es-ES_tradnl" w:eastAsia="ja-JP"/>
        </w:rPr>
      </w:pPr>
      <w:proofErr w:type="spellStart"/>
      <w:r>
        <w:rPr>
          <w:lang w:val="es-ES_tradnl" w:eastAsia="ja-JP"/>
        </w:rPr>
        <w:t>Clock</w:t>
      </w:r>
      <w:proofErr w:type="spellEnd"/>
      <w:r>
        <w:rPr>
          <w:lang w:val="es-ES_tradnl" w:eastAsia="ja-JP"/>
        </w:rPr>
        <w:t xml:space="preserve">: cada segundo fue sumado hasta llegar a 60 segundos, sumando uno a minutos y reiniciando a su vez los segundos. Una vez llegado a 60 minutos y 60 segundos, se suman las horas, reiniciando los otros a cero. La hora se reinicia por completo cuando </w:t>
      </w:r>
      <w:proofErr w:type="gramStart"/>
      <w:r>
        <w:rPr>
          <w:lang w:val="es-ES_tradnl" w:eastAsia="ja-JP"/>
        </w:rPr>
        <w:t>llega  a</w:t>
      </w:r>
      <w:proofErr w:type="gramEnd"/>
      <w:r>
        <w:rPr>
          <w:lang w:val="es-ES_tradnl" w:eastAsia="ja-JP"/>
        </w:rPr>
        <w:t xml:space="preserve"> 24 horas, 60 minutos y 60 segundos.</w:t>
      </w:r>
    </w:p>
    <w:p w14:paraId="01A0527A" w14:textId="77777777" w:rsidR="002903BB" w:rsidRPr="002903BB" w:rsidRDefault="002903BB" w:rsidP="002903BB">
      <w:pPr>
        <w:rPr>
          <w:lang w:val="es-ES_tradnl" w:eastAsia="ja-JP"/>
        </w:rPr>
      </w:pPr>
    </w:p>
    <w:p w14:paraId="2D94D775" w14:textId="2484D30D" w:rsidR="004D2A1A" w:rsidRDefault="004D2A1A">
      <w:pPr>
        <w:pStyle w:val="Prrafodelista"/>
        <w:numPr>
          <w:ilvl w:val="0"/>
          <w:numId w:val="46"/>
        </w:numPr>
        <w:rPr>
          <w:lang w:val="es-ES_tradnl" w:eastAsia="ja-JP"/>
        </w:rPr>
      </w:pPr>
      <w:r>
        <w:rPr>
          <w:lang w:val="es-ES_tradnl" w:eastAsia="ja-JP"/>
        </w:rPr>
        <w:t>Joystick:</w:t>
      </w:r>
      <w:r w:rsidR="00E81B50">
        <w:rPr>
          <w:lang w:val="es-ES_tradnl" w:eastAsia="ja-JP"/>
        </w:rPr>
        <w:t xml:space="preserve"> para las pulsaciones largas inicia un </w:t>
      </w:r>
      <w:proofErr w:type="spellStart"/>
      <w:r w:rsidR="00E81B50">
        <w:rPr>
          <w:lang w:val="es-ES_tradnl" w:eastAsia="ja-JP"/>
        </w:rPr>
        <w:t>timer</w:t>
      </w:r>
      <w:proofErr w:type="spellEnd"/>
      <w:r w:rsidR="00E81B50">
        <w:rPr>
          <w:lang w:val="es-ES_tradnl" w:eastAsia="ja-JP"/>
        </w:rPr>
        <w:t>, si dura un segundo pulsando el botón, se igualará a una pulsación larga. Al contrario, será una pulsación corta.</w:t>
      </w:r>
      <w:r w:rsidR="00AC30F1">
        <w:rPr>
          <w:lang w:val="es-ES_tradnl" w:eastAsia="ja-JP"/>
        </w:rPr>
        <w:t xml:space="preserve"> </w:t>
      </w:r>
    </w:p>
    <w:p w14:paraId="46FAB232" w14:textId="77777777" w:rsidR="002903BB" w:rsidRPr="002903BB" w:rsidRDefault="002903BB" w:rsidP="002903BB">
      <w:pPr>
        <w:rPr>
          <w:lang w:val="es-ES_tradnl" w:eastAsia="ja-JP"/>
        </w:rPr>
      </w:pPr>
    </w:p>
    <w:p w14:paraId="7B9F125C" w14:textId="28C6D3BC" w:rsidR="00E81B50" w:rsidRDefault="00E81B50">
      <w:pPr>
        <w:pStyle w:val="Prrafodelista"/>
        <w:numPr>
          <w:ilvl w:val="0"/>
          <w:numId w:val="46"/>
        </w:numPr>
        <w:rPr>
          <w:lang w:val="es-ES_tradnl" w:eastAsia="ja-JP"/>
        </w:rPr>
      </w:pPr>
      <w:proofErr w:type="spellStart"/>
      <w:r>
        <w:rPr>
          <w:lang w:val="es-ES_tradnl" w:eastAsia="ja-JP"/>
        </w:rPr>
        <w:t>Mpu</w:t>
      </w:r>
      <w:proofErr w:type="spellEnd"/>
      <w:r>
        <w:rPr>
          <w:lang w:val="es-ES_tradnl" w:eastAsia="ja-JP"/>
        </w:rPr>
        <w:t>: para los valores del eje, c</w:t>
      </w:r>
      <w:r w:rsidRPr="00E81B50">
        <w:rPr>
          <w:lang w:val="es-ES_tradnl" w:eastAsia="ja-JP"/>
        </w:rPr>
        <w:t>ombinar</w:t>
      </w:r>
      <w:r>
        <w:rPr>
          <w:lang w:val="es-ES_tradnl" w:eastAsia="ja-JP"/>
        </w:rPr>
        <w:t>emos</w:t>
      </w:r>
      <w:r w:rsidRPr="00E81B50">
        <w:rPr>
          <w:lang w:val="es-ES_tradnl" w:eastAsia="ja-JP"/>
        </w:rPr>
        <w:t xml:space="preserve"> los bytes en un valor de 16 bits con signo</w:t>
      </w:r>
      <w:r w:rsidR="00AC30F1">
        <w:rPr>
          <w:lang w:val="es-ES_tradnl" w:eastAsia="ja-JP"/>
        </w:rPr>
        <w:t xml:space="preserve"> en rango {+-2g} (resultando en lecturas de 2^14 valores)</w:t>
      </w:r>
      <w:r>
        <w:rPr>
          <w:lang w:val="es-ES_tradnl" w:eastAsia="ja-JP"/>
        </w:rPr>
        <w:t xml:space="preserve"> y se dividirá por </w:t>
      </w:r>
      <w:r w:rsidRPr="00E81B50">
        <w:rPr>
          <w:lang w:val="es-ES_tradnl" w:eastAsia="ja-JP"/>
        </w:rPr>
        <w:t>16384</w:t>
      </w:r>
      <w:r>
        <w:rPr>
          <w:lang w:val="es-ES_tradnl" w:eastAsia="ja-JP"/>
        </w:rPr>
        <w:t>, para conseguir el valor del eje. En cambio, si queremos obtener los grados, c</w:t>
      </w:r>
      <w:r w:rsidRPr="00E81B50">
        <w:rPr>
          <w:lang w:val="es-ES_tradnl" w:eastAsia="ja-JP"/>
        </w:rPr>
        <w:t>ombinar</w:t>
      </w:r>
      <w:r>
        <w:rPr>
          <w:lang w:val="es-ES_tradnl" w:eastAsia="ja-JP"/>
        </w:rPr>
        <w:t>emos</w:t>
      </w:r>
      <w:r w:rsidRPr="00E81B50">
        <w:rPr>
          <w:lang w:val="es-ES_tradnl" w:eastAsia="ja-JP"/>
        </w:rPr>
        <w:t xml:space="preserve"> los bytes en un valor de 16 bits con signo</w:t>
      </w:r>
      <w:r>
        <w:rPr>
          <w:lang w:val="es-ES_tradnl" w:eastAsia="ja-JP"/>
        </w:rPr>
        <w:t xml:space="preserve"> y con ese resultado para obtener la temperatura haremos la siguiente operación: (bytes</w:t>
      </w:r>
      <w:r w:rsidRPr="00E81B50">
        <w:rPr>
          <w:lang w:val="es-ES_tradnl" w:eastAsia="ja-JP"/>
        </w:rPr>
        <w:t>/ 340.f) + 36.53f</w:t>
      </w:r>
      <w:r>
        <w:rPr>
          <w:lang w:val="es-ES_tradnl" w:eastAsia="ja-JP"/>
        </w:rPr>
        <w:t>.</w:t>
      </w:r>
    </w:p>
    <w:p w14:paraId="5A413833" w14:textId="77777777" w:rsidR="002903BB" w:rsidRPr="002903BB" w:rsidRDefault="002903BB" w:rsidP="002903BB">
      <w:pPr>
        <w:rPr>
          <w:lang w:val="es-ES_tradnl" w:eastAsia="ja-JP"/>
        </w:rPr>
      </w:pPr>
    </w:p>
    <w:p w14:paraId="5DFA1B8E" w14:textId="194D2E5F" w:rsidR="002903BB" w:rsidRDefault="00E81B50">
      <w:pPr>
        <w:pStyle w:val="Prrafodelista"/>
        <w:numPr>
          <w:ilvl w:val="0"/>
          <w:numId w:val="46"/>
        </w:numPr>
        <w:rPr>
          <w:lang w:val="es-ES_tradnl" w:eastAsia="ja-JP"/>
        </w:rPr>
      </w:pPr>
      <w:r>
        <w:rPr>
          <w:lang w:val="es-ES_tradnl" w:eastAsia="ja-JP"/>
        </w:rPr>
        <w:t xml:space="preserve">Leds: dependiendo del </w:t>
      </w:r>
      <w:proofErr w:type="spellStart"/>
      <w:r>
        <w:rPr>
          <w:lang w:val="es-ES_tradnl" w:eastAsia="ja-JP"/>
        </w:rPr>
        <w:t>flag</w:t>
      </w:r>
      <w:proofErr w:type="spellEnd"/>
      <w:r>
        <w:rPr>
          <w:lang w:val="es-ES_tradnl" w:eastAsia="ja-JP"/>
        </w:rPr>
        <w:t xml:space="preserve"> que le llegue encenderá un led u otro o ninguno.</w:t>
      </w:r>
    </w:p>
    <w:p w14:paraId="22AAB70B" w14:textId="77777777" w:rsidR="002903BB" w:rsidRPr="002903BB" w:rsidRDefault="002903BB" w:rsidP="002903BB">
      <w:pPr>
        <w:rPr>
          <w:lang w:val="es-ES_tradnl" w:eastAsia="ja-JP"/>
        </w:rPr>
      </w:pPr>
    </w:p>
    <w:p w14:paraId="63B4E562" w14:textId="29A68F86" w:rsidR="00E81B50" w:rsidRPr="004D2A1A" w:rsidRDefault="00E81B50">
      <w:pPr>
        <w:pStyle w:val="Prrafodelista"/>
        <w:numPr>
          <w:ilvl w:val="0"/>
          <w:numId w:val="46"/>
        </w:numPr>
        <w:rPr>
          <w:lang w:val="es-ES_tradnl" w:eastAsia="ja-JP"/>
        </w:rPr>
      </w:pPr>
      <w:proofErr w:type="spellStart"/>
      <w:r>
        <w:rPr>
          <w:lang w:val="es-ES_tradnl" w:eastAsia="ja-JP"/>
        </w:rPr>
        <w:t>Com</w:t>
      </w:r>
      <w:proofErr w:type="spellEnd"/>
      <w:r>
        <w:rPr>
          <w:lang w:val="es-ES_tradnl" w:eastAsia="ja-JP"/>
        </w:rPr>
        <w:t xml:space="preserve">: </w:t>
      </w:r>
      <w:r w:rsidRPr="00E81B50">
        <w:rPr>
          <w:lang w:eastAsia="ja-JP"/>
        </w:rPr>
        <w:t xml:space="preserve">El </w:t>
      </w:r>
      <w:proofErr w:type="spellStart"/>
      <w:r w:rsidRPr="00E81B50">
        <w:rPr>
          <w:lang w:eastAsia="ja-JP"/>
        </w:rPr>
        <w:t>formato</w:t>
      </w:r>
      <w:proofErr w:type="spellEnd"/>
      <w:r w:rsidRPr="00E81B50">
        <w:rPr>
          <w:lang w:eastAsia="ja-JP"/>
        </w:rPr>
        <w:t xml:space="preserve"> de la </w:t>
      </w:r>
      <w:proofErr w:type="spellStart"/>
      <w:r w:rsidRPr="00E81B50">
        <w:rPr>
          <w:lang w:eastAsia="ja-JP"/>
        </w:rPr>
        <w:t>comunicación</w:t>
      </w:r>
      <w:proofErr w:type="spellEnd"/>
      <w:r w:rsidRPr="00E81B50">
        <w:rPr>
          <w:lang w:eastAsia="ja-JP"/>
        </w:rPr>
        <w:t xml:space="preserve"> RS232 </w:t>
      </w:r>
      <w:proofErr w:type="spellStart"/>
      <w:r w:rsidRPr="00E81B50">
        <w:rPr>
          <w:lang w:eastAsia="ja-JP"/>
        </w:rPr>
        <w:t>será</w:t>
      </w:r>
      <w:proofErr w:type="spellEnd"/>
      <w:r w:rsidRPr="00E81B50">
        <w:rPr>
          <w:lang w:eastAsia="ja-JP"/>
        </w:rPr>
        <w:t xml:space="preserve"> 115200 </w:t>
      </w:r>
      <w:proofErr w:type="spellStart"/>
      <w:r w:rsidRPr="00E81B50">
        <w:rPr>
          <w:lang w:eastAsia="ja-JP"/>
        </w:rPr>
        <w:t>baudios</w:t>
      </w:r>
      <w:proofErr w:type="spellEnd"/>
      <w:r w:rsidRPr="00E81B50">
        <w:rPr>
          <w:lang w:eastAsia="ja-JP"/>
        </w:rPr>
        <w:t xml:space="preserve">, 8 bits de </w:t>
      </w:r>
      <w:proofErr w:type="spellStart"/>
      <w:r w:rsidRPr="00E81B50">
        <w:rPr>
          <w:lang w:eastAsia="ja-JP"/>
        </w:rPr>
        <w:t>datos</w:t>
      </w:r>
      <w:proofErr w:type="spellEnd"/>
      <w:r w:rsidRPr="00E81B50">
        <w:rPr>
          <w:lang w:eastAsia="ja-JP"/>
        </w:rPr>
        <w:t xml:space="preserve">, 1 bit de stop y sin </w:t>
      </w:r>
      <w:proofErr w:type="spellStart"/>
      <w:r w:rsidRPr="00E81B50">
        <w:rPr>
          <w:lang w:eastAsia="ja-JP"/>
        </w:rPr>
        <w:t>paridad</w:t>
      </w:r>
      <w:proofErr w:type="spellEnd"/>
      <w:r>
        <w:rPr>
          <w:lang w:eastAsia="ja-JP"/>
        </w:rPr>
        <w:t xml:space="preserve">. Al </w:t>
      </w:r>
      <w:proofErr w:type="spellStart"/>
      <w:r>
        <w:rPr>
          <w:lang w:eastAsia="ja-JP"/>
        </w:rPr>
        <w:t>enviar</w:t>
      </w:r>
      <w:proofErr w:type="spellEnd"/>
      <w:r>
        <w:rPr>
          <w:lang w:eastAsia="ja-JP"/>
        </w:rPr>
        <w:t xml:space="preserve"> la macro, la </w:t>
      </w:r>
      <w:proofErr w:type="spellStart"/>
      <w:r>
        <w:rPr>
          <w:lang w:eastAsia="ja-JP"/>
        </w:rPr>
        <w:t>recibirá</w:t>
      </w:r>
      <w:proofErr w:type="spellEnd"/>
      <w:r>
        <w:rPr>
          <w:lang w:eastAsia="ja-JP"/>
        </w:rPr>
        <w:t xml:space="preserve"> de byte a </w:t>
      </w:r>
      <w:proofErr w:type="gramStart"/>
      <w:r>
        <w:rPr>
          <w:lang w:eastAsia="ja-JP"/>
        </w:rPr>
        <w:t>byte .</w:t>
      </w:r>
      <w:proofErr w:type="gramEnd"/>
    </w:p>
    <w:p w14:paraId="7E4F5A44" w14:textId="77777777" w:rsidR="002E7E6C" w:rsidRPr="00071A14" w:rsidRDefault="002E7E6C" w:rsidP="00D86488">
      <w:pPr>
        <w:pStyle w:val="Ttulo1"/>
        <w:ind w:left="0" w:firstLine="0"/>
        <w:rPr>
          <w:lang w:val="es-ES_tradnl" w:eastAsia="ja-JP"/>
        </w:rPr>
      </w:pPr>
      <w:bookmarkStart w:id="13" w:name="_Toc88129300"/>
      <w:r w:rsidRPr="00071A14">
        <w:rPr>
          <w:lang w:val="es-ES_tradnl" w:eastAsia="ja-JP"/>
        </w:rPr>
        <w:lastRenderedPageBreak/>
        <w:t>SOFTWARE</w:t>
      </w:r>
      <w:bookmarkEnd w:id="13"/>
    </w:p>
    <w:p w14:paraId="02F711A1" w14:textId="6DFD6506" w:rsidR="0055651B" w:rsidRDefault="0055651B" w:rsidP="0055651B">
      <w:pPr>
        <w:pStyle w:val="Ttulo2"/>
        <w:rPr>
          <w:lang w:val="es-ES_tradnl"/>
        </w:rPr>
      </w:pPr>
      <w:bookmarkStart w:id="14" w:name="_Toc88129301"/>
      <w:r w:rsidRPr="00071A14">
        <w:rPr>
          <w:lang w:val="es-ES_tradnl"/>
        </w:rPr>
        <w:t xml:space="preserve">Descripción </w:t>
      </w:r>
      <w:r>
        <w:rPr>
          <w:lang w:val="es-ES_tradnl"/>
        </w:rPr>
        <w:t>de cada uno de los módulos del sistema</w:t>
      </w:r>
      <w:bookmarkEnd w:id="14"/>
    </w:p>
    <w:p w14:paraId="18473325" w14:textId="44D6D067" w:rsidR="0055651B" w:rsidRDefault="0055651B" w:rsidP="0055651B">
      <w:pPr>
        <w:rPr>
          <w:lang w:val="es-ES_tradnl" w:eastAsia="ja-JP"/>
        </w:rPr>
      </w:pPr>
      <w:r w:rsidRPr="00071A14">
        <w:rPr>
          <w:lang w:val="es-ES_tradnl" w:eastAsia="ja-JP"/>
        </w:rPr>
        <w:t>En este punto debe explicar el funcionamiento</w:t>
      </w:r>
      <w:r>
        <w:rPr>
          <w:lang w:val="es-ES_tradnl" w:eastAsia="ja-JP"/>
        </w:rPr>
        <w:t xml:space="preserve"> de cada uno de los módulos que haya desarrollado.</w:t>
      </w:r>
    </w:p>
    <w:p w14:paraId="42A43C10" w14:textId="77777777" w:rsidR="00063EB5" w:rsidRDefault="00063EB5" w:rsidP="0055651B">
      <w:pPr>
        <w:rPr>
          <w:lang w:val="es-ES_tradnl" w:eastAsia="ja-JP"/>
        </w:rPr>
      </w:pPr>
    </w:p>
    <w:p w14:paraId="73B57242" w14:textId="77777777" w:rsidR="00063EB5" w:rsidRPr="00063EB5" w:rsidRDefault="00063EB5" w:rsidP="00063EB5">
      <w:pPr>
        <w:rPr>
          <w:b/>
          <w:bCs/>
          <w:i/>
          <w:iCs/>
          <w:sz w:val="24"/>
          <w:szCs w:val="24"/>
          <w:lang w:val="es-ES" w:eastAsia="ja-JP"/>
        </w:rPr>
      </w:pPr>
      <w:r w:rsidRPr="00063EB5">
        <w:rPr>
          <w:b/>
          <w:bCs/>
          <w:i/>
          <w:iCs/>
          <w:sz w:val="24"/>
          <w:szCs w:val="24"/>
          <w:lang w:val="es-ES" w:eastAsia="ja-JP"/>
        </w:rPr>
        <w:t>Modelo Hora:</w:t>
      </w:r>
    </w:p>
    <w:p w14:paraId="12ED3202" w14:textId="77777777" w:rsidR="00063EB5" w:rsidRPr="00063EB5" w:rsidRDefault="00063EB5" w:rsidP="00063EB5">
      <w:pPr>
        <w:rPr>
          <w:lang w:val="es-ES" w:eastAsia="ja-JP"/>
        </w:rPr>
      </w:pPr>
      <w:r w:rsidRPr="00063EB5">
        <w:rPr>
          <w:lang w:val="es-ES" w:eastAsia="ja-JP"/>
        </w:rPr>
        <w:tab/>
        <w:t>Se implementa un código con 3 contadores secuenciales para 3 variables {segundos, minutos, horas} codificando el funcionamiento de un reloj 24H. </w:t>
      </w:r>
    </w:p>
    <w:p w14:paraId="30A43D16" w14:textId="6060ED0E" w:rsidR="00063EB5" w:rsidRPr="00063EB5" w:rsidRDefault="00063EB5" w:rsidP="00063EB5">
      <w:pPr>
        <w:rPr>
          <w:lang w:val="es-ES" w:eastAsia="ja-JP"/>
        </w:rPr>
      </w:pPr>
    </w:p>
    <w:p w14:paraId="27C83DF9" w14:textId="77777777" w:rsidR="00063EB5" w:rsidRPr="00063EB5" w:rsidRDefault="00063EB5">
      <w:pPr>
        <w:numPr>
          <w:ilvl w:val="0"/>
          <w:numId w:val="41"/>
        </w:numPr>
        <w:rPr>
          <w:lang w:val="es-ES" w:eastAsia="ja-JP"/>
        </w:rPr>
      </w:pPr>
      <w:r w:rsidRPr="00063EB5">
        <w:rPr>
          <w:lang w:val="es-ES" w:eastAsia="ja-JP"/>
        </w:rPr>
        <w:t>Cola de mensajes: no contiene colas de mensajes.</w:t>
      </w:r>
    </w:p>
    <w:p w14:paraId="47FE5026" w14:textId="77777777" w:rsidR="00063EB5" w:rsidRPr="00063EB5" w:rsidRDefault="00063EB5">
      <w:pPr>
        <w:numPr>
          <w:ilvl w:val="0"/>
          <w:numId w:val="41"/>
        </w:numPr>
        <w:rPr>
          <w:lang w:val="es-ES" w:eastAsia="ja-JP"/>
        </w:rPr>
      </w:pPr>
      <w:r w:rsidRPr="00063EB5">
        <w:rPr>
          <w:lang w:val="es-ES" w:eastAsia="ja-JP"/>
        </w:rPr>
        <w:t>Variables globales: horas, minutos y segundos.</w:t>
      </w:r>
    </w:p>
    <w:p w14:paraId="0255A1B8" w14:textId="77777777" w:rsidR="00063EB5" w:rsidRPr="00063EB5" w:rsidRDefault="00063EB5">
      <w:pPr>
        <w:numPr>
          <w:ilvl w:val="0"/>
          <w:numId w:val="41"/>
        </w:numPr>
        <w:rPr>
          <w:lang w:val="es-ES" w:eastAsia="ja-JP"/>
        </w:rPr>
      </w:pPr>
      <w:proofErr w:type="spellStart"/>
      <w:r w:rsidRPr="00063EB5">
        <w:rPr>
          <w:lang w:val="es-ES" w:eastAsia="ja-JP"/>
        </w:rPr>
        <w:t>Threads</w:t>
      </w:r>
      <w:proofErr w:type="spellEnd"/>
      <w:r w:rsidRPr="00063EB5">
        <w:rPr>
          <w:lang w:val="es-ES" w:eastAsia="ja-JP"/>
        </w:rPr>
        <w:t xml:space="preserve">: contiene el </w:t>
      </w:r>
      <w:proofErr w:type="spellStart"/>
      <w:r w:rsidRPr="00063EB5">
        <w:rPr>
          <w:lang w:val="es-ES" w:eastAsia="ja-JP"/>
        </w:rPr>
        <w:t>thread</w:t>
      </w:r>
      <w:proofErr w:type="spellEnd"/>
      <w:r w:rsidRPr="00063EB5">
        <w:rPr>
          <w:lang w:val="es-ES" w:eastAsia="ja-JP"/>
        </w:rPr>
        <w:t xml:space="preserve"> llamado </w:t>
      </w:r>
      <w:proofErr w:type="spellStart"/>
      <w:r w:rsidRPr="00063EB5">
        <w:rPr>
          <w:lang w:val="es-ES" w:eastAsia="ja-JP"/>
        </w:rPr>
        <w:t>clock_Thread</w:t>
      </w:r>
      <w:proofErr w:type="spellEnd"/>
      <w:r w:rsidRPr="00063EB5">
        <w:rPr>
          <w:lang w:val="es-ES" w:eastAsia="ja-JP"/>
        </w:rPr>
        <w:t xml:space="preserve">. Se inicia el </w:t>
      </w:r>
      <w:proofErr w:type="spellStart"/>
      <w:r w:rsidRPr="00063EB5">
        <w:rPr>
          <w:lang w:val="es-ES" w:eastAsia="ja-JP"/>
        </w:rPr>
        <w:t>timer</w:t>
      </w:r>
      <w:proofErr w:type="spellEnd"/>
      <w:r w:rsidRPr="00063EB5">
        <w:rPr>
          <w:lang w:val="es-ES" w:eastAsia="ja-JP"/>
        </w:rPr>
        <w:t xml:space="preserve"> y pone todas las variables globales a 0.</w:t>
      </w:r>
    </w:p>
    <w:p w14:paraId="2A29B024" w14:textId="77777777" w:rsidR="00063EB5" w:rsidRPr="00063EB5" w:rsidRDefault="00063EB5">
      <w:pPr>
        <w:numPr>
          <w:ilvl w:val="0"/>
          <w:numId w:val="41"/>
        </w:numPr>
        <w:rPr>
          <w:lang w:val="es-ES" w:eastAsia="ja-JP"/>
        </w:rPr>
      </w:pPr>
      <w:proofErr w:type="spellStart"/>
      <w:r w:rsidRPr="00063EB5">
        <w:rPr>
          <w:lang w:val="es-ES" w:eastAsia="ja-JP"/>
        </w:rPr>
        <w:t>Timer</w:t>
      </w:r>
      <w:proofErr w:type="spellEnd"/>
      <w:r w:rsidRPr="00063EB5">
        <w:rPr>
          <w:lang w:val="es-ES" w:eastAsia="ja-JP"/>
        </w:rPr>
        <w:t xml:space="preserve">: hemos creado un </w:t>
      </w:r>
      <w:proofErr w:type="spellStart"/>
      <w:r w:rsidRPr="00063EB5">
        <w:rPr>
          <w:lang w:val="es-ES" w:eastAsia="ja-JP"/>
        </w:rPr>
        <w:t>timer</w:t>
      </w:r>
      <w:proofErr w:type="spellEnd"/>
      <w:r w:rsidRPr="00063EB5">
        <w:rPr>
          <w:lang w:val="es-ES" w:eastAsia="ja-JP"/>
        </w:rPr>
        <w:t xml:space="preserve"> </w:t>
      </w:r>
      <w:proofErr w:type="spellStart"/>
      <w:r w:rsidRPr="00063EB5">
        <w:rPr>
          <w:lang w:val="es-ES" w:eastAsia="ja-JP"/>
        </w:rPr>
        <w:t>periodico</w:t>
      </w:r>
      <w:proofErr w:type="spellEnd"/>
      <w:r w:rsidRPr="00063EB5">
        <w:rPr>
          <w:lang w:val="es-ES" w:eastAsia="ja-JP"/>
        </w:rPr>
        <w:t xml:space="preserve"> de duración de 1 segundo. Se inicia en el </w:t>
      </w:r>
      <w:proofErr w:type="spellStart"/>
      <w:r w:rsidRPr="00063EB5">
        <w:rPr>
          <w:lang w:val="es-ES" w:eastAsia="ja-JP"/>
        </w:rPr>
        <w:t>Thread</w:t>
      </w:r>
      <w:proofErr w:type="spellEnd"/>
      <w:r w:rsidRPr="00063EB5">
        <w:rPr>
          <w:lang w:val="es-ES" w:eastAsia="ja-JP"/>
        </w:rPr>
        <w:t xml:space="preserve"> de hora. Cada vez que pasa un segundo, en el </w:t>
      </w:r>
      <w:proofErr w:type="spellStart"/>
      <w:r w:rsidRPr="00063EB5">
        <w:rPr>
          <w:lang w:val="es-ES" w:eastAsia="ja-JP"/>
        </w:rPr>
        <w:t>Callback</w:t>
      </w:r>
      <w:proofErr w:type="spellEnd"/>
      <w:r w:rsidRPr="00063EB5">
        <w:rPr>
          <w:lang w:val="es-ES" w:eastAsia="ja-JP"/>
        </w:rPr>
        <w:t xml:space="preserve"> </w:t>
      </w:r>
      <w:proofErr w:type="spellStart"/>
      <w:r w:rsidRPr="00063EB5">
        <w:rPr>
          <w:lang w:val="es-ES" w:eastAsia="ja-JP"/>
        </w:rPr>
        <w:t>clock</w:t>
      </w:r>
      <w:proofErr w:type="spellEnd"/>
      <w:r w:rsidRPr="00063EB5">
        <w:rPr>
          <w:lang w:val="es-ES" w:eastAsia="ja-JP"/>
        </w:rPr>
        <w:t xml:space="preserve"> sumamos los segundos. Una vez llegue a 60 segundos, se suma 1 minuto, </w:t>
      </w:r>
      <w:proofErr w:type="gramStart"/>
      <w:r w:rsidRPr="00063EB5">
        <w:rPr>
          <w:lang w:val="es-ES" w:eastAsia="ja-JP"/>
        </w:rPr>
        <w:t>reseteando</w:t>
      </w:r>
      <w:proofErr w:type="gramEnd"/>
      <w:r w:rsidRPr="00063EB5">
        <w:rPr>
          <w:lang w:val="es-ES" w:eastAsia="ja-JP"/>
        </w:rPr>
        <w:t xml:space="preserve"> a 0 los segundos. Y cuando lleguen estos a 60 segundos y 60 minutos, se suma una hora, </w:t>
      </w:r>
      <w:proofErr w:type="gramStart"/>
      <w:r w:rsidRPr="00063EB5">
        <w:rPr>
          <w:lang w:val="es-ES" w:eastAsia="ja-JP"/>
        </w:rPr>
        <w:t>reseteando</w:t>
      </w:r>
      <w:proofErr w:type="gramEnd"/>
      <w:r w:rsidRPr="00063EB5">
        <w:rPr>
          <w:lang w:val="es-ES" w:eastAsia="ja-JP"/>
        </w:rPr>
        <w:t xml:space="preserve"> los segundos y minutos a 0.</w:t>
      </w:r>
    </w:p>
    <w:p w14:paraId="5396A540" w14:textId="77777777" w:rsidR="00063EB5" w:rsidRPr="00063EB5" w:rsidRDefault="00063EB5" w:rsidP="00063EB5">
      <w:pPr>
        <w:rPr>
          <w:lang w:val="es-ES" w:eastAsia="ja-JP"/>
        </w:rPr>
      </w:pPr>
    </w:p>
    <w:p w14:paraId="554E6097" w14:textId="77777777" w:rsidR="00063EB5" w:rsidRPr="00063EB5" w:rsidRDefault="00063EB5" w:rsidP="00063EB5">
      <w:pPr>
        <w:rPr>
          <w:b/>
          <w:bCs/>
          <w:i/>
          <w:iCs/>
          <w:sz w:val="24"/>
          <w:szCs w:val="24"/>
          <w:lang w:val="es-ES" w:eastAsia="ja-JP"/>
        </w:rPr>
      </w:pPr>
      <w:r w:rsidRPr="00063EB5">
        <w:rPr>
          <w:b/>
          <w:bCs/>
          <w:i/>
          <w:iCs/>
          <w:sz w:val="24"/>
          <w:szCs w:val="24"/>
          <w:lang w:val="es-ES" w:eastAsia="ja-JP"/>
        </w:rPr>
        <w:t>Modelo Joystick:</w:t>
      </w:r>
    </w:p>
    <w:p w14:paraId="3ADC609D" w14:textId="77777777" w:rsidR="00063EB5" w:rsidRPr="00063EB5" w:rsidRDefault="00063EB5" w:rsidP="00063EB5">
      <w:pPr>
        <w:rPr>
          <w:lang w:val="es-ES" w:eastAsia="ja-JP"/>
        </w:rPr>
      </w:pPr>
      <w:r w:rsidRPr="00063EB5">
        <w:rPr>
          <w:lang w:val="es-ES" w:eastAsia="ja-JP"/>
        </w:rPr>
        <w:tab/>
        <w:t xml:space="preserve">El código ejecuta una máquina de estados donde tras la interrupción externa generada en los pines conectados al joystick y contemplando los rebotes, se envía un mensaje </w:t>
      </w:r>
      <w:proofErr w:type="spellStart"/>
      <w:r w:rsidRPr="00063EB5">
        <w:rPr>
          <w:lang w:val="es-ES" w:eastAsia="ja-JP"/>
        </w:rPr>
        <w:t>joy_msg</w:t>
      </w:r>
      <w:proofErr w:type="spellEnd"/>
      <w:r w:rsidRPr="00063EB5">
        <w:rPr>
          <w:lang w:val="es-ES" w:eastAsia="ja-JP"/>
        </w:rPr>
        <w:t xml:space="preserve"> con el botón pulsado codificado numéricamente al soltar el joystick o bien al caducar el tiempo de pulsación larga, (tras 1s; </w:t>
      </w:r>
      <w:proofErr w:type="spellStart"/>
      <w:r w:rsidRPr="00063EB5">
        <w:rPr>
          <w:lang w:val="es-ES" w:eastAsia="ja-JP"/>
        </w:rPr>
        <w:t>joy_</w:t>
      </w:r>
      <w:proofErr w:type="gramStart"/>
      <w:r w:rsidRPr="00063EB5">
        <w:rPr>
          <w:lang w:val="es-ES" w:eastAsia="ja-JP"/>
        </w:rPr>
        <w:t>msg.longpress</w:t>
      </w:r>
      <w:proofErr w:type="spellEnd"/>
      <w:proofErr w:type="gramEnd"/>
      <w:r w:rsidRPr="00063EB5">
        <w:rPr>
          <w:lang w:val="es-ES" w:eastAsia="ja-JP"/>
        </w:rPr>
        <w:t xml:space="preserve"> = 1) el primero en suceder.</w:t>
      </w:r>
    </w:p>
    <w:p w14:paraId="3373461F" w14:textId="0E1755DC" w:rsidR="00063EB5" w:rsidRPr="00063EB5" w:rsidRDefault="00063EB5" w:rsidP="00063EB5">
      <w:pPr>
        <w:rPr>
          <w:lang w:val="es-ES" w:eastAsia="ja-JP"/>
        </w:rPr>
      </w:pPr>
    </w:p>
    <w:p w14:paraId="6855D9FE" w14:textId="77777777" w:rsidR="00063EB5" w:rsidRPr="00063EB5" w:rsidRDefault="00063EB5">
      <w:pPr>
        <w:numPr>
          <w:ilvl w:val="0"/>
          <w:numId w:val="42"/>
        </w:numPr>
        <w:rPr>
          <w:lang w:val="es-ES" w:eastAsia="ja-JP"/>
        </w:rPr>
      </w:pPr>
      <w:r w:rsidRPr="00063EB5">
        <w:rPr>
          <w:lang w:val="es-ES" w:eastAsia="ja-JP"/>
        </w:rPr>
        <w:t>Cola de mensajes: contiene la información de qué botón se pulsó y si fue un pulso largo o corto. </w:t>
      </w:r>
    </w:p>
    <w:p w14:paraId="4098D118" w14:textId="77777777" w:rsidR="00063EB5" w:rsidRPr="00063EB5" w:rsidRDefault="00063EB5">
      <w:pPr>
        <w:numPr>
          <w:ilvl w:val="0"/>
          <w:numId w:val="42"/>
        </w:numPr>
        <w:rPr>
          <w:lang w:val="es-ES" w:eastAsia="ja-JP"/>
        </w:rPr>
      </w:pPr>
      <w:r w:rsidRPr="00063EB5">
        <w:rPr>
          <w:lang w:val="es-ES" w:eastAsia="ja-JP"/>
        </w:rPr>
        <w:t>Variables globales: ninguna, la información se pasará por colas.</w:t>
      </w:r>
    </w:p>
    <w:p w14:paraId="419A6E2B" w14:textId="77777777" w:rsidR="00063EB5" w:rsidRPr="00063EB5" w:rsidRDefault="00063EB5">
      <w:pPr>
        <w:numPr>
          <w:ilvl w:val="0"/>
          <w:numId w:val="42"/>
        </w:numPr>
        <w:rPr>
          <w:lang w:val="es-ES" w:eastAsia="ja-JP"/>
        </w:rPr>
      </w:pPr>
      <w:proofErr w:type="spellStart"/>
      <w:r w:rsidRPr="00063EB5">
        <w:rPr>
          <w:lang w:val="es-ES" w:eastAsia="ja-JP"/>
        </w:rPr>
        <w:t>Thread</w:t>
      </w:r>
      <w:proofErr w:type="spellEnd"/>
      <w:r w:rsidRPr="00063EB5">
        <w:rPr>
          <w:lang w:val="es-ES" w:eastAsia="ja-JP"/>
        </w:rPr>
        <w:t>: La gestión del joystick se realizará por interrupciones, eliminando los posibles rebotes que éste origine, distinguiendo entre pulsaciones cortas y largas.</w:t>
      </w:r>
    </w:p>
    <w:p w14:paraId="34FD785A" w14:textId="76F1E24E" w:rsidR="006F0B33" w:rsidRDefault="00063EB5">
      <w:pPr>
        <w:numPr>
          <w:ilvl w:val="0"/>
          <w:numId w:val="42"/>
        </w:numPr>
        <w:rPr>
          <w:lang w:val="es-ES" w:eastAsia="ja-JP"/>
        </w:rPr>
      </w:pPr>
      <w:proofErr w:type="spellStart"/>
      <w:r w:rsidRPr="00063EB5">
        <w:rPr>
          <w:lang w:val="es-ES" w:eastAsia="ja-JP"/>
        </w:rPr>
        <w:t>Timer</w:t>
      </w:r>
      <w:proofErr w:type="spellEnd"/>
      <w:r w:rsidRPr="00063EB5">
        <w:rPr>
          <w:lang w:val="es-ES" w:eastAsia="ja-JP"/>
        </w:rPr>
        <w:t xml:space="preserve">: </w:t>
      </w:r>
      <w:proofErr w:type="spellStart"/>
      <w:r w:rsidRPr="00063EB5">
        <w:rPr>
          <w:lang w:val="es-ES" w:eastAsia="ja-JP"/>
        </w:rPr>
        <w:t>timer</w:t>
      </w:r>
      <w:proofErr w:type="spellEnd"/>
      <w:r w:rsidRPr="00063EB5">
        <w:rPr>
          <w:lang w:val="es-ES" w:eastAsia="ja-JP"/>
        </w:rPr>
        <w:t xml:space="preserve"> con duración 50 ms para anular rebotes y </w:t>
      </w:r>
      <w:proofErr w:type="spellStart"/>
      <w:r w:rsidRPr="00063EB5">
        <w:rPr>
          <w:lang w:val="es-ES" w:eastAsia="ja-JP"/>
        </w:rPr>
        <w:t>timer</w:t>
      </w:r>
      <w:proofErr w:type="spellEnd"/>
      <w:r w:rsidRPr="00063EB5">
        <w:rPr>
          <w:lang w:val="es-ES" w:eastAsia="ja-JP"/>
        </w:rPr>
        <w:t xml:space="preserve"> de 1s para discernir pulsaciones cortas y largas.</w:t>
      </w:r>
    </w:p>
    <w:p w14:paraId="340935C7" w14:textId="77777777" w:rsidR="006F0B33" w:rsidRPr="00063EB5" w:rsidRDefault="006F0B33" w:rsidP="006F0B33">
      <w:pPr>
        <w:rPr>
          <w:lang w:val="es-ES" w:eastAsia="ja-JP"/>
        </w:rPr>
      </w:pPr>
    </w:p>
    <w:p w14:paraId="32D6E8EF" w14:textId="77777777" w:rsidR="00063EB5" w:rsidRPr="00063EB5" w:rsidRDefault="00063EB5" w:rsidP="006F0B33">
      <w:pPr>
        <w:rPr>
          <w:b/>
          <w:bCs/>
          <w:i/>
          <w:iCs/>
          <w:sz w:val="24"/>
          <w:szCs w:val="24"/>
          <w:lang w:val="es-ES" w:eastAsia="ja-JP"/>
        </w:rPr>
      </w:pPr>
      <w:r w:rsidRPr="00063EB5">
        <w:rPr>
          <w:b/>
          <w:bCs/>
          <w:i/>
          <w:iCs/>
          <w:sz w:val="24"/>
          <w:szCs w:val="24"/>
          <w:lang w:val="es-ES" w:eastAsia="ja-JP"/>
        </w:rPr>
        <w:t xml:space="preserve">Modelo </w:t>
      </w:r>
      <w:proofErr w:type="spellStart"/>
      <w:r w:rsidRPr="00063EB5">
        <w:rPr>
          <w:b/>
          <w:bCs/>
          <w:i/>
          <w:iCs/>
          <w:sz w:val="24"/>
          <w:szCs w:val="24"/>
          <w:lang w:val="es-ES" w:eastAsia="ja-JP"/>
        </w:rPr>
        <w:t>LEDs</w:t>
      </w:r>
      <w:proofErr w:type="spellEnd"/>
      <w:r w:rsidRPr="00063EB5">
        <w:rPr>
          <w:b/>
          <w:bCs/>
          <w:i/>
          <w:iCs/>
          <w:sz w:val="24"/>
          <w:szCs w:val="24"/>
          <w:lang w:val="es-ES" w:eastAsia="ja-JP"/>
        </w:rPr>
        <w:t>:</w:t>
      </w:r>
    </w:p>
    <w:p w14:paraId="79B2E865" w14:textId="77777777" w:rsidR="00063EB5" w:rsidRPr="00063EB5" w:rsidRDefault="00063EB5" w:rsidP="00063EB5">
      <w:pPr>
        <w:rPr>
          <w:lang w:val="es-ES" w:eastAsia="ja-JP"/>
        </w:rPr>
      </w:pPr>
      <w:r w:rsidRPr="00063EB5">
        <w:rPr>
          <w:lang w:val="es-ES" w:eastAsia="ja-JP"/>
        </w:rPr>
        <w:tab/>
        <w:t xml:space="preserve">El código espera eternamente algún </w:t>
      </w:r>
      <w:proofErr w:type="spellStart"/>
      <w:r w:rsidRPr="00063EB5">
        <w:rPr>
          <w:lang w:val="es-ES" w:eastAsia="ja-JP"/>
        </w:rPr>
        <w:t>flag</w:t>
      </w:r>
      <w:proofErr w:type="spellEnd"/>
      <w:r w:rsidRPr="00063EB5">
        <w:rPr>
          <w:lang w:val="es-ES" w:eastAsia="ja-JP"/>
        </w:rPr>
        <w:t xml:space="preserve"> del 0x07. En ningún momento se encenderán los tres leds a la vez, solo se encenderá uno. Para que se encienda el LED 1 le tendrá que llegar el </w:t>
      </w:r>
      <w:proofErr w:type="spellStart"/>
      <w:r w:rsidRPr="00063EB5">
        <w:rPr>
          <w:lang w:val="es-ES" w:eastAsia="ja-JP"/>
        </w:rPr>
        <w:t>flag</w:t>
      </w:r>
      <w:proofErr w:type="spellEnd"/>
      <w:r w:rsidRPr="00063EB5">
        <w:rPr>
          <w:lang w:val="es-ES" w:eastAsia="ja-JP"/>
        </w:rPr>
        <w:t xml:space="preserve"> 0x01. El LED 2 se encenderá si le llega un 0x02 </w:t>
      </w:r>
      <w:proofErr w:type="gramStart"/>
      <w:r w:rsidRPr="00063EB5">
        <w:rPr>
          <w:lang w:val="es-ES" w:eastAsia="ja-JP"/>
        </w:rPr>
        <w:t>y</w:t>
      </w:r>
      <w:proofErr w:type="gramEnd"/>
      <w:r w:rsidRPr="00063EB5">
        <w:rPr>
          <w:lang w:val="es-ES" w:eastAsia="ja-JP"/>
        </w:rPr>
        <w:t xml:space="preserve"> por último, el LED 3 se encenderá con el </w:t>
      </w:r>
      <w:proofErr w:type="spellStart"/>
      <w:r w:rsidRPr="00063EB5">
        <w:rPr>
          <w:lang w:val="es-ES" w:eastAsia="ja-JP"/>
        </w:rPr>
        <w:t>flag</w:t>
      </w:r>
      <w:proofErr w:type="spellEnd"/>
      <w:r w:rsidRPr="00063EB5">
        <w:rPr>
          <w:lang w:val="es-ES" w:eastAsia="ja-JP"/>
        </w:rPr>
        <w:t xml:space="preserve"> 0x04.</w:t>
      </w:r>
    </w:p>
    <w:p w14:paraId="5F8A6725" w14:textId="30459551" w:rsidR="00063EB5" w:rsidRPr="00063EB5" w:rsidRDefault="00063EB5" w:rsidP="00063EB5">
      <w:pPr>
        <w:rPr>
          <w:lang w:val="es-ES" w:eastAsia="ja-JP"/>
        </w:rPr>
      </w:pPr>
    </w:p>
    <w:p w14:paraId="5BA3EB67" w14:textId="77777777" w:rsidR="00063EB5" w:rsidRPr="00063EB5" w:rsidRDefault="00063EB5">
      <w:pPr>
        <w:numPr>
          <w:ilvl w:val="0"/>
          <w:numId w:val="43"/>
        </w:numPr>
        <w:rPr>
          <w:lang w:val="es-ES" w:eastAsia="ja-JP"/>
        </w:rPr>
      </w:pPr>
      <w:r w:rsidRPr="00063EB5">
        <w:rPr>
          <w:lang w:val="es-ES" w:eastAsia="ja-JP"/>
        </w:rPr>
        <w:t>Cola de mensajes: no contiene cola de mensajes. </w:t>
      </w:r>
    </w:p>
    <w:p w14:paraId="3A8ABD03" w14:textId="77777777" w:rsidR="00063EB5" w:rsidRPr="00063EB5" w:rsidRDefault="00063EB5">
      <w:pPr>
        <w:numPr>
          <w:ilvl w:val="0"/>
          <w:numId w:val="43"/>
        </w:numPr>
        <w:rPr>
          <w:lang w:val="es-ES" w:eastAsia="ja-JP"/>
        </w:rPr>
      </w:pPr>
      <w:r w:rsidRPr="00063EB5">
        <w:rPr>
          <w:lang w:val="es-ES" w:eastAsia="ja-JP"/>
        </w:rPr>
        <w:t>Variables globales: ninguna.</w:t>
      </w:r>
    </w:p>
    <w:p w14:paraId="7781F9D2" w14:textId="77777777" w:rsidR="00063EB5" w:rsidRPr="00063EB5" w:rsidRDefault="00063EB5">
      <w:pPr>
        <w:numPr>
          <w:ilvl w:val="0"/>
          <w:numId w:val="43"/>
        </w:numPr>
        <w:rPr>
          <w:lang w:val="es-ES" w:eastAsia="ja-JP"/>
        </w:rPr>
      </w:pPr>
      <w:proofErr w:type="spellStart"/>
      <w:r w:rsidRPr="00063EB5">
        <w:rPr>
          <w:lang w:val="es-ES" w:eastAsia="ja-JP"/>
        </w:rPr>
        <w:t>Thread</w:t>
      </w:r>
      <w:proofErr w:type="spellEnd"/>
      <w:r w:rsidRPr="00063EB5">
        <w:rPr>
          <w:lang w:val="es-ES" w:eastAsia="ja-JP"/>
        </w:rPr>
        <w:t xml:space="preserve">: La gestión de los </w:t>
      </w:r>
      <w:proofErr w:type="spellStart"/>
      <w:r w:rsidRPr="00063EB5">
        <w:rPr>
          <w:lang w:val="es-ES" w:eastAsia="ja-JP"/>
        </w:rPr>
        <w:t>LEDs</w:t>
      </w:r>
      <w:proofErr w:type="spellEnd"/>
      <w:r w:rsidRPr="00063EB5">
        <w:rPr>
          <w:lang w:val="es-ES" w:eastAsia="ja-JP"/>
        </w:rPr>
        <w:t xml:space="preserve"> se realizará por </w:t>
      </w:r>
      <w:proofErr w:type="spellStart"/>
      <w:r w:rsidRPr="00063EB5">
        <w:rPr>
          <w:lang w:val="es-ES" w:eastAsia="ja-JP"/>
        </w:rPr>
        <w:t>flags</w:t>
      </w:r>
      <w:proofErr w:type="spellEnd"/>
      <w:r w:rsidRPr="00063EB5">
        <w:rPr>
          <w:lang w:val="es-ES" w:eastAsia="ja-JP"/>
        </w:rPr>
        <w:t xml:space="preserve">. Esperará eternamente hasta que le llegue algún </w:t>
      </w:r>
      <w:proofErr w:type="spellStart"/>
      <w:r w:rsidRPr="00063EB5">
        <w:rPr>
          <w:lang w:val="es-ES" w:eastAsia="ja-JP"/>
        </w:rPr>
        <w:t>flag</w:t>
      </w:r>
      <w:proofErr w:type="spellEnd"/>
      <w:r w:rsidRPr="00063EB5">
        <w:rPr>
          <w:lang w:val="es-ES" w:eastAsia="ja-JP"/>
        </w:rPr>
        <w:t xml:space="preserve"> y dependiendo del </w:t>
      </w:r>
      <w:proofErr w:type="spellStart"/>
      <w:r w:rsidRPr="00063EB5">
        <w:rPr>
          <w:lang w:val="es-ES" w:eastAsia="ja-JP"/>
        </w:rPr>
        <w:t>flag</w:t>
      </w:r>
      <w:proofErr w:type="spellEnd"/>
      <w:r w:rsidRPr="00063EB5">
        <w:rPr>
          <w:lang w:val="es-ES" w:eastAsia="ja-JP"/>
        </w:rPr>
        <w:t xml:space="preserve"> que le llegue, encenderá un led, otro o ninguno.</w:t>
      </w:r>
    </w:p>
    <w:p w14:paraId="3A890389" w14:textId="67732B73" w:rsidR="00063EB5" w:rsidRDefault="00063EB5">
      <w:pPr>
        <w:numPr>
          <w:ilvl w:val="0"/>
          <w:numId w:val="43"/>
        </w:numPr>
        <w:rPr>
          <w:lang w:val="es-ES" w:eastAsia="ja-JP"/>
        </w:rPr>
      </w:pPr>
      <w:proofErr w:type="spellStart"/>
      <w:r w:rsidRPr="00063EB5">
        <w:rPr>
          <w:lang w:val="es-ES" w:eastAsia="ja-JP"/>
        </w:rPr>
        <w:t>Timer</w:t>
      </w:r>
      <w:proofErr w:type="spellEnd"/>
      <w:r w:rsidRPr="00063EB5">
        <w:rPr>
          <w:lang w:val="es-ES" w:eastAsia="ja-JP"/>
        </w:rPr>
        <w:t xml:space="preserve">: no contiene </w:t>
      </w:r>
      <w:proofErr w:type="spellStart"/>
      <w:r w:rsidRPr="00063EB5">
        <w:rPr>
          <w:lang w:val="es-ES" w:eastAsia="ja-JP"/>
        </w:rPr>
        <w:t>timers</w:t>
      </w:r>
      <w:proofErr w:type="spellEnd"/>
      <w:r w:rsidRPr="00063EB5">
        <w:rPr>
          <w:lang w:val="es-ES" w:eastAsia="ja-JP"/>
        </w:rPr>
        <w:t>.</w:t>
      </w:r>
    </w:p>
    <w:p w14:paraId="4310CF6A" w14:textId="77777777" w:rsidR="006F0B33" w:rsidRPr="00063EB5" w:rsidRDefault="006F0B33" w:rsidP="006F0B33">
      <w:pPr>
        <w:rPr>
          <w:lang w:val="es-ES" w:eastAsia="ja-JP"/>
        </w:rPr>
      </w:pPr>
    </w:p>
    <w:p w14:paraId="35596AF9" w14:textId="77777777" w:rsidR="00063EB5" w:rsidRPr="00063EB5" w:rsidRDefault="00063EB5" w:rsidP="006F0B33">
      <w:pPr>
        <w:rPr>
          <w:b/>
          <w:bCs/>
          <w:i/>
          <w:iCs/>
          <w:sz w:val="24"/>
          <w:szCs w:val="24"/>
          <w:lang w:val="es-ES" w:eastAsia="ja-JP"/>
        </w:rPr>
      </w:pPr>
      <w:r w:rsidRPr="00063EB5">
        <w:rPr>
          <w:b/>
          <w:bCs/>
          <w:i/>
          <w:iCs/>
          <w:sz w:val="24"/>
          <w:szCs w:val="24"/>
          <w:lang w:val="es-ES" w:eastAsia="ja-JP"/>
        </w:rPr>
        <w:t>Modelo LCD:</w:t>
      </w:r>
    </w:p>
    <w:p w14:paraId="4269A1E2" w14:textId="77777777" w:rsidR="00063EB5" w:rsidRPr="00063EB5" w:rsidRDefault="00063EB5" w:rsidP="00063EB5">
      <w:pPr>
        <w:rPr>
          <w:lang w:val="es-ES" w:eastAsia="ja-JP"/>
        </w:rPr>
      </w:pPr>
      <w:r w:rsidRPr="00063EB5">
        <w:rPr>
          <w:lang w:val="es-ES" w:eastAsia="ja-JP"/>
        </w:rPr>
        <w:tab/>
        <w:t xml:space="preserve">Módulo encargado de representación de información por el LCD conectado al bus SPI. </w:t>
      </w:r>
      <w:proofErr w:type="spellStart"/>
      <w:r w:rsidRPr="00063EB5">
        <w:rPr>
          <w:lang w:val="es-ES" w:eastAsia="ja-JP"/>
        </w:rPr>
        <w:t>Thread</w:t>
      </w:r>
      <w:proofErr w:type="spellEnd"/>
      <w:r w:rsidRPr="00063EB5">
        <w:rPr>
          <w:lang w:val="es-ES" w:eastAsia="ja-JP"/>
        </w:rPr>
        <w:t xml:space="preserve"> leyendo de cola de mensajes con la información que debe representarse en el LCD y la línea en que debe representarse</w:t>
      </w:r>
    </w:p>
    <w:p w14:paraId="69742341" w14:textId="417E7F0E" w:rsidR="00063EB5" w:rsidRPr="00063EB5" w:rsidRDefault="00063EB5" w:rsidP="00063EB5">
      <w:pPr>
        <w:rPr>
          <w:lang w:val="es-ES" w:eastAsia="ja-JP"/>
        </w:rPr>
      </w:pPr>
    </w:p>
    <w:p w14:paraId="277971BF" w14:textId="77777777" w:rsidR="00063EB5" w:rsidRPr="00063EB5" w:rsidRDefault="00063EB5">
      <w:pPr>
        <w:numPr>
          <w:ilvl w:val="0"/>
          <w:numId w:val="44"/>
        </w:numPr>
        <w:rPr>
          <w:lang w:val="es-ES" w:eastAsia="ja-JP"/>
        </w:rPr>
      </w:pPr>
      <w:r w:rsidRPr="00063EB5">
        <w:rPr>
          <w:lang w:val="es-ES" w:eastAsia="ja-JP"/>
        </w:rPr>
        <w:lastRenderedPageBreak/>
        <w:t>Cola de mensajes: contiene cola de mensajes para sincronizarse. En la cola de mensajes le llega una estructura compuesta por la cadena que debe representar y en la línea que tiene que mostrarlo.  </w:t>
      </w:r>
    </w:p>
    <w:p w14:paraId="790D6CE6" w14:textId="77777777" w:rsidR="00063EB5" w:rsidRPr="00063EB5" w:rsidRDefault="00063EB5">
      <w:pPr>
        <w:numPr>
          <w:ilvl w:val="0"/>
          <w:numId w:val="44"/>
        </w:numPr>
        <w:rPr>
          <w:lang w:val="es-ES" w:eastAsia="ja-JP"/>
        </w:rPr>
      </w:pPr>
      <w:r w:rsidRPr="00063EB5">
        <w:rPr>
          <w:lang w:val="es-ES" w:eastAsia="ja-JP"/>
        </w:rPr>
        <w:t>Variables globales: ninguna.</w:t>
      </w:r>
    </w:p>
    <w:p w14:paraId="13179C75" w14:textId="77777777" w:rsidR="00063EB5" w:rsidRPr="00063EB5" w:rsidRDefault="00063EB5">
      <w:pPr>
        <w:numPr>
          <w:ilvl w:val="0"/>
          <w:numId w:val="44"/>
        </w:numPr>
        <w:rPr>
          <w:lang w:val="es-ES" w:eastAsia="ja-JP"/>
        </w:rPr>
      </w:pPr>
      <w:proofErr w:type="spellStart"/>
      <w:r w:rsidRPr="00063EB5">
        <w:rPr>
          <w:lang w:val="es-ES" w:eastAsia="ja-JP"/>
        </w:rPr>
        <w:t>Thread</w:t>
      </w:r>
      <w:proofErr w:type="spellEnd"/>
      <w:r w:rsidRPr="00063EB5">
        <w:rPr>
          <w:lang w:val="es-ES" w:eastAsia="ja-JP"/>
        </w:rPr>
        <w:t xml:space="preserve">: La gestión de los </w:t>
      </w:r>
      <w:proofErr w:type="spellStart"/>
      <w:r w:rsidRPr="00063EB5">
        <w:rPr>
          <w:lang w:val="es-ES" w:eastAsia="ja-JP"/>
        </w:rPr>
        <w:t>LEDs</w:t>
      </w:r>
      <w:proofErr w:type="spellEnd"/>
      <w:r w:rsidRPr="00063EB5">
        <w:rPr>
          <w:lang w:val="es-ES" w:eastAsia="ja-JP"/>
        </w:rPr>
        <w:t xml:space="preserve"> se realizará por </w:t>
      </w:r>
      <w:proofErr w:type="spellStart"/>
      <w:r w:rsidRPr="00063EB5">
        <w:rPr>
          <w:lang w:val="es-ES" w:eastAsia="ja-JP"/>
        </w:rPr>
        <w:t>flags</w:t>
      </w:r>
      <w:proofErr w:type="spellEnd"/>
      <w:r w:rsidRPr="00063EB5">
        <w:rPr>
          <w:lang w:val="es-ES" w:eastAsia="ja-JP"/>
        </w:rPr>
        <w:t xml:space="preserve">. Esperará eternamente hasta que le llegue algún </w:t>
      </w:r>
      <w:proofErr w:type="spellStart"/>
      <w:r w:rsidRPr="00063EB5">
        <w:rPr>
          <w:lang w:val="es-ES" w:eastAsia="ja-JP"/>
        </w:rPr>
        <w:t>flag</w:t>
      </w:r>
      <w:proofErr w:type="spellEnd"/>
      <w:r w:rsidRPr="00063EB5">
        <w:rPr>
          <w:lang w:val="es-ES" w:eastAsia="ja-JP"/>
        </w:rPr>
        <w:t xml:space="preserve"> y dependiendo del </w:t>
      </w:r>
      <w:proofErr w:type="spellStart"/>
      <w:r w:rsidRPr="00063EB5">
        <w:rPr>
          <w:lang w:val="es-ES" w:eastAsia="ja-JP"/>
        </w:rPr>
        <w:t>flag</w:t>
      </w:r>
      <w:proofErr w:type="spellEnd"/>
      <w:r w:rsidRPr="00063EB5">
        <w:rPr>
          <w:lang w:val="es-ES" w:eastAsia="ja-JP"/>
        </w:rPr>
        <w:t xml:space="preserve"> que le llegue, encenderá un led, otro o ninguno.</w:t>
      </w:r>
    </w:p>
    <w:p w14:paraId="7943DF53" w14:textId="7B6C3764" w:rsidR="00063EB5" w:rsidRDefault="00063EB5">
      <w:pPr>
        <w:numPr>
          <w:ilvl w:val="0"/>
          <w:numId w:val="44"/>
        </w:numPr>
        <w:rPr>
          <w:lang w:val="es-ES" w:eastAsia="ja-JP"/>
        </w:rPr>
      </w:pPr>
      <w:proofErr w:type="spellStart"/>
      <w:r w:rsidRPr="00063EB5">
        <w:rPr>
          <w:lang w:val="es-ES" w:eastAsia="ja-JP"/>
        </w:rPr>
        <w:t>Timer</w:t>
      </w:r>
      <w:proofErr w:type="spellEnd"/>
      <w:r w:rsidRPr="00063EB5">
        <w:rPr>
          <w:lang w:val="es-ES" w:eastAsia="ja-JP"/>
        </w:rPr>
        <w:t xml:space="preserve">: no contiene </w:t>
      </w:r>
      <w:proofErr w:type="spellStart"/>
      <w:r w:rsidRPr="00063EB5">
        <w:rPr>
          <w:lang w:val="es-ES" w:eastAsia="ja-JP"/>
        </w:rPr>
        <w:t>timers</w:t>
      </w:r>
      <w:proofErr w:type="spellEnd"/>
      <w:r w:rsidRPr="00063EB5">
        <w:rPr>
          <w:lang w:val="es-ES" w:eastAsia="ja-JP"/>
        </w:rPr>
        <w:t>.</w:t>
      </w:r>
    </w:p>
    <w:p w14:paraId="73037A2E" w14:textId="77777777" w:rsidR="006F0B33" w:rsidRPr="00063EB5" w:rsidRDefault="006F0B33" w:rsidP="006F0B33">
      <w:pPr>
        <w:rPr>
          <w:lang w:val="es-ES" w:eastAsia="ja-JP"/>
        </w:rPr>
      </w:pPr>
    </w:p>
    <w:p w14:paraId="3BDB7A53" w14:textId="77777777" w:rsidR="00063EB5" w:rsidRPr="00063EB5" w:rsidRDefault="00063EB5" w:rsidP="006F0B33">
      <w:pPr>
        <w:rPr>
          <w:b/>
          <w:bCs/>
          <w:i/>
          <w:iCs/>
          <w:sz w:val="24"/>
          <w:szCs w:val="24"/>
          <w:lang w:val="es-ES" w:eastAsia="ja-JP"/>
        </w:rPr>
      </w:pPr>
      <w:r w:rsidRPr="00063EB5">
        <w:rPr>
          <w:b/>
          <w:bCs/>
          <w:i/>
          <w:iCs/>
          <w:sz w:val="24"/>
          <w:szCs w:val="24"/>
          <w:lang w:val="es-ES" w:eastAsia="ja-JP"/>
        </w:rPr>
        <w:t>Modelo MPU-6050:</w:t>
      </w:r>
    </w:p>
    <w:p w14:paraId="6DF08FB3" w14:textId="77777777" w:rsidR="00063EB5" w:rsidRPr="00063EB5" w:rsidRDefault="00063EB5" w:rsidP="00063EB5">
      <w:pPr>
        <w:rPr>
          <w:lang w:val="es-ES" w:eastAsia="ja-JP"/>
        </w:rPr>
      </w:pPr>
      <w:r w:rsidRPr="00063EB5">
        <w:rPr>
          <w:lang w:val="es-ES" w:eastAsia="ja-JP"/>
        </w:rPr>
        <w:tab/>
        <w:t>Módulo encargado de la toma de datos de acelerómetro en 3 ejes y la temperatura ambiente incorporados en el chip MPU6050 a través del protocolo I2C con cadencia de lecturas de 1 segundo.</w:t>
      </w:r>
    </w:p>
    <w:p w14:paraId="40C5C628" w14:textId="2CDD127B" w:rsidR="00063EB5" w:rsidRPr="00063EB5" w:rsidRDefault="00063EB5" w:rsidP="00063EB5">
      <w:pPr>
        <w:rPr>
          <w:lang w:val="es-ES" w:eastAsia="ja-JP"/>
        </w:rPr>
      </w:pPr>
    </w:p>
    <w:p w14:paraId="7E4FB762" w14:textId="77777777" w:rsidR="00063EB5" w:rsidRPr="00063EB5" w:rsidRDefault="00063EB5">
      <w:pPr>
        <w:numPr>
          <w:ilvl w:val="0"/>
          <w:numId w:val="45"/>
        </w:numPr>
        <w:rPr>
          <w:lang w:val="es-ES" w:eastAsia="ja-JP"/>
        </w:rPr>
      </w:pPr>
      <w:r w:rsidRPr="00063EB5">
        <w:rPr>
          <w:lang w:val="es-ES" w:eastAsia="ja-JP"/>
        </w:rPr>
        <w:t>Cola de mensajes: Genera una cola de mensajes donde reportará los resultados de lectura convertidos al módulo principal.</w:t>
      </w:r>
    </w:p>
    <w:p w14:paraId="533B160C" w14:textId="77777777" w:rsidR="00063EB5" w:rsidRPr="00063EB5" w:rsidRDefault="00063EB5">
      <w:pPr>
        <w:numPr>
          <w:ilvl w:val="0"/>
          <w:numId w:val="45"/>
        </w:numPr>
        <w:rPr>
          <w:lang w:val="es-ES" w:eastAsia="ja-JP"/>
        </w:rPr>
      </w:pPr>
      <w:r w:rsidRPr="00063EB5">
        <w:rPr>
          <w:lang w:val="es-ES" w:eastAsia="ja-JP"/>
        </w:rPr>
        <w:t xml:space="preserve">Variables globales: mpu6050_msg, </w:t>
      </w:r>
      <w:proofErr w:type="spellStart"/>
      <w:r w:rsidRPr="00063EB5">
        <w:rPr>
          <w:lang w:val="es-ES" w:eastAsia="ja-JP"/>
        </w:rPr>
        <w:t>read_buffer</w:t>
      </w:r>
      <w:proofErr w:type="spellEnd"/>
      <w:r w:rsidRPr="00063EB5">
        <w:rPr>
          <w:lang w:val="es-ES" w:eastAsia="ja-JP"/>
        </w:rPr>
        <w:t xml:space="preserve">, </w:t>
      </w:r>
      <w:proofErr w:type="spellStart"/>
      <w:r w:rsidRPr="00063EB5">
        <w:rPr>
          <w:lang w:val="es-ES" w:eastAsia="ja-JP"/>
        </w:rPr>
        <w:t>conf_buffer</w:t>
      </w:r>
      <w:proofErr w:type="spellEnd"/>
      <w:r w:rsidRPr="00063EB5">
        <w:rPr>
          <w:lang w:val="es-ES" w:eastAsia="ja-JP"/>
        </w:rPr>
        <w:t>; responsables de generar estructuras más versátiles para el tratamiento de datos de mensaje, de lectura y de escritura respectivamente. </w:t>
      </w:r>
    </w:p>
    <w:p w14:paraId="1CC9B67C" w14:textId="77777777" w:rsidR="00063EB5" w:rsidRPr="00063EB5" w:rsidRDefault="00063EB5">
      <w:pPr>
        <w:numPr>
          <w:ilvl w:val="0"/>
          <w:numId w:val="45"/>
        </w:numPr>
        <w:rPr>
          <w:lang w:val="es-ES" w:eastAsia="ja-JP"/>
        </w:rPr>
      </w:pPr>
      <w:proofErr w:type="spellStart"/>
      <w:r w:rsidRPr="00063EB5">
        <w:rPr>
          <w:lang w:val="es-ES" w:eastAsia="ja-JP"/>
        </w:rPr>
        <w:t>Thread</w:t>
      </w:r>
      <w:proofErr w:type="spellEnd"/>
      <w:r w:rsidRPr="00063EB5">
        <w:rPr>
          <w:lang w:val="es-ES" w:eastAsia="ja-JP"/>
        </w:rPr>
        <w:t xml:space="preserve">: Tras verificar la correcta inicialización del HW y cola de mensajes realizará la espera al módulo principal, el cual en el modo Activo generará señales de lectura cada segundo. En caso de estar en cualquier otro modo, dicha </w:t>
      </w:r>
      <w:proofErr w:type="spellStart"/>
      <w:r w:rsidRPr="00063EB5">
        <w:rPr>
          <w:lang w:val="es-ES" w:eastAsia="ja-JP"/>
        </w:rPr>
        <w:t>flag</w:t>
      </w:r>
      <w:proofErr w:type="spellEnd"/>
      <w:r w:rsidRPr="00063EB5">
        <w:rPr>
          <w:lang w:val="es-ES" w:eastAsia="ja-JP"/>
        </w:rPr>
        <w:t xml:space="preserve"> no se activará y quedará a la espera sin generar nuevos mensajes.</w:t>
      </w:r>
    </w:p>
    <w:p w14:paraId="0C3D00D7" w14:textId="16169559" w:rsidR="00063EB5" w:rsidRPr="0095356B" w:rsidRDefault="00063EB5">
      <w:pPr>
        <w:numPr>
          <w:ilvl w:val="0"/>
          <w:numId w:val="45"/>
        </w:numPr>
        <w:rPr>
          <w:lang w:val="es-ES_tradnl" w:eastAsia="ja-JP"/>
        </w:rPr>
      </w:pPr>
      <w:proofErr w:type="spellStart"/>
      <w:r w:rsidRPr="00063EB5">
        <w:rPr>
          <w:lang w:val="es-ES" w:eastAsia="ja-JP"/>
        </w:rPr>
        <w:t>Timer</w:t>
      </w:r>
      <w:proofErr w:type="spellEnd"/>
      <w:r w:rsidRPr="00063EB5">
        <w:rPr>
          <w:lang w:val="es-ES" w:eastAsia="ja-JP"/>
        </w:rPr>
        <w:t xml:space="preserve">: no contiene </w:t>
      </w:r>
      <w:proofErr w:type="spellStart"/>
      <w:r w:rsidRPr="00063EB5">
        <w:rPr>
          <w:lang w:val="es-ES" w:eastAsia="ja-JP"/>
        </w:rPr>
        <w:t>timers</w:t>
      </w:r>
      <w:proofErr w:type="spellEnd"/>
      <w:r w:rsidRPr="00063EB5">
        <w:rPr>
          <w:lang w:val="es-ES" w:eastAsia="ja-JP"/>
        </w:rPr>
        <w:t xml:space="preserve">. El </w:t>
      </w:r>
      <w:proofErr w:type="spellStart"/>
      <w:r w:rsidRPr="00063EB5">
        <w:rPr>
          <w:lang w:val="es-ES" w:eastAsia="ja-JP"/>
        </w:rPr>
        <w:t>timer</w:t>
      </w:r>
      <w:proofErr w:type="spellEnd"/>
      <w:r w:rsidRPr="00063EB5">
        <w:rPr>
          <w:lang w:val="es-ES" w:eastAsia="ja-JP"/>
        </w:rPr>
        <w:t xml:space="preserve"> de lectura será gestionado desde el principal, facilitando la coordinación del código.</w:t>
      </w:r>
    </w:p>
    <w:p w14:paraId="28ED265F" w14:textId="77777777" w:rsidR="0095356B" w:rsidRDefault="0095356B" w:rsidP="0095356B">
      <w:pPr>
        <w:rPr>
          <w:lang w:val="es-ES" w:eastAsia="ja-JP"/>
        </w:rPr>
      </w:pPr>
    </w:p>
    <w:p w14:paraId="3A51E046" w14:textId="4CED59BA" w:rsidR="0095356B" w:rsidRPr="00063EB5" w:rsidRDefault="0095356B" w:rsidP="0095356B">
      <w:pPr>
        <w:rPr>
          <w:b/>
          <w:bCs/>
          <w:i/>
          <w:iCs/>
          <w:sz w:val="24"/>
          <w:szCs w:val="24"/>
          <w:lang w:val="es-ES" w:eastAsia="ja-JP"/>
        </w:rPr>
      </w:pPr>
      <w:r w:rsidRPr="00063EB5">
        <w:rPr>
          <w:b/>
          <w:bCs/>
          <w:i/>
          <w:iCs/>
          <w:sz w:val="24"/>
          <w:szCs w:val="24"/>
          <w:lang w:val="es-ES" w:eastAsia="ja-JP"/>
        </w:rPr>
        <w:t xml:space="preserve">Modelo </w:t>
      </w:r>
      <w:r>
        <w:rPr>
          <w:b/>
          <w:bCs/>
          <w:i/>
          <w:iCs/>
          <w:sz w:val="24"/>
          <w:szCs w:val="24"/>
          <w:lang w:val="es-ES" w:eastAsia="ja-JP"/>
        </w:rPr>
        <w:t>COM-PC</w:t>
      </w:r>
      <w:r w:rsidRPr="00063EB5">
        <w:rPr>
          <w:b/>
          <w:bCs/>
          <w:i/>
          <w:iCs/>
          <w:sz w:val="24"/>
          <w:szCs w:val="24"/>
          <w:lang w:val="es-ES" w:eastAsia="ja-JP"/>
        </w:rPr>
        <w:t>:</w:t>
      </w:r>
    </w:p>
    <w:p w14:paraId="7215A2F6" w14:textId="3DD85E26" w:rsidR="0095356B" w:rsidRPr="00063EB5" w:rsidRDefault="0095356B" w:rsidP="0095356B">
      <w:pPr>
        <w:rPr>
          <w:lang w:val="es-ES" w:eastAsia="ja-JP"/>
        </w:rPr>
      </w:pPr>
      <w:r w:rsidRPr="00063EB5">
        <w:rPr>
          <w:lang w:val="es-ES" w:eastAsia="ja-JP"/>
        </w:rPr>
        <w:tab/>
        <w:t>Módulo</w:t>
      </w:r>
      <w:r w:rsidRPr="0095356B">
        <w:rPr>
          <w:lang w:eastAsia="ja-JP"/>
        </w:rPr>
        <w:t xml:space="preserve"> </w:t>
      </w:r>
      <w:proofErr w:type="spellStart"/>
      <w:r w:rsidRPr="0095356B">
        <w:rPr>
          <w:lang w:eastAsia="ja-JP"/>
        </w:rPr>
        <w:t>encargado</w:t>
      </w:r>
      <w:proofErr w:type="spellEnd"/>
      <w:r w:rsidRPr="0095356B">
        <w:rPr>
          <w:lang w:eastAsia="ja-JP"/>
        </w:rPr>
        <w:t xml:space="preserve"> de la </w:t>
      </w:r>
      <w:proofErr w:type="spellStart"/>
      <w:r w:rsidRPr="0095356B">
        <w:rPr>
          <w:lang w:eastAsia="ja-JP"/>
        </w:rPr>
        <w:t>comunicación</w:t>
      </w:r>
      <w:proofErr w:type="spellEnd"/>
      <w:r w:rsidRPr="0095356B">
        <w:rPr>
          <w:lang w:eastAsia="ja-JP"/>
        </w:rPr>
        <w:t xml:space="preserve"> con </w:t>
      </w:r>
      <w:proofErr w:type="spellStart"/>
      <w:r w:rsidRPr="0095356B">
        <w:rPr>
          <w:lang w:eastAsia="ja-JP"/>
        </w:rPr>
        <w:t>el</w:t>
      </w:r>
      <w:proofErr w:type="spellEnd"/>
      <w:r w:rsidRPr="0095356B">
        <w:rPr>
          <w:lang w:eastAsia="ja-JP"/>
        </w:rPr>
        <w:t xml:space="preserve"> PC a </w:t>
      </w:r>
      <w:proofErr w:type="spellStart"/>
      <w:r w:rsidRPr="0095356B">
        <w:rPr>
          <w:lang w:eastAsia="ja-JP"/>
        </w:rPr>
        <w:t>través</w:t>
      </w:r>
      <w:proofErr w:type="spellEnd"/>
      <w:r w:rsidRPr="0095356B">
        <w:rPr>
          <w:lang w:eastAsia="ja-JP"/>
        </w:rPr>
        <w:t xml:space="preserve"> de la </w:t>
      </w:r>
      <w:proofErr w:type="spellStart"/>
      <w:r w:rsidRPr="0095356B">
        <w:rPr>
          <w:lang w:eastAsia="ja-JP"/>
        </w:rPr>
        <w:t>línea</w:t>
      </w:r>
      <w:proofErr w:type="spellEnd"/>
      <w:r w:rsidRPr="0095356B">
        <w:rPr>
          <w:lang w:eastAsia="ja-JP"/>
        </w:rPr>
        <w:t xml:space="preserve"> </w:t>
      </w:r>
      <w:proofErr w:type="spellStart"/>
      <w:r w:rsidRPr="0095356B">
        <w:rPr>
          <w:lang w:eastAsia="ja-JP"/>
        </w:rPr>
        <w:t>serie</w:t>
      </w:r>
      <w:proofErr w:type="spellEnd"/>
      <w:r w:rsidRPr="0095356B">
        <w:rPr>
          <w:lang w:eastAsia="ja-JP"/>
        </w:rPr>
        <w:t xml:space="preserve"> </w:t>
      </w:r>
      <w:proofErr w:type="spellStart"/>
      <w:r w:rsidRPr="0095356B">
        <w:rPr>
          <w:lang w:eastAsia="ja-JP"/>
        </w:rPr>
        <w:t>integrada</w:t>
      </w:r>
      <w:proofErr w:type="spellEnd"/>
      <w:r w:rsidRPr="0095356B">
        <w:rPr>
          <w:lang w:eastAsia="ja-JP"/>
        </w:rPr>
        <w:t xml:space="preserve"> </w:t>
      </w:r>
      <w:proofErr w:type="spellStart"/>
      <w:r w:rsidRPr="0095356B">
        <w:rPr>
          <w:lang w:eastAsia="ja-JP"/>
        </w:rPr>
        <w:t>en</w:t>
      </w:r>
      <w:proofErr w:type="spellEnd"/>
      <w:r w:rsidRPr="0095356B">
        <w:rPr>
          <w:lang w:eastAsia="ja-JP"/>
        </w:rPr>
        <w:t xml:space="preserve"> </w:t>
      </w:r>
      <w:proofErr w:type="spellStart"/>
      <w:r w:rsidRPr="0095356B">
        <w:rPr>
          <w:lang w:eastAsia="ja-JP"/>
        </w:rPr>
        <w:t>el</w:t>
      </w:r>
      <w:proofErr w:type="spellEnd"/>
      <w:r w:rsidRPr="0095356B">
        <w:rPr>
          <w:lang w:eastAsia="ja-JP"/>
        </w:rPr>
        <w:t xml:space="preserve"> USB</w:t>
      </w:r>
      <w:r>
        <w:rPr>
          <w:lang w:eastAsia="ja-JP"/>
        </w:rPr>
        <w:t>.</w:t>
      </w:r>
    </w:p>
    <w:p w14:paraId="4319A6C9" w14:textId="77777777" w:rsidR="0095356B" w:rsidRPr="00063EB5" w:rsidRDefault="0095356B" w:rsidP="0095356B">
      <w:pPr>
        <w:rPr>
          <w:lang w:val="es-ES" w:eastAsia="ja-JP"/>
        </w:rPr>
      </w:pPr>
    </w:p>
    <w:p w14:paraId="4A204AC1" w14:textId="535D00B5" w:rsidR="0095356B" w:rsidRPr="00063EB5" w:rsidRDefault="0095356B">
      <w:pPr>
        <w:numPr>
          <w:ilvl w:val="0"/>
          <w:numId w:val="45"/>
        </w:numPr>
        <w:rPr>
          <w:lang w:val="es-ES" w:eastAsia="ja-JP"/>
        </w:rPr>
      </w:pPr>
      <w:r w:rsidRPr="00063EB5">
        <w:rPr>
          <w:lang w:val="es-ES" w:eastAsia="ja-JP"/>
        </w:rPr>
        <w:t>Cola de mensajes:</w:t>
      </w:r>
      <w:r>
        <w:rPr>
          <w:lang w:val="es-ES" w:eastAsia="ja-JP"/>
        </w:rPr>
        <w:t xml:space="preserve"> Contiene dos colas de mensajes. Una llamada </w:t>
      </w:r>
      <w:proofErr w:type="spellStart"/>
      <w:r w:rsidRPr="0095356B">
        <w:rPr>
          <w:lang w:val="es-ES" w:eastAsia="ja-JP"/>
        </w:rPr>
        <w:t>msg_comReceive</w:t>
      </w:r>
      <w:proofErr w:type="spellEnd"/>
      <w:r>
        <w:rPr>
          <w:lang w:val="es-ES" w:eastAsia="ja-JP"/>
        </w:rPr>
        <w:t xml:space="preserve">, que guarda la macro enviada por Tera </w:t>
      </w:r>
      <w:proofErr w:type="spellStart"/>
      <w:r>
        <w:rPr>
          <w:lang w:val="es-ES" w:eastAsia="ja-JP"/>
        </w:rPr>
        <w:t>Term</w:t>
      </w:r>
      <w:proofErr w:type="spellEnd"/>
      <w:r>
        <w:rPr>
          <w:lang w:val="es-ES" w:eastAsia="ja-JP"/>
        </w:rPr>
        <w:t xml:space="preserve"> y se la envía a la principal, y la otra llamada </w:t>
      </w:r>
      <w:proofErr w:type="spellStart"/>
      <w:r w:rsidRPr="0095356B">
        <w:rPr>
          <w:lang w:val="es-ES" w:eastAsia="ja-JP"/>
        </w:rPr>
        <w:t>msg_comSend</w:t>
      </w:r>
      <w:proofErr w:type="spellEnd"/>
      <w:r>
        <w:rPr>
          <w:lang w:val="es-ES" w:eastAsia="ja-JP"/>
        </w:rPr>
        <w:t xml:space="preserve">, que recibe del principal lo que le tiene que enviar al Tera </w:t>
      </w:r>
      <w:proofErr w:type="spellStart"/>
      <w:r>
        <w:rPr>
          <w:lang w:val="es-ES" w:eastAsia="ja-JP"/>
        </w:rPr>
        <w:t>Term</w:t>
      </w:r>
      <w:proofErr w:type="spellEnd"/>
      <w:r w:rsidRPr="00063EB5">
        <w:rPr>
          <w:lang w:val="es-ES" w:eastAsia="ja-JP"/>
        </w:rPr>
        <w:t>.</w:t>
      </w:r>
    </w:p>
    <w:p w14:paraId="53E0B0DE" w14:textId="4D544323" w:rsidR="0095356B" w:rsidRPr="00063EB5" w:rsidRDefault="0095356B">
      <w:pPr>
        <w:numPr>
          <w:ilvl w:val="0"/>
          <w:numId w:val="45"/>
        </w:numPr>
        <w:rPr>
          <w:lang w:val="es-ES" w:eastAsia="ja-JP"/>
        </w:rPr>
      </w:pPr>
      <w:r w:rsidRPr="00063EB5">
        <w:rPr>
          <w:lang w:val="es-ES" w:eastAsia="ja-JP"/>
        </w:rPr>
        <w:t>Variables globales:</w:t>
      </w:r>
      <w:r>
        <w:rPr>
          <w:lang w:val="es-ES" w:eastAsia="ja-JP"/>
        </w:rPr>
        <w:t xml:space="preserve"> Ninguna, la información se pasará por colas</w:t>
      </w:r>
      <w:r w:rsidRPr="00063EB5">
        <w:rPr>
          <w:lang w:val="es-ES" w:eastAsia="ja-JP"/>
        </w:rPr>
        <w:t>. </w:t>
      </w:r>
    </w:p>
    <w:p w14:paraId="6DEE1DEC" w14:textId="3EA83395" w:rsidR="0095356B" w:rsidRPr="00063EB5" w:rsidRDefault="0095356B">
      <w:pPr>
        <w:numPr>
          <w:ilvl w:val="0"/>
          <w:numId w:val="45"/>
        </w:numPr>
        <w:rPr>
          <w:lang w:val="es-ES" w:eastAsia="ja-JP"/>
        </w:rPr>
      </w:pPr>
      <w:proofErr w:type="spellStart"/>
      <w:r w:rsidRPr="00063EB5">
        <w:rPr>
          <w:lang w:val="es-ES" w:eastAsia="ja-JP"/>
        </w:rPr>
        <w:t>Thread</w:t>
      </w:r>
      <w:proofErr w:type="spellEnd"/>
      <w:r w:rsidRPr="00063EB5">
        <w:rPr>
          <w:lang w:val="es-ES" w:eastAsia="ja-JP"/>
        </w:rPr>
        <w:t>:</w:t>
      </w:r>
      <w:r>
        <w:rPr>
          <w:lang w:val="es-ES" w:eastAsia="ja-JP"/>
        </w:rPr>
        <w:t xml:space="preserve"> Tenemos dos </w:t>
      </w:r>
      <w:r w:rsidR="0025335D">
        <w:rPr>
          <w:lang w:val="es-ES" w:eastAsia="ja-JP"/>
        </w:rPr>
        <w:t>hilos</w:t>
      </w:r>
      <w:r>
        <w:rPr>
          <w:lang w:val="es-ES" w:eastAsia="ja-JP"/>
        </w:rPr>
        <w:t xml:space="preserve">. </w:t>
      </w:r>
      <w:proofErr w:type="gramStart"/>
      <w:r>
        <w:rPr>
          <w:lang w:val="es-ES" w:eastAsia="ja-JP"/>
        </w:rPr>
        <w:t xml:space="preserve">Una </w:t>
      </w:r>
      <w:r w:rsidR="0025335D">
        <w:rPr>
          <w:lang w:val="es-ES" w:eastAsia="ja-JP"/>
        </w:rPr>
        <w:t>hilo llamado</w:t>
      </w:r>
      <w:proofErr w:type="gramEnd"/>
      <w:r w:rsidR="0025335D">
        <w:rPr>
          <w:lang w:val="es-ES" w:eastAsia="ja-JP"/>
        </w:rPr>
        <w:t xml:space="preserve"> </w:t>
      </w:r>
      <w:proofErr w:type="spellStart"/>
      <w:r w:rsidR="0025335D" w:rsidRPr="0025335D">
        <w:rPr>
          <w:lang w:val="es-ES" w:eastAsia="ja-JP"/>
        </w:rPr>
        <w:t>tid_com_receive</w:t>
      </w:r>
      <w:proofErr w:type="spellEnd"/>
      <w:r>
        <w:rPr>
          <w:lang w:val="es-ES" w:eastAsia="ja-JP"/>
        </w:rPr>
        <w:t xml:space="preserve"> recibe</w:t>
      </w:r>
      <w:r w:rsidR="0025335D">
        <w:rPr>
          <w:lang w:val="es-ES" w:eastAsia="ja-JP"/>
        </w:rPr>
        <w:t xml:space="preserve"> </w:t>
      </w:r>
      <w:r>
        <w:rPr>
          <w:lang w:val="es-ES" w:eastAsia="ja-JP"/>
        </w:rPr>
        <w:t xml:space="preserve">byte a byte la macro que fue enviada desde Tera </w:t>
      </w:r>
      <w:proofErr w:type="spellStart"/>
      <w:r>
        <w:rPr>
          <w:lang w:val="es-ES" w:eastAsia="ja-JP"/>
        </w:rPr>
        <w:t>Term</w:t>
      </w:r>
      <w:proofErr w:type="spellEnd"/>
      <w:r>
        <w:rPr>
          <w:lang w:val="es-ES" w:eastAsia="ja-JP"/>
        </w:rPr>
        <w:t xml:space="preserve"> y la guarda en una trama</w:t>
      </w:r>
      <w:r w:rsidRPr="00063EB5">
        <w:rPr>
          <w:lang w:val="es-ES" w:eastAsia="ja-JP"/>
        </w:rPr>
        <w:t>.</w:t>
      </w:r>
      <w:r>
        <w:rPr>
          <w:lang w:val="es-ES" w:eastAsia="ja-JP"/>
        </w:rPr>
        <w:t xml:space="preserve"> Una vez captad</w:t>
      </w:r>
      <w:r w:rsidR="0025335D">
        <w:rPr>
          <w:lang w:val="es-ES" w:eastAsia="ja-JP"/>
        </w:rPr>
        <w:t>a</w:t>
      </w:r>
      <w:r>
        <w:rPr>
          <w:lang w:val="es-ES" w:eastAsia="ja-JP"/>
        </w:rPr>
        <w:t xml:space="preserve"> toda la trama, se la envía al principal. </w:t>
      </w:r>
      <w:r w:rsidR="0025335D">
        <w:rPr>
          <w:lang w:val="es-ES" w:eastAsia="ja-JP"/>
        </w:rPr>
        <w:t xml:space="preserve">El segundo hilo llamado </w:t>
      </w:r>
      <w:proofErr w:type="spellStart"/>
      <w:r w:rsidR="0025335D" w:rsidRPr="0025335D">
        <w:rPr>
          <w:lang w:val="es-ES" w:eastAsia="ja-JP"/>
        </w:rPr>
        <w:t>tid_com_send</w:t>
      </w:r>
      <w:proofErr w:type="spellEnd"/>
      <w:r w:rsidR="0025335D">
        <w:rPr>
          <w:lang w:val="es-ES" w:eastAsia="ja-JP"/>
        </w:rPr>
        <w:t xml:space="preserve"> recibe desde la cola la trama que tiene que enviar al Tera </w:t>
      </w:r>
      <w:proofErr w:type="spellStart"/>
      <w:r w:rsidR="0025335D">
        <w:rPr>
          <w:lang w:val="es-ES" w:eastAsia="ja-JP"/>
        </w:rPr>
        <w:t>Term</w:t>
      </w:r>
      <w:proofErr w:type="spellEnd"/>
      <w:r w:rsidR="0025335D">
        <w:rPr>
          <w:lang w:val="es-ES" w:eastAsia="ja-JP"/>
        </w:rPr>
        <w:t>.</w:t>
      </w:r>
    </w:p>
    <w:p w14:paraId="62FEC870" w14:textId="4A5747B5" w:rsidR="0095356B" w:rsidRPr="0055651B" w:rsidRDefault="0095356B">
      <w:pPr>
        <w:numPr>
          <w:ilvl w:val="0"/>
          <w:numId w:val="45"/>
        </w:numPr>
        <w:rPr>
          <w:lang w:val="es-ES_tradnl" w:eastAsia="ja-JP"/>
        </w:rPr>
      </w:pPr>
      <w:proofErr w:type="spellStart"/>
      <w:r w:rsidRPr="00063EB5">
        <w:rPr>
          <w:lang w:val="es-ES" w:eastAsia="ja-JP"/>
        </w:rPr>
        <w:t>Timer</w:t>
      </w:r>
      <w:proofErr w:type="spellEnd"/>
      <w:r w:rsidRPr="00063EB5">
        <w:rPr>
          <w:lang w:val="es-ES" w:eastAsia="ja-JP"/>
        </w:rPr>
        <w:t xml:space="preserve">: no contiene </w:t>
      </w:r>
      <w:proofErr w:type="spellStart"/>
      <w:r w:rsidRPr="00063EB5">
        <w:rPr>
          <w:lang w:val="es-ES" w:eastAsia="ja-JP"/>
        </w:rPr>
        <w:t>timers</w:t>
      </w:r>
      <w:proofErr w:type="spellEnd"/>
      <w:r w:rsidR="0025335D">
        <w:rPr>
          <w:lang w:val="es-ES" w:eastAsia="ja-JP"/>
        </w:rPr>
        <w:t>.</w:t>
      </w:r>
    </w:p>
    <w:p w14:paraId="0925D180" w14:textId="77777777" w:rsidR="0095356B" w:rsidRDefault="0095356B" w:rsidP="0095356B">
      <w:pPr>
        <w:rPr>
          <w:lang w:val="es-ES_tradnl" w:eastAsia="ja-JP"/>
        </w:rPr>
      </w:pPr>
    </w:p>
    <w:p w14:paraId="74BA71FB" w14:textId="0FF6E9E7" w:rsidR="00FF0D3E" w:rsidRPr="00063EB5" w:rsidRDefault="00FF0D3E" w:rsidP="00FF0D3E">
      <w:pPr>
        <w:rPr>
          <w:b/>
          <w:bCs/>
          <w:i/>
          <w:iCs/>
          <w:sz w:val="24"/>
          <w:szCs w:val="24"/>
          <w:lang w:val="es-ES" w:eastAsia="ja-JP"/>
        </w:rPr>
      </w:pPr>
      <w:r w:rsidRPr="00063EB5">
        <w:rPr>
          <w:b/>
          <w:bCs/>
          <w:i/>
          <w:iCs/>
          <w:sz w:val="24"/>
          <w:szCs w:val="24"/>
          <w:lang w:val="es-ES" w:eastAsia="ja-JP"/>
        </w:rPr>
        <w:t xml:space="preserve">Modelo </w:t>
      </w:r>
      <w:r>
        <w:rPr>
          <w:b/>
          <w:bCs/>
          <w:i/>
          <w:iCs/>
          <w:sz w:val="24"/>
          <w:szCs w:val="24"/>
          <w:lang w:val="es-ES" w:eastAsia="ja-JP"/>
        </w:rPr>
        <w:t>Principal</w:t>
      </w:r>
      <w:r w:rsidRPr="00063EB5">
        <w:rPr>
          <w:b/>
          <w:bCs/>
          <w:i/>
          <w:iCs/>
          <w:sz w:val="24"/>
          <w:szCs w:val="24"/>
          <w:lang w:val="es-ES" w:eastAsia="ja-JP"/>
        </w:rPr>
        <w:t>:</w:t>
      </w:r>
    </w:p>
    <w:p w14:paraId="2FB3A0F2" w14:textId="39A421A8" w:rsidR="00FF0D3E" w:rsidRPr="00063EB5" w:rsidRDefault="00FF0D3E" w:rsidP="00FF0D3E">
      <w:pPr>
        <w:rPr>
          <w:lang w:val="es-ES" w:eastAsia="ja-JP"/>
        </w:rPr>
      </w:pPr>
      <w:r w:rsidRPr="00063EB5">
        <w:rPr>
          <w:lang w:val="es-ES" w:eastAsia="ja-JP"/>
        </w:rPr>
        <w:tab/>
      </w:r>
      <w:proofErr w:type="spellStart"/>
      <w:r w:rsidRPr="00FF0D3E">
        <w:rPr>
          <w:lang w:eastAsia="ja-JP"/>
        </w:rPr>
        <w:t>Módulo</w:t>
      </w:r>
      <w:proofErr w:type="spellEnd"/>
      <w:r w:rsidRPr="00FF0D3E">
        <w:rPr>
          <w:lang w:eastAsia="ja-JP"/>
        </w:rPr>
        <w:t xml:space="preserve"> principal del </w:t>
      </w:r>
      <w:proofErr w:type="spellStart"/>
      <w:r w:rsidRPr="00FF0D3E">
        <w:rPr>
          <w:lang w:eastAsia="ja-JP"/>
        </w:rPr>
        <w:t>sistema</w:t>
      </w:r>
      <w:proofErr w:type="spellEnd"/>
      <w:r w:rsidRPr="00FF0D3E">
        <w:rPr>
          <w:lang w:eastAsia="ja-JP"/>
        </w:rPr>
        <w:t xml:space="preserve"> que se </w:t>
      </w:r>
      <w:proofErr w:type="spellStart"/>
      <w:r w:rsidRPr="00FF0D3E">
        <w:rPr>
          <w:lang w:eastAsia="ja-JP"/>
        </w:rPr>
        <w:t>encarga</w:t>
      </w:r>
      <w:proofErr w:type="spellEnd"/>
      <w:r w:rsidRPr="00FF0D3E">
        <w:rPr>
          <w:lang w:eastAsia="ja-JP"/>
        </w:rPr>
        <w:t xml:space="preserve"> de </w:t>
      </w:r>
      <w:proofErr w:type="spellStart"/>
      <w:r w:rsidRPr="00FF0D3E">
        <w:rPr>
          <w:lang w:eastAsia="ja-JP"/>
        </w:rPr>
        <w:t>coordinar</w:t>
      </w:r>
      <w:proofErr w:type="spellEnd"/>
      <w:r w:rsidRPr="00FF0D3E">
        <w:rPr>
          <w:lang w:eastAsia="ja-JP"/>
        </w:rPr>
        <w:t xml:space="preserve"> </w:t>
      </w:r>
      <w:proofErr w:type="spellStart"/>
      <w:r w:rsidRPr="00FF0D3E">
        <w:rPr>
          <w:lang w:eastAsia="ja-JP"/>
        </w:rPr>
        <w:t>todos</w:t>
      </w:r>
      <w:proofErr w:type="spellEnd"/>
      <w:r w:rsidRPr="00FF0D3E">
        <w:rPr>
          <w:lang w:eastAsia="ja-JP"/>
        </w:rPr>
        <w:t xml:space="preserve"> </w:t>
      </w:r>
      <w:proofErr w:type="spellStart"/>
      <w:r w:rsidRPr="00FF0D3E">
        <w:rPr>
          <w:lang w:eastAsia="ja-JP"/>
        </w:rPr>
        <w:t>los</w:t>
      </w:r>
      <w:proofErr w:type="spellEnd"/>
      <w:r w:rsidRPr="00FF0D3E">
        <w:rPr>
          <w:lang w:eastAsia="ja-JP"/>
        </w:rPr>
        <w:t xml:space="preserve"> </w:t>
      </w:r>
      <w:proofErr w:type="spellStart"/>
      <w:r w:rsidRPr="00FF0D3E">
        <w:rPr>
          <w:lang w:eastAsia="ja-JP"/>
        </w:rPr>
        <w:t>demás</w:t>
      </w:r>
      <w:proofErr w:type="spellEnd"/>
      <w:r w:rsidRPr="00FF0D3E">
        <w:rPr>
          <w:lang w:eastAsia="ja-JP"/>
        </w:rPr>
        <w:t xml:space="preserve">. Es </w:t>
      </w:r>
      <w:proofErr w:type="spellStart"/>
      <w:r w:rsidRPr="00FF0D3E">
        <w:rPr>
          <w:lang w:eastAsia="ja-JP"/>
        </w:rPr>
        <w:t>el</w:t>
      </w:r>
      <w:proofErr w:type="spellEnd"/>
      <w:r w:rsidRPr="00FF0D3E">
        <w:rPr>
          <w:lang w:eastAsia="ja-JP"/>
        </w:rPr>
        <w:t xml:space="preserve"> </w:t>
      </w:r>
      <w:proofErr w:type="spellStart"/>
      <w:r w:rsidRPr="00FF0D3E">
        <w:rPr>
          <w:lang w:eastAsia="ja-JP"/>
        </w:rPr>
        <w:t>módulo</w:t>
      </w:r>
      <w:proofErr w:type="spellEnd"/>
      <w:r w:rsidRPr="00FF0D3E">
        <w:rPr>
          <w:lang w:eastAsia="ja-JP"/>
        </w:rPr>
        <w:t xml:space="preserve"> que decide las </w:t>
      </w:r>
      <w:proofErr w:type="spellStart"/>
      <w:r w:rsidRPr="00FF0D3E">
        <w:rPr>
          <w:lang w:eastAsia="ja-JP"/>
        </w:rPr>
        <w:t>acciones</w:t>
      </w:r>
      <w:proofErr w:type="spellEnd"/>
      <w:r w:rsidRPr="00FF0D3E">
        <w:rPr>
          <w:lang w:eastAsia="ja-JP"/>
        </w:rPr>
        <w:t xml:space="preserve"> a </w:t>
      </w:r>
      <w:proofErr w:type="spellStart"/>
      <w:r w:rsidRPr="00FF0D3E">
        <w:rPr>
          <w:lang w:eastAsia="ja-JP"/>
        </w:rPr>
        <w:t>tomar</w:t>
      </w:r>
      <w:proofErr w:type="spellEnd"/>
      <w:r w:rsidRPr="00FF0D3E">
        <w:rPr>
          <w:lang w:eastAsia="ja-JP"/>
        </w:rPr>
        <w:t xml:space="preserve"> </w:t>
      </w:r>
      <w:proofErr w:type="spellStart"/>
      <w:r w:rsidRPr="00FF0D3E">
        <w:rPr>
          <w:lang w:eastAsia="ja-JP"/>
        </w:rPr>
        <w:t>en</w:t>
      </w:r>
      <w:proofErr w:type="spellEnd"/>
      <w:r w:rsidRPr="00FF0D3E">
        <w:rPr>
          <w:lang w:eastAsia="ja-JP"/>
        </w:rPr>
        <w:t xml:space="preserve"> </w:t>
      </w:r>
      <w:proofErr w:type="spellStart"/>
      <w:r w:rsidRPr="00FF0D3E">
        <w:rPr>
          <w:lang w:eastAsia="ja-JP"/>
        </w:rPr>
        <w:t>función</w:t>
      </w:r>
      <w:proofErr w:type="spellEnd"/>
      <w:r w:rsidRPr="00FF0D3E">
        <w:rPr>
          <w:lang w:eastAsia="ja-JP"/>
        </w:rPr>
        <w:t xml:space="preserve"> del modo del </w:t>
      </w:r>
      <w:proofErr w:type="spellStart"/>
      <w:r w:rsidRPr="00FF0D3E">
        <w:rPr>
          <w:lang w:eastAsia="ja-JP"/>
        </w:rPr>
        <w:t>sistema</w:t>
      </w:r>
      <w:proofErr w:type="spellEnd"/>
      <w:r w:rsidRPr="00FF0D3E">
        <w:rPr>
          <w:lang w:eastAsia="ja-JP"/>
        </w:rPr>
        <w:t xml:space="preserve"> y de la </w:t>
      </w:r>
      <w:proofErr w:type="spellStart"/>
      <w:r w:rsidRPr="00FF0D3E">
        <w:rPr>
          <w:lang w:eastAsia="ja-JP"/>
        </w:rPr>
        <w:t>información</w:t>
      </w:r>
      <w:proofErr w:type="spellEnd"/>
      <w:r w:rsidRPr="00FF0D3E">
        <w:rPr>
          <w:lang w:eastAsia="ja-JP"/>
        </w:rPr>
        <w:t xml:space="preserve"> que </w:t>
      </w:r>
      <w:proofErr w:type="spellStart"/>
      <w:r w:rsidRPr="00FF0D3E">
        <w:rPr>
          <w:lang w:eastAsia="ja-JP"/>
        </w:rPr>
        <w:t>reciba</w:t>
      </w:r>
      <w:proofErr w:type="spellEnd"/>
      <w:r w:rsidRPr="00FF0D3E">
        <w:rPr>
          <w:lang w:eastAsia="ja-JP"/>
        </w:rPr>
        <w:t xml:space="preserve"> del resto de </w:t>
      </w:r>
      <w:proofErr w:type="spellStart"/>
      <w:r w:rsidRPr="00FF0D3E">
        <w:rPr>
          <w:lang w:eastAsia="ja-JP"/>
        </w:rPr>
        <w:t>los</w:t>
      </w:r>
      <w:proofErr w:type="spellEnd"/>
      <w:r w:rsidRPr="00FF0D3E">
        <w:rPr>
          <w:lang w:eastAsia="ja-JP"/>
        </w:rPr>
        <w:t xml:space="preserve"> </w:t>
      </w:r>
      <w:proofErr w:type="spellStart"/>
      <w:r w:rsidRPr="00FF0D3E">
        <w:rPr>
          <w:lang w:eastAsia="ja-JP"/>
        </w:rPr>
        <w:t>módulos</w:t>
      </w:r>
      <w:proofErr w:type="spellEnd"/>
      <w:r>
        <w:rPr>
          <w:lang w:eastAsia="ja-JP"/>
        </w:rPr>
        <w:t>.</w:t>
      </w:r>
    </w:p>
    <w:p w14:paraId="19323A02" w14:textId="77777777" w:rsidR="00FF0D3E" w:rsidRPr="00063EB5" w:rsidRDefault="00FF0D3E" w:rsidP="00FF0D3E">
      <w:pPr>
        <w:rPr>
          <w:lang w:val="es-ES" w:eastAsia="ja-JP"/>
        </w:rPr>
      </w:pPr>
    </w:p>
    <w:p w14:paraId="36E82D41" w14:textId="4E3AAC44" w:rsidR="00FF0D3E" w:rsidRPr="00063EB5" w:rsidRDefault="00FF0D3E">
      <w:pPr>
        <w:numPr>
          <w:ilvl w:val="0"/>
          <w:numId w:val="41"/>
        </w:numPr>
        <w:rPr>
          <w:lang w:val="es-ES" w:eastAsia="ja-JP"/>
        </w:rPr>
      </w:pPr>
      <w:r w:rsidRPr="00063EB5">
        <w:rPr>
          <w:lang w:val="es-ES" w:eastAsia="ja-JP"/>
        </w:rPr>
        <w:t xml:space="preserve">Cola de mensajes: </w:t>
      </w:r>
      <w:r>
        <w:rPr>
          <w:lang w:val="es-ES" w:eastAsia="ja-JP"/>
        </w:rPr>
        <w:t xml:space="preserve">Toda la información, le llega por colas, y envía una cola al </w:t>
      </w:r>
      <w:proofErr w:type="spellStart"/>
      <w:r>
        <w:rPr>
          <w:lang w:val="es-ES" w:eastAsia="ja-JP"/>
        </w:rPr>
        <w:t>com</w:t>
      </w:r>
      <w:proofErr w:type="spellEnd"/>
      <w:r>
        <w:rPr>
          <w:lang w:val="es-ES" w:eastAsia="ja-JP"/>
        </w:rPr>
        <w:t>-pc</w:t>
      </w:r>
      <w:r w:rsidRPr="00063EB5">
        <w:rPr>
          <w:lang w:val="es-ES" w:eastAsia="ja-JP"/>
        </w:rPr>
        <w:t>.</w:t>
      </w:r>
    </w:p>
    <w:p w14:paraId="041CD7E1" w14:textId="51839DD0" w:rsidR="00FF0D3E" w:rsidRPr="00063EB5" w:rsidRDefault="00FF0D3E">
      <w:pPr>
        <w:numPr>
          <w:ilvl w:val="0"/>
          <w:numId w:val="41"/>
        </w:numPr>
        <w:rPr>
          <w:lang w:val="es-ES" w:eastAsia="ja-JP"/>
        </w:rPr>
      </w:pPr>
      <w:r w:rsidRPr="00063EB5">
        <w:rPr>
          <w:lang w:val="es-ES" w:eastAsia="ja-JP"/>
        </w:rPr>
        <w:t>Variables globales:</w:t>
      </w:r>
      <w:r>
        <w:rPr>
          <w:lang w:val="es-ES" w:eastAsia="ja-JP"/>
        </w:rPr>
        <w:t xml:space="preserve"> </w:t>
      </w:r>
      <w:r w:rsidRPr="00063EB5">
        <w:rPr>
          <w:lang w:val="es-ES" w:eastAsia="ja-JP"/>
        </w:rPr>
        <w:t xml:space="preserve"> horas, minutos y segundos</w:t>
      </w:r>
      <w:r w:rsidR="003F5437">
        <w:rPr>
          <w:lang w:val="es-ES" w:eastAsia="ja-JP"/>
        </w:rPr>
        <w:t xml:space="preserve"> vienen externas del módulo </w:t>
      </w:r>
      <w:proofErr w:type="spellStart"/>
      <w:r w:rsidR="003F5437">
        <w:rPr>
          <w:lang w:val="es-ES" w:eastAsia="ja-JP"/>
        </w:rPr>
        <w:t>clock</w:t>
      </w:r>
      <w:proofErr w:type="spellEnd"/>
      <w:r w:rsidRPr="00063EB5">
        <w:rPr>
          <w:lang w:val="es-ES" w:eastAsia="ja-JP"/>
        </w:rPr>
        <w:t>.</w:t>
      </w:r>
    </w:p>
    <w:p w14:paraId="61928E3B" w14:textId="6DBBC6AE" w:rsidR="00FF0D3E" w:rsidRPr="00063EB5" w:rsidRDefault="00FF0D3E">
      <w:pPr>
        <w:numPr>
          <w:ilvl w:val="0"/>
          <w:numId w:val="41"/>
        </w:numPr>
        <w:rPr>
          <w:lang w:val="es-ES" w:eastAsia="ja-JP"/>
        </w:rPr>
      </w:pPr>
      <w:proofErr w:type="spellStart"/>
      <w:r w:rsidRPr="00063EB5">
        <w:rPr>
          <w:lang w:val="es-ES" w:eastAsia="ja-JP"/>
        </w:rPr>
        <w:t>Threads</w:t>
      </w:r>
      <w:proofErr w:type="spellEnd"/>
      <w:r w:rsidRPr="00063EB5">
        <w:rPr>
          <w:lang w:val="es-ES" w:eastAsia="ja-JP"/>
        </w:rPr>
        <w:t xml:space="preserve">: </w:t>
      </w:r>
      <w:r w:rsidR="003F5437">
        <w:rPr>
          <w:lang w:val="es-ES" w:eastAsia="ja-JP"/>
        </w:rPr>
        <w:t>T</w:t>
      </w:r>
      <w:r w:rsidRPr="00063EB5">
        <w:rPr>
          <w:lang w:val="es-ES" w:eastAsia="ja-JP"/>
        </w:rPr>
        <w:t xml:space="preserve">iene </w:t>
      </w:r>
      <w:r>
        <w:rPr>
          <w:lang w:val="es-ES" w:eastAsia="ja-JP"/>
        </w:rPr>
        <w:t>un</w:t>
      </w:r>
      <w:r w:rsidRPr="00063EB5">
        <w:rPr>
          <w:lang w:val="es-ES" w:eastAsia="ja-JP"/>
        </w:rPr>
        <w:t xml:space="preserve"> </w:t>
      </w:r>
      <w:proofErr w:type="spellStart"/>
      <w:r w:rsidRPr="00063EB5">
        <w:rPr>
          <w:lang w:val="es-ES" w:eastAsia="ja-JP"/>
        </w:rPr>
        <w:t>thread</w:t>
      </w:r>
      <w:proofErr w:type="spellEnd"/>
      <w:r>
        <w:rPr>
          <w:lang w:val="es-ES" w:eastAsia="ja-JP"/>
        </w:rPr>
        <w:t xml:space="preserve">, </w:t>
      </w:r>
      <w:r w:rsidR="003F5437">
        <w:rPr>
          <w:lang w:val="es-ES" w:eastAsia="ja-JP"/>
        </w:rPr>
        <w:t>en él, unifica</w:t>
      </w:r>
      <w:r>
        <w:rPr>
          <w:lang w:val="es-ES" w:eastAsia="ja-JP"/>
        </w:rPr>
        <w:t xml:space="preserve"> tod</w:t>
      </w:r>
      <w:r w:rsidR="003F5437">
        <w:rPr>
          <w:lang w:val="es-ES" w:eastAsia="ja-JP"/>
        </w:rPr>
        <w:t>o</w:t>
      </w:r>
      <w:r>
        <w:rPr>
          <w:lang w:val="es-ES" w:eastAsia="ja-JP"/>
        </w:rPr>
        <w:t>s</w:t>
      </w:r>
      <w:r w:rsidR="003F5437">
        <w:rPr>
          <w:lang w:val="es-ES" w:eastAsia="ja-JP"/>
        </w:rPr>
        <w:t xml:space="preserve"> los módulos y decide las acciones a tomar</w:t>
      </w:r>
      <w:r w:rsidRPr="00063EB5">
        <w:rPr>
          <w:lang w:val="es-ES" w:eastAsia="ja-JP"/>
        </w:rPr>
        <w:t>.</w:t>
      </w:r>
    </w:p>
    <w:p w14:paraId="4E674FD0" w14:textId="47A7F514" w:rsidR="00FF0D3E" w:rsidRPr="00063EB5" w:rsidRDefault="00FF0D3E">
      <w:pPr>
        <w:numPr>
          <w:ilvl w:val="0"/>
          <w:numId w:val="41"/>
        </w:numPr>
        <w:rPr>
          <w:lang w:val="es-ES" w:eastAsia="ja-JP"/>
        </w:rPr>
      </w:pPr>
      <w:proofErr w:type="spellStart"/>
      <w:r w:rsidRPr="00063EB5">
        <w:rPr>
          <w:lang w:val="es-ES" w:eastAsia="ja-JP"/>
        </w:rPr>
        <w:t>Timer</w:t>
      </w:r>
      <w:proofErr w:type="spellEnd"/>
      <w:r w:rsidRPr="00063EB5">
        <w:rPr>
          <w:lang w:val="es-ES" w:eastAsia="ja-JP"/>
        </w:rPr>
        <w:t>:</w:t>
      </w:r>
      <w:r>
        <w:rPr>
          <w:lang w:val="es-ES" w:eastAsia="ja-JP"/>
        </w:rPr>
        <w:t xml:space="preserve"> </w:t>
      </w:r>
      <w:r w:rsidR="003F5437">
        <w:rPr>
          <w:lang w:val="es-ES" w:eastAsia="ja-JP"/>
        </w:rPr>
        <w:t xml:space="preserve">Ponemos un pequeño </w:t>
      </w:r>
      <w:proofErr w:type="spellStart"/>
      <w:r w:rsidR="003F5437">
        <w:rPr>
          <w:lang w:val="es-ES" w:eastAsia="ja-JP"/>
        </w:rPr>
        <w:t>timer</w:t>
      </w:r>
      <w:proofErr w:type="spellEnd"/>
      <w:r w:rsidR="003F5437">
        <w:rPr>
          <w:lang w:val="es-ES" w:eastAsia="ja-JP"/>
        </w:rPr>
        <w:t xml:space="preserve">, de esta manera no envía constantemente una cola al </w:t>
      </w:r>
      <w:proofErr w:type="spellStart"/>
      <w:r w:rsidR="003F5437">
        <w:rPr>
          <w:lang w:val="es-ES" w:eastAsia="ja-JP"/>
        </w:rPr>
        <w:t>lcd</w:t>
      </w:r>
      <w:proofErr w:type="spellEnd"/>
      <w:r w:rsidR="003F5437">
        <w:rPr>
          <w:lang w:val="es-ES" w:eastAsia="ja-JP"/>
        </w:rPr>
        <w:t xml:space="preserve"> y no se ve parpadeo</w:t>
      </w:r>
      <w:r w:rsidRPr="00063EB5">
        <w:rPr>
          <w:lang w:val="es-ES" w:eastAsia="ja-JP"/>
        </w:rPr>
        <w:t>.</w:t>
      </w:r>
    </w:p>
    <w:p w14:paraId="6E0C9B9B" w14:textId="77777777" w:rsidR="00FF0D3E" w:rsidRPr="0055651B" w:rsidRDefault="00FF0D3E" w:rsidP="0095356B">
      <w:pPr>
        <w:rPr>
          <w:lang w:val="es-ES_tradnl" w:eastAsia="ja-JP"/>
        </w:rPr>
      </w:pPr>
    </w:p>
    <w:p w14:paraId="466243EF" w14:textId="2923D1AB" w:rsidR="00EB1F51" w:rsidRPr="00AC30F1" w:rsidRDefault="009A2EDC" w:rsidP="009A2EDC">
      <w:pPr>
        <w:pStyle w:val="Ttulo2"/>
        <w:rPr>
          <w:lang w:val="es-ES_tradnl"/>
        </w:rPr>
      </w:pPr>
      <w:bookmarkStart w:id="15" w:name="_Toc88129302"/>
      <w:r w:rsidRPr="00071A14">
        <w:rPr>
          <w:lang w:val="es-ES_tradnl"/>
        </w:rPr>
        <w:lastRenderedPageBreak/>
        <w:t xml:space="preserve">Descripción global del funcionamiento de la aplicación. </w:t>
      </w:r>
      <w:r w:rsidR="002E7E6C" w:rsidRPr="00071A14">
        <w:rPr>
          <w:lang w:val="es-ES_tradnl"/>
        </w:rPr>
        <w:t>Descripción del autómata con el comportamiento del software (si procede)</w:t>
      </w:r>
      <w:bookmarkEnd w:id="15"/>
    </w:p>
    <w:p w14:paraId="02965273" w14:textId="49092E91" w:rsidR="00EB1F51" w:rsidRDefault="00CE0656" w:rsidP="009A2EDC">
      <w:pPr>
        <w:rPr>
          <w:lang w:eastAsia="ja-JP"/>
        </w:rPr>
      </w:pPr>
      <w:r>
        <w:rPr>
          <w:lang w:val="es-ES_tradnl" w:eastAsia="ja-JP"/>
        </w:rPr>
        <w:t xml:space="preserve">El programa comenzará en el modo REPOSO. </w:t>
      </w:r>
      <w:r w:rsidRPr="00CE0656">
        <w:rPr>
          <w:lang w:eastAsia="ja-JP"/>
        </w:rPr>
        <w:t xml:space="preserve">En </w:t>
      </w:r>
      <w:proofErr w:type="spellStart"/>
      <w:r w:rsidRPr="00CE0656">
        <w:rPr>
          <w:lang w:eastAsia="ja-JP"/>
        </w:rPr>
        <w:t>este</w:t>
      </w:r>
      <w:proofErr w:type="spellEnd"/>
      <w:r w:rsidRPr="00CE0656">
        <w:rPr>
          <w:lang w:eastAsia="ja-JP"/>
        </w:rPr>
        <w:t xml:space="preserve"> modo se </w:t>
      </w:r>
      <w:proofErr w:type="spellStart"/>
      <w:r w:rsidRPr="00CE0656">
        <w:rPr>
          <w:lang w:eastAsia="ja-JP"/>
        </w:rPr>
        <w:t>presentará</w:t>
      </w:r>
      <w:proofErr w:type="spellEnd"/>
      <w:r w:rsidRPr="00CE0656">
        <w:rPr>
          <w:lang w:eastAsia="ja-JP"/>
        </w:rPr>
        <w:t xml:space="preserve"> </w:t>
      </w:r>
      <w:proofErr w:type="spellStart"/>
      <w:r w:rsidRPr="00CE0656">
        <w:rPr>
          <w:lang w:eastAsia="ja-JP"/>
        </w:rPr>
        <w:t>en</w:t>
      </w:r>
      <w:proofErr w:type="spellEnd"/>
      <w:r w:rsidRPr="00CE0656">
        <w:rPr>
          <w:lang w:eastAsia="ja-JP"/>
        </w:rPr>
        <w:t xml:space="preserve"> </w:t>
      </w:r>
      <w:proofErr w:type="spellStart"/>
      <w:r w:rsidRPr="00CE0656">
        <w:rPr>
          <w:lang w:eastAsia="ja-JP"/>
        </w:rPr>
        <w:t>el</w:t>
      </w:r>
      <w:proofErr w:type="spellEnd"/>
      <w:r w:rsidRPr="00CE0656">
        <w:rPr>
          <w:lang w:eastAsia="ja-JP"/>
        </w:rPr>
        <w:t xml:space="preserve"> LCD </w:t>
      </w:r>
      <w:proofErr w:type="spellStart"/>
      <w:r w:rsidRPr="00CE0656">
        <w:rPr>
          <w:lang w:eastAsia="ja-JP"/>
        </w:rPr>
        <w:t>el</w:t>
      </w:r>
      <w:proofErr w:type="spellEnd"/>
      <w:r w:rsidRPr="00CE0656">
        <w:rPr>
          <w:lang w:eastAsia="ja-JP"/>
        </w:rPr>
        <w:t xml:space="preserve"> </w:t>
      </w:r>
      <w:proofErr w:type="spellStart"/>
      <w:r w:rsidRPr="00CE0656">
        <w:rPr>
          <w:lang w:eastAsia="ja-JP"/>
        </w:rPr>
        <w:t>mensaje</w:t>
      </w:r>
      <w:proofErr w:type="spellEnd"/>
      <w:r w:rsidRPr="00CE0656">
        <w:rPr>
          <w:lang w:eastAsia="ja-JP"/>
        </w:rPr>
        <w:t xml:space="preserve"> “SBM 2024” y la hora. </w:t>
      </w:r>
      <w:proofErr w:type="spellStart"/>
      <w:r w:rsidRPr="00CE0656">
        <w:rPr>
          <w:lang w:eastAsia="ja-JP"/>
        </w:rPr>
        <w:t>Tras</w:t>
      </w:r>
      <w:proofErr w:type="spellEnd"/>
      <w:r w:rsidRPr="00CE0656">
        <w:rPr>
          <w:lang w:eastAsia="ja-JP"/>
        </w:rPr>
        <w:t xml:space="preserve"> un reset</w:t>
      </w:r>
      <w:r>
        <w:rPr>
          <w:lang w:eastAsia="ja-JP"/>
        </w:rPr>
        <w:t>,</w:t>
      </w:r>
      <w:r w:rsidRPr="00CE0656">
        <w:rPr>
          <w:lang w:eastAsia="ja-JP"/>
        </w:rPr>
        <w:t xml:space="preserve"> </w:t>
      </w:r>
      <w:proofErr w:type="spellStart"/>
      <w:r w:rsidRPr="00CE0656">
        <w:rPr>
          <w:lang w:eastAsia="ja-JP"/>
        </w:rPr>
        <w:t>el</w:t>
      </w:r>
      <w:proofErr w:type="spellEnd"/>
      <w:r w:rsidRPr="00CE0656">
        <w:rPr>
          <w:lang w:eastAsia="ja-JP"/>
        </w:rPr>
        <w:t xml:space="preserve"> </w:t>
      </w:r>
      <w:proofErr w:type="spellStart"/>
      <w:r w:rsidRPr="00CE0656">
        <w:rPr>
          <w:lang w:eastAsia="ja-JP"/>
        </w:rPr>
        <w:t>reloj</w:t>
      </w:r>
      <w:proofErr w:type="spellEnd"/>
      <w:r w:rsidRPr="00CE0656">
        <w:rPr>
          <w:lang w:eastAsia="ja-JP"/>
        </w:rPr>
        <w:t xml:space="preserve"> </w:t>
      </w:r>
      <w:proofErr w:type="spellStart"/>
      <w:r w:rsidRPr="00CE0656">
        <w:rPr>
          <w:lang w:eastAsia="ja-JP"/>
        </w:rPr>
        <w:t>marcará</w:t>
      </w:r>
      <w:proofErr w:type="spellEnd"/>
      <w:r w:rsidRPr="00CE0656">
        <w:rPr>
          <w:lang w:eastAsia="ja-JP"/>
        </w:rPr>
        <w:t xml:space="preserve"> las 00:00:00. En </w:t>
      </w:r>
      <w:proofErr w:type="spellStart"/>
      <w:r w:rsidRPr="00CE0656">
        <w:rPr>
          <w:lang w:eastAsia="ja-JP"/>
        </w:rPr>
        <w:t>este</w:t>
      </w:r>
      <w:proofErr w:type="spellEnd"/>
      <w:r w:rsidRPr="00CE0656">
        <w:rPr>
          <w:lang w:eastAsia="ja-JP"/>
        </w:rPr>
        <w:t xml:space="preserve"> modo </w:t>
      </w:r>
      <w:proofErr w:type="spellStart"/>
      <w:r w:rsidRPr="00CE0656">
        <w:rPr>
          <w:lang w:eastAsia="ja-JP"/>
        </w:rPr>
        <w:t>sólo</w:t>
      </w:r>
      <w:proofErr w:type="spellEnd"/>
      <w:r w:rsidRPr="00CE0656">
        <w:rPr>
          <w:lang w:eastAsia="ja-JP"/>
        </w:rPr>
        <w:t xml:space="preserve"> se </w:t>
      </w:r>
      <w:proofErr w:type="spellStart"/>
      <w:r w:rsidRPr="00CE0656">
        <w:rPr>
          <w:lang w:eastAsia="ja-JP"/>
        </w:rPr>
        <w:t>atenderá</w:t>
      </w:r>
      <w:proofErr w:type="spellEnd"/>
      <w:r w:rsidRPr="00CE0656">
        <w:rPr>
          <w:lang w:eastAsia="ja-JP"/>
        </w:rPr>
        <w:t xml:space="preserve"> a </w:t>
      </w:r>
      <w:proofErr w:type="spellStart"/>
      <w:r w:rsidRPr="00CE0656">
        <w:rPr>
          <w:lang w:eastAsia="ja-JP"/>
        </w:rPr>
        <w:t>una</w:t>
      </w:r>
      <w:proofErr w:type="spellEnd"/>
      <w:r w:rsidRPr="00CE0656">
        <w:rPr>
          <w:lang w:eastAsia="ja-JP"/>
        </w:rPr>
        <w:t xml:space="preserve"> </w:t>
      </w:r>
      <w:proofErr w:type="spellStart"/>
      <w:r w:rsidRPr="00CE0656">
        <w:rPr>
          <w:lang w:eastAsia="ja-JP"/>
        </w:rPr>
        <w:t>pulsación</w:t>
      </w:r>
      <w:proofErr w:type="spellEnd"/>
      <w:r w:rsidRPr="00CE0656">
        <w:rPr>
          <w:lang w:eastAsia="ja-JP"/>
        </w:rPr>
        <w:t xml:space="preserve"> </w:t>
      </w:r>
      <w:proofErr w:type="spellStart"/>
      <w:r w:rsidRPr="00CE0656">
        <w:rPr>
          <w:lang w:eastAsia="ja-JP"/>
        </w:rPr>
        <w:t>larga</w:t>
      </w:r>
      <w:proofErr w:type="spellEnd"/>
      <w:r w:rsidRPr="00CE0656">
        <w:rPr>
          <w:lang w:eastAsia="ja-JP"/>
        </w:rPr>
        <w:t xml:space="preserve"> del </w:t>
      </w:r>
      <w:proofErr w:type="spellStart"/>
      <w:r w:rsidRPr="00CE0656">
        <w:rPr>
          <w:lang w:eastAsia="ja-JP"/>
        </w:rPr>
        <w:t>botón</w:t>
      </w:r>
      <w:proofErr w:type="spellEnd"/>
      <w:r w:rsidRPr="00CE0656">
        <w:rPr>
          <w:lang w:eastAsia="ja-JP"/>
        </w:rPr>
        <w:t xml:space="preserve"> CENTER del joystick, que </w:t>
      </w:r>
      <w:proofErr w:type="spellStart"/>
      <w:r w:rsidRPr="00CE0656">
        <w:rPr>
          <w:lang w:eastAsia="ja-JP"/>
        </w:rPr>
        <w:t>hará</w:t>
      </w:r>
      <w:proofErr w:type="spellEnd"/>
      <w:r w:rsidRPr="00CE0656">
        <w:rPr>
          <w:lang w:eastAsia="ja-JP"/>
        </w:rPr>
        <w:t xml:space="preserve"> que </w:t>
      </w:r>
      <w:proofErr w:type="spellStart"/>
      <w:r w:rsidRPr="00CE0656">
        <w:rPr>
          <w:lang w:eastAsia="ja-JP"/>
        </w:rPr>
        <w:t>el</w:t>
      </w:r>
      <w:proofErr w:type="spellEnd"/>
      <w:r w:rsidRPr="00CE0656">
        <w:rPr>
          <w:lang w:eastAsia="ja-JP"/>
        </w:rPr>
        <w:t xml:space="preserve"> </w:t>
      </w:r>
      <w:proofErr w:type="spellStart"/>
      <w:r w:rsidRPr="00CE0656">
        <w:rPr>
          <w:lang w:eastAsia="ja-JP"/>
        </w:rPr>
        <w:t>sistema</w:t>
      </w:r>
      <w:proofErr w:type="spellEnd"/>
      <w:r w:rsidRPr="00CE0656">
        <w:rPr>
          <w:lang w:eastAsia="ja-JP"/>
        </w:rPr>
        <w:t xml:space="preserve"> </w:t>
      </w:r>
      <w:proofErr w:type="spellStart"/>
      <w:r w:rsidRPr="00CE0656">
        <w:rPr>
          <w:lang w:eastAsia="ja-JP"/>
        </w:rPr>
        <w:t>pase</w:t>
      </w:r>
      <w:proofErr w:type="spellEnd"/>
      <w:r w:rsidRPr="00CE0656">
        <w:rPr>
          <w:lang w:eastAsia="ja-JP"/>
        </w:rPr>
        <w:t xml:space="preserve"> a modo ACTIVO.</w:t>
      </w:r>
    </w:p>
    <w:p w14:paraId="4B75BD01" w14:textId="77777777" w:rsidR="00CE0656" w:rsidRDefault="00CE0656" w:rsidP="009A2EDC">
      <w:pPr>
        <w:rPr>
          <w:lang w:eastAsia="ja-JP"/>
        </w:rPr>
      </w:pPr>
    </w:p>
    <w:p w14:paraId="0A9A2F25" w14:textId="74047FDC" w:rsidR="00CE0656" w:rsidRDefault="00CE0656" w:rsidP="009A2EDC">
      <w:pPr>
        <w:rPr>
          <w:lang w:eastAsia="ja-JP"/>
        </w:rPr>
      </w:pPr>
      <w:r>
        <w:rPr>
          <w:lang w:eastAsia="ja-JP"/>
        </w:rPr>
        <w:t>El modo ACTIVO</w:t>
      </w:r>
      <w:r w:rsidRPr="00CE0656">
        <w:t xml:space="preserve"> </w:t>
      </w:r>
      <w:proofErr w:type="spellStart"/>
      <w:r w:rsidRPr="00CE0656">
        <w:rPr>
          <w:lang w:eastAsia="ja-JP"/>
        </w:rPr>
        <w:t>estará</w:t>
      </w:r>
      <w:proofErr w:type="spellEnd"/>
      <w:r w:rsidRPr="00CE0656">
        <w:rPr>
          <w:lang w:eastAsia="ja-JP"/>
        </w:rPr>
        <w:t xml:space="preserve"> </w:t>
      </w:r>
      <w:proofErr w:type="spellStart"/>
      <w:r w:rsidRPr="00CE0656">
        <w:rPr>
          <w:lang w:eastAsia="ja-JP"/>
        </w:rPr>
        <w:t>leyendo</w:t>
      </w:r>
      <w:proofErr w:type="spellEnd"/>
      <w:r w:rsidRPr="00CE0656">
        <w:rPr>
          <w:lang w:eastAsia="ja-JP"/>
        </w:rPr>
        <w:t xml:space="preserve"> la </w:t>
      </w:r>
      <w:proofErr w:type="spellStart"/>
      <w:r w:rsidRPr="00CE0656">
        <w:rPr>
          <w:lang w:eastAsia="ja-JP"/>
        </w:rPr>
        <w:t>aceleración</w:t>
      </w:r>
      <w:proofErr w:type="spellEnd"/>
      <w:r w:rsidRPr="00CE0656">
        <w:rPr>
          <w:lang w:eastAsia="ja-JP"/>
        </w:rPr>
        <w:t xml:space="preserve"> y la </w:t>
      </w:r>
      <w:proofErr w:type="spellStart"/>
      <w:r w:rsidRPr="00CE0656">
        <w:rPr>
          <w:lang w:eastAsia="ja-JP"/>
        </w:rPr>
        <w:t>temperatura</w:t>
      </w:r>
      <w:proofErr w:type="spellEnd"/>
      <w:r w:rsidRPr="00CE0656">
        <w:rPr>
          <w:lang w:eastAsia="ja-JP"/>
        </w:rPr>
        <w:t xml:space="preserve"> que </w:t>
      </w:r>
      <w:proofErr w:type="spellStart"/>
      <w:r w:rsidRPr="00CE0656">
        <w:rPr>
          <w:lang w:eastAsia="ja-JP"/>
        </w:rPr>
        <w:t>entrega</w:t>
      </w:r>
      <w:proofErr w:type="spellEnd"/>
      <w:r w:rsidRPr="00CE0656">
        <w:rPr>
          <w:lang w:eastAsia="ja-JP"/>
        </w:rPr>
        <w:t xml:space="preserve"> </w:t>
      </w:r>
      <w:proofErr w:type="spellStart"/>
      <w:r w:rsidRPr="00CE0656">
        <w:rPr>
          <w:lang w:eastAsia="ja-JP"/>
        </w:rPr>
        <w:t>el</w:t>
      </w:r>
      <w:proofErr w:type="spellEnd"/>
      <w:r w:rsidRPr="00CE0656">
        <w:rPr>
          <w:lang w:eastAsia="ja-JP"/>
        </w:rPr>
        <w:t xml:space="preserve"> sensor MPU6050 </w:t>
      </w:r>
      <w:proofErr w:type="spellStart"/>
      <w:r w:rsidRPr="00CE0656">
        <w:rPr>
          <w:lang w:eastAsia="ja-JP"/>
        </w:rPr>
        <w:t>cada</w:t>
      </w:r>
      <w:proofErr w:type="spellEnd"/>
      <w:r w:rsidRPr="00CE0656">
        <w:rPr>
          <w:lang w:eastAsia="ja-JP"/>
        </w:rPr>
        <w:t xml:space="preserve"> </w:t>
      </w:r>
      <w:proofErr w:type="spellStart"/>
      <w:r w:rsidRPr="00CE0656">
        <w:rPr>
          <w:lang w:eastAsia="ja-JP"/>
        </w:rPr>
        <w:t>segundo</w:t>
      </w:r>
      <w:proofErr w:type="spellEnd"/>
      <w:r w:rsidRPr="00CE0656">
        <w:rPr>
          <w:lang w:eastAsia="ja-JP"/>
        </w:rPr>
        <w:t xml:space="preserve">. Los </w:t>
      </w:r>
      <w:proofErr w:type="spellStart"/>
      <w:r w:rsidRPr="00CE0656">
        <w:rPr>
          <w:lang w:eastAsia="ja-JP"/>
        </w:rPr>
        <w:t>valores</w:t>
      </w:r>
      <w:proofErr w:type="spellEnd"/>
      <w:r w:rsidRPr="00CE0656">
        <w:rPr>
          <w:lang w:eastAsia="ja-JP"/>
        </w:rPr>
        <w:t xml:space="preserve"> de la </w:t>
      </w:r>
      <w:proofErr w:type="spellStart"/>
      <w:r w:rsidRPr="00CE0656">
        <w:rPr>
          <w:lang w:eastAsia="ja-JP"/>
        </w:rPr>
        <w:t>aceleración</w:t>
      </w:r>
      <w:proofErr w:type="spellEnd"/>
      <w:r w:rsidRPr="00CE0656">
        <w:rPr>
          <w:lang w:eastAsia="ja-JP"/>
        </w:rPr>
        <w:t xml:space="preserve"> </w:t>
      </w:r>
      <w:proofErr w:type="spellStart"/>
      <w:r w:rsidRPr="00CE0656">
        <w:rPr>
          <w:lang w:eastAsia="ja-JP"/>
        </w:rPr>
        <w:t>obtenidos</w:t>
      </w:r>
      <w:proofErr w:type="spellEnd"/>
      <w:r w:rsidRPr="00CE0656">
        <w:rPr>
          <w:lang w:eastAsia="ja-JP"/>
        </w:rPr>
        <w:t xml:space="preserve"> </w:t>
      </w:r>
      <w:proofErr w:type="spellStart"/>
      <w:r w:rsidRPr="00CE0656">
        <w:rPr>
          <w:lang w:eastAsia="ja-JP"/>
        </w:rPr>
        <w:t>en</w:t>
      </w:r>
      <w:proofErr w:type="spellEnd"/>
      <w:r w:rsidRPr="00CE0656">
        <w:rPr>
          <w:lang w:eastAsia="ja-JP"/>
        </w:rPr>
        <w:t xml:space="preserve"> </w:t>
      </w:r>
      <w:proofErr w:type="spellStart"/>
      <w:r w:rsidRPr="00CE0656">
        <w:rPr>
          <w:lang w:eastAsia="ja-JP"/>
        </w:rPr>
        <w:t>cada</w:t>
      </w:r>
      <w:proofErr w:type="spellEnd"/>
      <w:r w:rsidRPr="00CE0656">
        <w:rPr>
          <w:lang w:eastAsia="ja-JP"/>
        </w:rPr>
        <w:t xml:space="preserve"> </w:t>
      </w:r>
      <w:proofErr w:type="spellStart"/>
      <w:r w:rsidRPr="00CE0656">
        <w:rPr>
          <w:lang w:eastAsia="ja-JP"/>
        </w:rPr>
        <w:t>eje</w:t>
      </w:r>
      <w:proofErr w:type="spellEnd"/>
      <w:r w:rsidRPr="00CE0656">
        <w:rPr>
          <w:lang w:eastAsia="ja-JP"/>
        </w:rPr>
        <w:t xml:space="preserve"> (Ax, Ay y Az) se </w:t>
      </w:r>
      <w:proofErr w:type="spellStart"/>
      <w:r w:rsidRPr="00CE0656">
        <w:rPr>
          <w:lang w:eastAsia="ja-JP"/>
        </w:rPr>
        <w:t>compararán</w:t>
      </w:r>
      <w:proofErr w:type="spellEnd"/>
      <w:r w:rsidRPr="00CE0656">
        <w:rPr>
          <w:lang w:eastAsia="ja-JP"/>
        </w:rPr>
        <w:t xml:space="preserve"> con </w:t>
      </w:r>
      <w:proofErr w:type="spellStart"/>
      <w:r w:rsidRPr="00CE0656">
        <w:rPr>
          <w:lang w:eastAsia="ja-JP"/>
        </w:rPr>
        <w:t>los</w:t>
      </w:r>
      <w:proofErr w:type="spellEnd"/>
      <w:r w:rsidRPr="00CE0656">
        <w:rPr>
          <w:lang w:eastAsia="ja-JP"/>
        </w:rPr>
        <w:t xml:space="preserve"> </w:t>
      </w:r>
      <w:proofErr w:type="spellStart"/>
      <w:r w:rsidRPr="00CE0656">
        <w:rPr>
          <w:lang w:eastAsia="ja-JP"/>
        </w:rPr>
        <w:t>valores</w:t>
      </w:r>
      <w:proofErr w:type="spellEnd"/>
      <w:r w:rsidRPr="00CE0656">
        <w:rPr>
          <w:lang w:eastAsia="ja-JP"/>
        </w:rPr>
        <w:t xml:space="preserve"> </w:t>
      </w:r>
      <w:proofErr w:type="spellStart"/>
      <w:r w:rsidRPr="00CE0656">
        <w:rPr>
          <w:lang w:eastAsia="ja-JP"/>
        </w:rPr>
        <w:t>por</w:t>
      </w:r>
      <w:proofErr w:type="spellEnd"/>
      <w:r w:rsidRPr="00CE0656">
        <w:rPr>
          <w:lang w:eastAsia="ja-JP"/>
        </w:rPr>
        <w:t xml:space="preserve"> </w:t>
      </w:r>
      <w:proofErr w:type="spellStart"/>
      <w:r w:rsidRPr="00CE0656">
        <w:rPr>
          <w:lang w:eastAsia="ja-JP"/>
        </w:rPr>
        <w:t>defecto</w:t>
      </w:r>
      <w:proofErr w:type="spellEnd"/>
      <w:r w:rsidRPr="00CE0656">
        <w:rPr>
          <w:lang w:eastAsia="ja-JP"/>
        </w:rPr>
        <w:t xml:space="preserve"> de </w:t>
      </w:r>
      <w:proofErr w:type="spellStart"/>
      <w:r w:rsidRPr="00CE0656">
        <w:rPr>
          <w:lang w:eastAsia="ja-JP"/>
        </w:rPr>
        <w:t>referencia</w:t>
      </w:r>
      <w:proofErr w:type="spellEnd"/>
      <w:r w:rsidRPr="00CE0656">
        <w:rPr>
          <w:lang w:eastAsia="ja-JP"/>
        </w:rPr>
        <w:t xml:space="preserve"> (</w:t>
      </w:r>
      <w:proofErr w:type="spellStart"/>
      <w:r w:rsidRPr="00CE0656">
        <w:rPr>
          <w:lang w:eastAsia="ja-JP"/>
        </w:rPr>
        <w:t>Ax_r</w:t>
      </w:r>
      <w:proofErr w:type="spellEnd"/>
      <w:r w:rsidRPr="00CE0656">
        <w:rPr>
          <w:lang w:eastAsia="ja-JP"/>
        </w:rPr>
        <w:t>=</w:t>
      </w:r>
      <w:proofErr w:type="spellStart"/>
      <w:r w:rsidRPr="00CE0656">
        <w:rPr>
          <w:lang w:eastAsia="ja-JP"/>
        </w:rPr>
        <w:t>Ay_r</w:t>
      </w:r>
      <w:proofErr w:type="spellEnd"/>
      <w:r w:rsidRPr="00CE0656">
        <w:rPr>
          <w:lang w:eastAsia="ja-JP"/>
        </w:rPr>
        <w:t>=</w:t>
      </w:r>
      <w:proofErr w:type="spellStart"/>
      <w:r w:rsidRPr="00CE0656">
        <w:rPr>
          <w:lang w:eastAsia="ja-JP"/>
        </w:rPr>
        <w:t>Az_r</w:t>
      </w:r>
      <w:proofErr w:type="spellEnd"/>
      <w:r w:rsidRPr="00CE0656">
        <w:rPr>
          <w:lang w:eastAsia="ja-JP"/>
        </w:rPr>
        <w:t xml:space="preserve">=1.0). Si </w:t>
      </w:r>
      <w:proofErr w:type="spellStart"/>
      <w:r w:rsidRPr="00CE0656">
        <w:rPr>
          <w:lang w:eastAsia="ja-JP"/>
        </w:rPr>
        <w:t>los</w:t>
      </w:r>
      <w:proofErr w:type="spellEnd"/>
      <w:r w:rsidRPr="00CE0656">
        <w:rPr>
          <w:lang w:eastAsia="ja-JP"/>
        </w:rPr>
        <w:t xml:space="preserve"> </w:t>
      </w:r>
      <w:proofErr w:type="spellStart"/>
      <w:r w:rsidRPr="00CE0656">
        <w:rPr>
          <w:lang w:eastAsia="ja-JP"/>
        </w:rPr>
        <w:t>valores</w:t>
      </w:r>
      <w:proofErr w:type="spellEnd"/>
      <w:r w:rsidRPr="00CE0656">
        <w:rPr>
          <w:lang w:eastAsia="ja-JP"/>
        </w:rPr>
        <w:t xml:space="preserve"> </w:t>
      </w:r>
      <w:proofErr w:type="spellStart"/>
      <w:r w:rsidRPr="00CE0656">
        <w:rPr>
          <w:lang w:eastAsia="ja-JP"/>
        </w:rPr>
        <w:t>obtenidos</w:t>
      </w:r>
      <w:proofErr w:type="spellEnd"/>
      <w:r w:rsidRPr="00CE0656">
        <w:rPr>
          <w:lang w:eastAsia="ja-JP"/>
        </w:rPr>
        <w:t xml:space="preserve"> son </w:t>
      </w:r>
      <w:proofErr w:type="spellStart"/>
      <w:r w:rsidRPr="00CE0656">
        <w:rPr>
          <w:lang w:eastAsia="ja-JP"/>
        </w:rPr>
        <w:t>mayores</w:t>
      </w:r>
      <w:proofErr w:type="spellEnd"/>
      <w:r w:rsidRPr="00CE0656">
        <w:rPr>
          <w:lang w:eastAsia="ja-JP"/>
        </w:rPr>
        <w:t xml:space="preserve"> que </w:t>
      </w:r>
      <w:proofErr w:type="spellStart"/>
      <w:r w:rsidRPr="00CE0656">
        <w:rPr>
          <w:lang w:eastAsia="ja-JP"/>
        </w:rPr>
        <w:t>los</w:t>
      </w:r>
      <w:proofErr w:type="spellEnd"/>
      <w:r w:rsidRPr="00CE0656">
        <w:rPr>
          <w:lang w:eastAsia="ja-JP"/>
        </w:rPr>
        <w:t xml:space="preserve"> de </w:t>
      </w:r>
      <w:proofErr w:type="spellStart"/>
      <w:r w:rsidRPr="00CE0656">
        <w:rPr>
          <w:lang w:eastAsia="ja-JP"/>
        </w:rPr>
        <w:t>referencia</w:t>
      </w:r>
      <w:proofErr w:type="spellEnd"/>
      <w:r w:rsidRPr="00CE0656">
        <w:rPr>
          <w:lang w:eastAsia="ja-JP"/>
        </w:rPr>
        <w:t xml:space="preserve"> se </w:t>
      </w:r>
      <w:proofErr w:type="spellStart"/>
      <w:r w:rsidRPr="00CE0656">
        <w:rPr>
          <w:lang w:eastAsia="ja-JP"/>
        </w:rPr>
        <w:t>iluminará</w:t>
      </w:r>
      <w:proofErr w:type="spellEnd"/>
      <w:r w:rsidRPr="00CE0656">
        <w:rPr>
          <w:lang w:eastAsia="ja-JP"/>
        </w:rPr>
        <w:t xml:space="preserve"> </w:t>
      </w:r>
      <w:proofErr w:type="gramStart"/>
      <w:r w:rsidRPr="00CE0656">
        <w:rPr>
          <w:lang w:eastAsia="ja-JP"/>
        </w:rPr>
        <w:t>un led</w:t>
      </w:r>
      <w:proofErr w:type="gramEnd"/>
      <w:r w:rsidRPr="00CE0656">
        <w:rPr>
          <w:lang w:eastAsia="ja-JP"/>
        </w:rPr>
        <w:t xml:space="preserve"> de la </w:t>
      </w:r>
      <w:proofErr w:type="spellStart"/>
      <w:r w:rsidRPr="00CE0656">
        <w:rPr>
          <w:lang w:eastAsia="ja-JP"/>
        </w:rPr>
        <w:t>tarjeta</w:t>
      </w:r>
      <w:proofErr w:type="spellEnd"/>
      <w:r w:rsidRPr="00CE0656">
        <w:rPr>
          <w:lang w:eastAsia="ja-JP"/>
        </w:rPr>
        <w:t xml:space="preserve"> NUCLEO: </w:t>
      </w:r>
      <w:proofErr w:type="spellStart"/>
      <w:r w:rsidRPr="00CE0656">
        <w:rPr>
          <w:lang w:eastAsia="ja-JP"/>
        </w:rPr>
        <w:t>eje</w:t>
      </w:r>
      <w:proofErr w:type="spellEnd"/>
      <w:r w:rsidRPr="00CE0656">
        <w:rPr>
          <w:lang w:eastAsia="ja-JP"/>
        </w:rPr>
        <w:t xml:space="preserve"> x-&gt;LD1, </w:t>
      </w:r>
      <w:proofErr w:type="spellStart"/>
      <w:r w:rsidRPr="00CE0656">
        <w:rPr>
          <w:lang w:eastAsia="ja-JP"/>
        </w:rPr>
        <w:t>eje</w:t>
      </w:r>
      <w:proofErr w:type="spellEnd"/>
      <w:r w:rsidRPr="00CE0656">
        <w:rPr>
          <w:lang w:eastAsia="ja-JP"/>
        </w:rPr>
        <w:t xml:space="preserve"> y-&gt;LD2, </w:t>
      </w:r>
      <w:proofErr w:type="spellStart"/>
      <w:r w:rsidRPr="00CE0656">
        <w:rPr>
          <w:lang w:eastAsia="ja-JP"/>
        </w:rPr>
        <w:t>eje</w:t>
      </w:r>
      <w:proofErr w:type="spellEnd"/>
      <w:r w:rsidRPr="00CE0656">
        <w:rPr>
          <w:lang w:eastAsia="ja-JP"/>
        </w:rPr>
        <w:t xml:space="preserve"> z-&gt;LD3. Si </w:t>
      </w:r>
      <w:proofErr w:type="spellStart"/>
      <w:r w:rsidRPr="00CE0656">
        <w:rPr>
          <w:lang w:eastAsia="ja-JP"/>
        </w:rPr>
        <w:t>los</w:t>
      </w:r>
      <w:proofErr w:type="spellEnd"/>
      <w:r w:rsidRPr="00CE0656">
        <w:rPr>
          <w:lang w:eastAsia="ja-JP"/>
        </w:rPr>
        <w:t xml:space="preserve"> </w:t>
      </w:r>
      <w:proofErr w:type="spellStart"/>
      <w:r w:rsidRPr="00CE0656">
        <w:rPr>
          <w:lang w:eastAsia="ja-JP"/>
        </w:rPr>
        <w:t>valores</w:t>
      </w:r>
      <w:proofErr w:type="spellEnd"/>
      <w:r w:rsidRPr="00CE0656">
        <w:rPr>
          <w:lang w:eastAsia="ja-JP"/>
        </w:rPr>
        <w:t xml:space="preserve"> </w:t>
      </w:r>
      <w:proofErr w:type="spellStart"/>
      <w:r w:rsidRPr="00CE0656">
        <w:rPr>
          <w:lang w:eastAsia="ja-JP"/>
        </w:rPr>
        <w:t>obtenidos</w:t>
      </w:r>
      <w:proofErr w:type="spellEnd"/>
      <w:r w:rsidRPr="00CE0656">
        <w:rPr>
          <w:lang w:eastAsia="ja-JP"/>
        </w:rPr>
        <w:t xml:space="preserve"> son </w:t>
      </w:r>
      <w:proofErr w:type="spellStart"/>
      <w:r w:rsidRPr="00CE0656">
        <w:rPr>
          <w:lang w:eastAsia="ja-JP"/>
        </w:rPr>
        <w:t>menores</w:t>
      </w:r>
      <w:proofErr w:type="spellEnd"/>
      <w:r w:rsidRPr="00CE0656">
        <w:rPr>
          <w:lang w:eastAsia="ja-JP"/>
        </w:rPr>
        <w:t xml:space="preserve"> se </w:t>
      </w:r>
      <w:proofErr w:type="spellStart"/>
      <w:r w:rsidRPr="00CE0656">
        <w:rPr>
          <w:lang w:eastAsia="ja-JP"/>
        </w:rPr>
        <w:t>deberán</w:t>
      </w:r>
      <w:proofErr w:type="spellEnd"/>
      <w:r w:rsidRPr="00CE0656">
        <w:rPr>
          <w:lang w:eastAsia="ja-JP"/>
        </w:rPr>
        <w:t xml:space="preserve"> </w:t>
      </w:r>
      <w:proofErr w:type="spellStart"/>
      <w:r w:rsidRPr="00CE0656">
        <w:rPr>
          <w:lang w:eastAsia="ja-JP"/>
        </w:rPr>
        <w:t>apagar</w:t>
      </w:r>
      <w:proofErr w:type="spellEnd"/>
      <w:r w:rsidRPr="00CE0656">
        <w:rPr>
          <w:lang w:eastAsia="ja-JP"/>
        </w:rPr>
        <w:t xml:space="preserve"> </w:t>
      </w:r>
      <w:proofErr w:type="spellStart"/>
      <w:r w:rsidRPr="00CE0656">
        <w:rPr>
          <w:lang w:eastAsia="ja-JP"/>
        </w:rPr>
        <w:t>los</w:t>
      </w:r>
      <w:proofErr w:type="spellEnd"/>
      <w:r w:rsidRPr="00CE0656">
        <w:rPr>
          <w:lang w:eastAsia="ja-JP"/>
        </w:rPr>
        <w:t xml:space="preserve"> </w:t>
      </w:r>
      <w:proofErr w:type="spellStart"/>
      <w:r w:rsidRPr="00CE0656">
        <w:rPr>
          <w:lang w:eastAsia="ja-JP"/>
        </w:rPr>
        <w:t>leds</w:t>
      </w:r>
      <w:proofErr w:type="spellEnd"/>
      <w:r w:rsidRPr="00CE0656">
        <w:rPr>
          <w:lang w:eastAsia="ja-JP"/>
        </w:rPr>
        <w:t xml:space="preserve"> </w:t>
      </w:r>
      <w:proofErr w:type="spellStart"/>
      <w:r w:rsidRPr="00CE0656">
        <w:rPr>
          <w:lang w:eastAsia="ja-JP"/>
        </w:rPr>
        <w:t>correspondientes</w:t>
      </w:r>
      <w:proofErr w:type="spellEnd"/>
      <w:r w:rsidRPr="00CE0656">
        <w:rPr>
          <w:lang w:eastAsia="ja-JP"/>
        </w:rPr>
        <w:t xml:space="preserve">. El sensor </w:t>
      </w:r>
      <w:proofErr w:type="spellStart"/>
      <w:r w:rsidRPr="00CE0656">
        <w:rPr>
          <w:lang w:eastAsia="ja-JP"/>
        </w:rPr>
        <w:t>debe</w:t>
      </w:r>
      <w:proofErr w:type="spellEnd"/>
      <w:r w:rsidRPr="00CE0656">
        <w:rPr>
          <w:lang w:eastAsia="ja-JP"/>
        </w:rPr>
        <w:t xml:space="preserve"> </w:t>
      </w:r>
      <w:proofErr w:type="spellStart"/>
      <w:r w:rsidRPr="00CE0656">
        <w:rPr>
          <w:lang w:eastAsia="ja-JP"/>
        </w:rPr>
        <w:t>inicializarse</w:t>
      </w:r>
      <w:proofErr w:type="spellEnd"/>
      <w:r w:rsidRPr="00CE0656">
        <w:rPr>
          <w:lang w:eastAsia="ja-JP"/>
        </w:rPr>
        <w:t xml:space="preserve"> para </w:t>
      </w:r>
      <w:proofErr w:type="spellStart"/>
      <w:r w:rsidRPr="00CE0656">
        <w:rPr>
          <w:lang w:eastAsia="ja-JP"/>
        </w:rPr>
        <w:t>utilizar</w:t>
      </w:r>
      <w:proofErr w:type="spellEnd"/>
      <w:r w:rsidRPr="00CE0656">
        <w:rPr>
          <w:lang w:eastAsia="ja-JP"/>
        </w:rPr>
        <w:t xml:space="preserve"> </w:t>
      </w:r>
      <w:proofErr w:type="spellStart"/>
      <w:r w:rsidRPr="00CE0656">
        <w:rPr>
          <w:lang w:eastAsia="ja-JP"/>
        </w:rPr>
        <w:t>el</w:t>
      </w:r>
      <w:proofErr w:type="spellEnd"/>
      <w:r w:rsidRPr="00CE0656">
        <w:rPr>
          <w:lang w:eastAsia="ja-JP"/>
        </w:rPr>
        <w:t xml:space="preserve"> </w:t>
      </w:r>
      <w:proofErr w:type="spellStart"/>
      <w:r w:rsidRPr="00CE0656">
        <w:rPr>
          <w:lang w:eastAsia="ja-JP"/>
        </w:rPr>
        <w:t>rango</w:t>
      </w:r>
      <w:proofErr w:type="spellEnd"/>
      <w:r w:rsidRPr="00CE0656">
        <w:rPr>
          <w:lang w:eastAsia="ja-JP"/>
        </w:rPr>
        <w:t xml:space="preserve"> ±2g.</w:t>
      </w:r>
    </w:p>
    <w:p w14:paraId="32F18607" w14:textId="77777777" w:rsidR="002470E7" w:rsidRDefault="002470E7" w:rsidP="009A2EDC">
      <w:pPr>
        <w:rPr>
          <w:lang w:eastAsia="ja-JP"/>
        </w:rPr>
      </w:pPr>
    </w:p>
    <w:p w14:paraId="44CE93F6" w14:textId="37673CF0" w:rsidR="002470E7" w:rsidRDefault="002470E7" w:rsidP="009A2EDC">
      <w:pPr>
        <w:rPr>
          <w:lang w:eastAsia="ja-JP"/>
        </w:rPr>
      </w:pPr>
      <w:proofErr w:type="spellStart"/>
      <w:r>
        <w:rPr>
          <w:lang w:eastAsia="ja-JP"/>
        </w:rPr>
        <w:t>Todas</w:t>
      </w:r>
      <w:proofErr w:type="spellEnd"/>
      <w:r>
        <w:rPr>
          <w:lang w:eastAsia="ja-JP"/>
        </w:rPr>
        <w:t xml:space="preserve"> las </w:t>
      </w:r>
      <w:proofErr w:type="spellStart"/>
      <w:r>
        <w:rPr>
          <w:lang w:eastAsia="ja-JP"/>
        </w:rPr>
        <w:t>referencias</w:t>
      </w:r>
      <w:proofErr w:type="spellEnd"/>
      <w:r>
        <w:rPr>
          <w:lang w:eastAsia="ja-JP"/>
        </w:rPr>
        <w:t xml:space="preserve"> de </w:t>
      </w:r>
      <w:proofErr w:type="spellStart"/>
      <w:r>
        <w:rPr>
          <w:lang w:eastAsia="ja-JP"/>
        </w:rPr>
        <w:t>los</w:t>
      </w:r>
      <w:proofErr w:type="spellEnd"/>
      <w:r>
        <w:rPr>
          <w:lang w:eastAsia="ja-JP"/>
        </w:rPr>
        <w:t xml:space="preserve"> </w:t>
      </w:r>
      <w:proofErr w:type="spellStart"/>
      <w:r>
        <w:rPr>
          <w:lang w:eastAsia="ja-JP"/>
        </w:rPr>
        <w:t>ejes</w:t>
      </w:r>
      <w:proofErr w:type="spellEnd"/>
      <w:r>
        <w:rPr>
          <w:lang w:eastAsia="ja-JP"/>
        </w:rPr>
        <w:t xml:space="preserve"> </w:t>
      </w:r>
      <w:proofErr w:type="spellStart"/>
      <w:r>
        <w:rPr>
          <w:lang w:eastAsia="ja-JP"/>
        </w:rPr>
        <w:t>comenzarán</w:t>
      </w:r>
      <w:proofErr w:type="spellEnd"/>
      <w:r>
        <w:rPr>
          <w:lang w:eastAsia="ja-JP"/>
        </w:rPr>
        <w:t xml:space="preserve"> </w:t>
      </w:r>
      <w:proofErr w:type="spellStart"/>
      <w:r>
        <w:rPr>
          <w:lang w:eastAsia="ja-JP"/>
        </w:rPr>
        <w:t>por</w:t>
      </w:r>
      <w:proofErr w:type="spellEnd"/>
      <w:r>
        <w:rPr>
          <w:lang w:eastAsia="ja-JP"/>
        </w:rPr>
        <w:t xml:space="preserve"> 1.0. Más Adelante se </w:t>
      </w:r>
      <w:proofErr w:type="spellStart"/>
      <w:r>
        <w:rPr>
          <w:lang w:eastAsia="ja-JP"/>
        </w:rPr>
        <w:t>podrán</w:t>
      </w:r>
      <w:proofErr w:type="spellEnd"/>
      <w:r>
        <w:rPr>
          <w:lang w:eastAsia="ja-JP"/>
        </w:rPr>
        <w:t xml:space="preserve"> </w:t>
      </w:r>
      <w:proofErr w:type="spellStart"/>
      <w:r>
        <w:rPr>
          <w:lang w:eastAsia="ja-JP"/>
        </w:rPr>
        <w:t>modificar</w:t>
      </w:r>
      <w:proofErr w:type="spellEnd"/>
      <w:r>
        <w:rPr>
          <w:lang w:eastAsia="ja-JP"/>
        </w:rPr>
        <w:t xml:space="preserve"> </w:t>
      </w:r>
      <w:proofErr w:type="spellStart"/>
      <w:r>
        <w:rPr>
          <w:lang w:eastAsia="ja-JP"/>
        </w:rPr>
        <w:t>esos</w:t>
      </w:r>
      <w:proofErr w:type="spellEnd"/>
      <w:r>
        <w:rPr>
          <w:lang w:eastAsia="ja-JP"/>
        </w:rPr>
        <w:t xml:space="preserve"> </w:t>
      </w:r>
      <w:proofErr w:type="spellStart"/>
      <w:r>
        <w:rPr>
          <w:lang w:eastAsia="ja-JP"/>
        </w:rPr>
        <w:t>valores</w:t>
      </w:r>
      <w:proofErr w:type="spellEnd"/>
      <w:r>
        <w:rPr>
          <w:lang w:eastAsia="ja-JP"/>
        </w:rPr>
        <w:t xml:space="preserve"> de </w:t>
      </w:r>
      <w:proofErr w:type="spellStart"/>
      <w:r>
        <w:rPr>
          <w:lang w:eastAsia="ja-JP"/>
        </w:rPr>
        <w:t>referencia</w:t>
      </w:r>
      <w:proofErr w:type="spellEnd"/>
      <w:r>
        <w:rPr>
          <w:lang w:eastAsia="ja-JP"/>
        </w:rPr>
        <w:t xml:space="preserve"> para </w:t>
      </w:r>
      <w:proofErr w:type="spellStart"/>
      <w:r>
        <w:rPr>
          <w:lang w:eastAsia="ja-JP"/>
        </w:rPr>
        <w:t>cada</w:t>
      </w:r>
      <w:proofErr w:type="spellEnd"/>
      <w:r>
        <w:rPr>
          <w:lang w:eastAsia="ja-JP"/>
        </w:rPr>
        <w:t xml:space="preserve"> </w:t>
      </w:r>
      <w:proofErr w:type="spellStart"/>
      <w:r>
        <w:rPr>
          <w:lang w:eastAsia="ja-JP"/>
        </w:rPr>
        <w:t>eje</w:t>
      </w:r>
      <w:proofErr w:type="spellEnd"/>
      <w:r>
        <w:rPr>
          <w:lang w:eastAsia="ja-JP"/>
        </w:rPr>
        <w:t>.</w:t>
      </w:r>
    </w:p>
    <w:p w14:paraId="78246944" w14:textId="77777777" w:rsidR="00CE0656" w:rsidRDefault="00CE0656" w:rsidP="009A2EDC">
      <w:pPr>
        <w:rPr>
          <w:lang w:eastAsia="ja-JP"/>
        </w:rPr>
      </w:pPr>
    </w:p>
    <w:p w14:paraId="7A3DA278" w14:textId="77777777" w:rsidR="00CE0656" w:rsidRDefault="00CE0656" w:rsidP="009A2EDC">
      <w:pPr>
        <w:rPr>
          <w:lang w:eastAsia="ja-JP"/>
        </w:rPr>
      </w:pPr>
      <w:r w:rsidRPr="00CE0656">
        <w:rPr>
          <w:lang w:eastAsia="ja-JP"/>
        </w:rPr>
        <w:t xml:space="preserve">Se </w:t>
      </w:r>
      <w:proofErr w:type="spellStart"/>
      <w:r w:rsidRPr="00CE0656">
        <w:rPr>
          <w:lang w:eastAsia="ja-JP"/>
        </w:rPr>
        <w:t>debe</w:t>
      </w:r>
      <w:proofErr w:type="spellEnd"/>
      <w:r w:rsidRPr="00CE0656">
        <w:rPr>
          <w:lang w:eastAsia="ja-JP"/>
        </w:rPr>
        <w:t xml:space="preserve"> </w:t>
      </w:r>
      <w:proofErr w:type="spellStart"/>
      <w:r w:rsidRPr="00CE0656">
        <w:rPr>
          <w:lang w:eastAsia="ja-JP"/>
        </w:rPr>
        <w:t>mostrar</w:t>
      </w:r>
      <w:proofErr w:type="spellEnd"/>
      <w:r w:rsidRPr="00CE0656">
        <w:rPr>
          <w:lang w:eastAsia="ja-JP"/>
        </w:rPr>
        <w:t xml:space="preserve"> la </w:t>
      </w:r>
      <w:proofErr w:type="spellStart"/>
      <w:r w:rsidRPr="00CE0656">
        <w:rPr>
          <w:lang w:eastAsia="ja-JP"/>
        </w:rPr>
        <w:t>temperatura</w:t>
      </w:r>
      <w:proofErr w:type="spellEnd"/>
      <w:r w:rsidRPr="00CE0656">
        <w:rPr>
          <w:lang w:eastAsia="ja-JP"/>
        </w:rPr>
        <w:t xml:space="preserve"> (T) </w:t>
      </w:r>
      <w:proofErr w:type="spellStart"/>
      <w:r w:rsidRPr="00CE0656">
        <w:rPr>
          <w:lang w:eastAsia="ja-JP"/>
        </w:rPr>
        <w:t>obtenida</w:t>
      </w:r>
      <w:proofErr w:type="spellEnd"/>
      <w:r w:rsidRPr="00CE0656">
        <w:rPr>
          <w:lang w:eastAsia="ja-JP"/>
        </w:rPr>
        <w:t xml:space="preserve"> del sensor y </w:t>
      </w:r>
      <w:proofErr w:type="spellStart"/>
      <w:r w:rsidRPr="00CE0656">
        <w:rPr>
          <w:lang w:eastAsia="ja-JP"/>
        </w:rPr>
        <w:t>el</w:t>
      </w:r>
      <w:proofErr w:type="spellEnd"/>
      <w:r w:rsidRPr="00CE0656">
        <w:rPr>
          <w:lang w:eastAsia="ja-JP"/>
        </w:rPr>
        <w:t xml:space="preserve"> </w:t>
      </w:r>
      <w:proofErr w:type="spellStart"/>
      <w:r w:rsidRPr="00CE0656">
        <w:rPr>
          <w:lang w:eastAsia="ja-JP"/>
        </w:rPr>
        <w:t>valor</w:t>
      </w:r>
      <w:proofErr w:type="spellEnd"/>
      <w:r w:rsidRPr="00CE0656">
        <w:rPr>
          <w:lang w:eastAsia="ja-JP"/>
        </w:rPr>
        <w:t xml:space="preserve"> de la </w:t>
      </w:r>
      <w:proofErr w:type="spellStart"/>
      <w:r w:rsidRPr="00CE0656">
        <w:rPr>
          <w:lang w:eastAsia="ja-JP"/>
        </w:rPr>
        <w:t>aceleración</w:t>
      </w:r>
      <w:proofErr w:type="spellEnd"/>
      <w:r w:rsidRPr="00CE0656">
        <w:rPr>
          <w:lang w:eastAsia="ja-JP"/>
        </w:rPr>
        <w:t xml:space="preserve"> para </w:t>
      </w:r>
      <w:proofErr w:type="spellStart"/>
      <w:r w:rsidRPr="00CE0656">
        <w:rPr>
          <w:lang w:eastAsia="ja-JP"/>
        </w:rPr>
        <w:t>los</w:t>
      </w:r>
      <w:proofErr w:type="spellEnd"/>
      <w:r w:rsidRPr="00CE0656">
        <w:rPr>
          <w:lang w:eastAsia="ja-JP"/>
        </w:rPr>
        <w:t xml:space="preserve"> </w:t>
      </w:r>
      <w:proofErr w:type="spellStart"/>
      <w:r w:rsidRPr="00CE0656">
        <w:rPr>
          <w:lang w:eastAsia="ja-JP"/>
        </w:rPr>
        <w:t>tres</w:t>
      </w:r>
      <w:proofErr w:type="spellEnd"/>
      <w:r w:rsidRPr="00CE0656">
        <w:rPr>
          <w:lang w:eastAsia="ja-JP"/>
        </w:rPr>
        <w:t xml:space="preserve"> </w:t>
      </w:r>
      <w:proofErr w:type="spellStart"/>
      <w:r w:rsidRPr="00CE0656">
        <w:rPr>
          <w:lang w:eastAsia="ja-JP"/>
        </w:rPr>
        <w:t>ejes</w:t>
      </w:r>
      <w:proofErr w:type="spellEnd"/>
      <w:r w:rsidRPr="00CE0656">
        <w:rPr>
          <w:lang w:eastAsia="ja-JP"/>
        </w:rPr>
        <w:t xml:space="preserve">. </w:t>
      </w:r>
    </w:p>
    <w:p w14:paraId="678A4668" w14:textId="77777777" w:rsidR="00CE0656" w:rsidRDefault="00CE0656" w:rsidP="009A2EDC">
      <w:pPr>
        <w:rPr>
          <w:lang w:eastAsia="ja-JP"/>
        </w:rPr>
      </w:pPr>
    </w:p>
    <w:p w14:paraId="5EFD3029" w14:textId="136E4151" w:rsidR="00CE0656" w:rsidRDefault="002470E7" w:rsidP="009A2EDC">
      <w:pPr>
        <w:rPr>
          <w:lang w:eastAsia="ja-JP"/>
        </w:rPr>
      </w:pPr>
      <w:r>
        <w:rPr>
          <w:lang w:eastAsia="ja-JP"/>
        </w:rPr>
        <w:t xml:space="preserve">El </w:t>
      </w:r>
      <w:proofErr w:type="spellStart"/>
      <w:r w:rsidR="00CE0656" w:rsidRPr="00CE0656">
        <w:rPr>
          <w:lang w:eastAsia="ja-JP"/>
        </w:rPr>
        <w:t>sistema</w:t>
      </w:r>
      <w:proofErr w:type="spellEnd"/>
      <w:r w:rsidR="00CE0656" w:rsidRPr="00CE0656">
        <w:rPr>
          <w:lang w:eastAsia="ja-JP"/>
        </w:rPr>
        <w:t xml:space="preserve"> </w:t>
      </w:r>
      <w:proofErr w:type="spellStart"/>
      <w:r w:rsidR="00CE0656" w:rsidRPr="00CE0656">
        <w:rPr>
          <w:lang w:eastAsia="ja-JP"/>
        </w:rPr>
        <w:t>debe</w:t>
      </w:r>
      <w:proofErr w:type="spellEnd"/>
      <w:r w:rsidR="00CE0656" w:rsidRPr="00CE0656">
        <w:rPr>
          <w:lang w:eastAsia="ja-JP"/>
        </w:rPr>
        <w:t xml:space="preserve"> </w:t>
      </w:r>
      <w:proofErr w:type="spellStart"/>
      <w:r w:rsidR="00CE0656" w:rsidRPr="00CE0656">
        <w:rPr>
          <w:lang w:eastAsia="ja-JP"/>
        </w:rPr>
        <w:t>mantener</w:t>
      </w:r>
      <w:proofErr w:type="spellEnd"/>
      <w:r w:rsidR="00CE0656" w:rsidRPr="00CE0656">
        <w:rPr>
          <w:lang w:eastAsia="ja-JP"/>
        </w:rPr>
        <w:t xml:space="preserve">, </w:t>
      </w:r>
      <w:proofErr w:type="spellStart"/>
      <w:r w:rsidR="00CE0656" w:rsidRPr="00CE0656">
        <w:rPr>
          <w:lang w:eastAsia="ja-JP"/>
        </w:rPr>
        <w:t>cuando</w:t>
      </w:r>
      <w:proofErr w:type="spellEnd"/>
      <w:r w:rsidR="00CE0656" w:rsidRPr="00CE0656">
        <w:rPr>
          <w:lang w:eastAsia="ja-JP"/>
        </w:rPr>
        <w:t xml:space="preserve"> se </w:t>
      </w:r>
      <w:proofErr w:type="spellStart"/>
      <w:r w:rsidR="00CE0656" w:rsidRPr="00CE0656">
        <w:rPr>
          <w:lang w:eastAsia="ja-JP"/>
        </w:rPr>
        <w:t>encuentre</w:t>
      </w:r>
      <w:proofErr w:type="spellEnd"/>
      <w:r w:rsidR="00CE0656" w:rsidRPr="00CE0656">
        <w:rPr>
          <w:lang w:eastAsia="ja-JP"/>
        </w:rPr>
        <w:t xml:space="preserve"> </w:t>
      </w:r>
      <w:proofErr w:type="spellStart"/>
      <w:r w:rsidR="00CE0656" w:rsidRPr="00CE0656">
        <w:rPr>
          <w:lang w:eastAsia="ja-JP"/>
        </w:rPr>
        <w:t>en</w:t>
      </w:r>
      <w:proofErr w:type="spellEnd"/>
      <w:r w:rsidR="00CE0656" w:rsidRPr="00CE0656">
        <w:rPr>
          <w:lang w:eastAsia="ja-JP"/>
        </w:rPr>
        <w:t xml:space="preserve"> </w:t>
      </w:r>
      <w:proofErr w:type="spellStart"/>
      <w:r w:rsidR="00CE0656" w:rsidRPr="00CE0656">
        <w:rPr>
          <w:lang w:eastAsia="ja-JP"/>
        </w:rPr>
        <w:t>este</w:t>
      </w:r>
      <w:proofErr w:type="spellEnd"/>
      <w:r w:rsidR="00CE0656" w:rsidRPr="00CE0656">
        <w:rPr>
          <w:lang w:eastAsia="ja-JP"/>
        </w:rPr>
        <w:t xml:space="preserve"> modo, </w:t>
      </w:r>
      <w:proofErr w:type="spellStart"/>
      <w:r w:rsidR="00CE0656" w:rsidRPr="00CE0656">
        <w:rPr>
          <w:lang w:eastAsia="ja-JP"/>
        </w:rPr>
        <w:t>una</w:t>
      </w:r>
      <w:proofErr w:type="spellEnd"/>
      <w:r w:rsidR="00CE0656" w:rsidRPr="00CE0656">
        <w:rPr>
          <w:lang w:eastAsia="ja-JP"/>
        </w:rPr>
        <w:t xml:space="preserve"> </w:t>
      </w:r>
      <w:proofErr w:type="spellStart"/>
      <w:r w:rsidR="00CE0656" w:rsidRPr="00CE0656">
        <w:rPr>
          <w:lang w:eastAsia="ja-JP"/>
        </w:rPr>
        <w:t>tabla</w:t>
      </w:r>
      <w:proofErr w:type="spellEnd"/>
      <w:r w:rsidR="00CE0656" w:rsidRPr="00CE0656">
        <w:rPr>
          <w:lang w:eastAsia="ja-JP"/>
        </w:rPr>
        <w:t xml:space="preserve"> de 10 </w:t>
      </w:r>
      <w:proofErr w:type="spellStart"/>
      <w:r w:rsidR="00CE0656" w:rsidRPr="00CE0656">
        <w:rPr>
          <w:lang w:eastAsia="ja-JP"/>
        </w:rPr>
        <w:t>medidas</w:t>
      </w:r>
      <w:proofErr w:type="spellEnd"/>
      <w:r w:rsidR="00CE0656" w:rsidRPr="00CE0656">
        <w:rPr>
          <w:lang w:eastAsia="ja-JP"/>
        </w:rPr>
        <w:t xml:space="preserve"> </w:t>
      </w:r>
      <w:proofErr w:type="spellStart"/>
      <w:r w:rsidR="00CE0656" w:rsidRPr="00CE0656">
        <w:rPr>
          <w:lang w:eastAsia="ja-JP"/>
        </w:rPr>
        <w:t>almacenadas</w:t>
      </w:r>
      <w:proofErr w:type="spellEnd"/>
      <w:r w:rsidR="00CE0656" w:rsidRPr="00CE0656">
        <w:rPr>
          <w:lang w:eastAsia="ja-JP"/>
        </w:rPr>
        <w:t xml:space="preserve"> </w:t>
      </w:r>
      <w:proofErr w:type="spellStart"/>
      <w:r w:rsidR="00CE0656" w:rsidRPr="00CE0656">
        <w:rPr>
          <w:lang w:eastAsia="ja-JP"/>
        </w:rPr>
        <w:t>en</w:t>
      </w:r>
      <w:proofErr w:type="spellEnd"/>
      <w:r w:rsidR="00CE0656" w:rsidRPr="00CE0656">
        <w:rPr>
          <w:lang w:eastAsia="ja-JP"/>
        </w:rPr>
        <w:t xml:space="preserve"> un buffer circular. Cada entrada </w:t>
      </w:r>
      <w:proofErr w:type="spellStart"/>
      <w:r w:rsidR="00CE0656" w:rsidRPr="00CE0656">
        <w:rPr>
          <w:lang w:eastAsia="ja-JP"/>
        </w:rPr>
        <w:t>debe</w:t>
      </w:r>
      <w:proofErr w:type="spellEnd"/>
      <w:r w:rsidR="00CE0656" w:rsidRPr="00CE0656">
        <w:rPr>
          <w:lang w:eastAsia="ja-JP"/>
        </w:rPr>
        <w:t xml:space="preserve"> </w:t>
      </w:r>
      <w:proofErr w:type="spellStart"/>
      <w:r w:rsidR="00CE0656" w:rsidRPr="00CE0656">
        <w:rPr>
          <w:lang w:eastAsia="ja-JP"/>
        </w:rPr>
        <w:t>mantener</w:t>
      </w:r>
      <w:proofErr w:type="spellEnd"/>
      <w:r w:rsidR="00CE0656" w:rsidRPr="00CE0656">
        <w:rPr>
          <w:lang w:eastAsia="ja-JP"/>
        </w:rPr>
        <w:t xml:space="preserve"> </w:t>
      </w:r>
      <w:proofErr w:type="spellStart"/>
      <w:r w:rsidR="00CE0656" w:rsidRPr="00CE0656">
        <w:rPr>
          <w:lang w:eastAsia="ja-JP"/>
        </w:rPr>
        <w:t>en</w:t>
      </w:r>
      <w:proofErr w:type="spellEnd"/>
      <w:r w:rsidR="00CE0656" w:rsidRPr="00CE0656">
        <w:rPr>
          <w:lang w:eastAsia="ja-JP"/>
        </w:rPr>
        <w:t xml:space="preserve"> ASCII la </w:t>
      </w:r>
      <w:proofErr w:type="spellStart"/>
      <w:r w:rsidR="00CE0656" w:rsidRPr="00CE0656">
        <w:rPr>
          <w:lang w:eastAsia="ja-JP"/>
        </w:rPr>
        <w:t>siguiente</w:t>
      </w:r>
      <w:proofErr w:type="spellEnd"/>
      <w:r w:rsidR="00CE0656" w:rsidRPr="00CE0656">
        <w:rPr>
          <w:lang w:eastAsia="ja-JP"/>
        </w:rPr>
        <w:t xml:space="preserve"> </w:t>
      </w:r>
      <w:proofErr w:type="spellStart"/>
      <w:r w:rsidR="00CE0656" w:rsidRPr="00CE0656">
        <w:rPr>
          <w:lang w:eastAsia="ja-JP"/>
        </w:rPr>
        <w:t>información</w:t>
      </w:r>
      <w:proofErr w:type="spellEnd"/>
      <w:r w:rsidR="00CE0656" w:rsidRPr="00CE0656">
        <w:rPr>
          <w:lang w:eastAsia="ja-JP"/>
        </w:rPr>
        <w:t xml:space="preserve"> (hora, </w:t>
      </w:r>
      <w:proofErr w:type="spellStart"/>
      <w:r w:rsidR="00CE0656" w:rsidRPr="00CE0656">
        <w:rPr>
          <w:lang w:eastAsia="ja-JP"/>
        </w:rPr>
        <w:t>temperatura</w:t>
      </w:r>
      <w:proofErr w:type="spellEnd"/>
      <w:r w:rsidR="00CE0656" w:rsidRPr="00CE0656">
        <w:rPr>
          <w:lang w:eastAsia="ja-JP"/>
        </w:rPr>
        <w:t xml:space="preserve"> </w:t>
      </w:r>
      <w:proofErr w:type="spellStart"/>
      <w:r w:rsidR="00CE0656" w:rsidRPr="00CE0656">
        <w:rPr>
          <w:lang w:eastAsia="ja-JP"/>
        </w:rPr>
        <w:t>medida</w:t>
      </w:r>
      <w:proofErr w:type="spellEnd"/>
      <w:r w:rsidR="00CE0656" w:rsidRPr="00CE0656">
        <w:rPr>
          <w:lang w:eastAsia="ja-JP"/>
        </w:rPr>
        <w:t xml:space="preserve">, y </w:t>
      </w:r>
      <w:proofErr w:type="spellStart"/>
      <w:r w:rsidR="00CE0656" w:rsidRPr="00CE0656">
        <w:rPr>
          <w:lang w:eastAsia="ja-JP"/>
        </w:rPr>
        <w:t>los</w:t>
      </w:r>
      <w:proofErr w:type="spellEnd"/>
      <w:r w:rsidR="00CE0656" w:rsidRPr="00CE0656">
        <w:rPr>
          <w:lang w:eastAsia="ja-JP"/>
        </w:rPr>
        <w:t xml:space="preserve"> </w:t>
      </w:r>
      <w:proofErr w:type="spellStart"/>
      <w:r w:rsidR="00CE0656" w:rsidRPr="00CE0656">
        <w:rPr>
          <w:lang w:eastAsia="ja-JP"/>
        </w:rPr>
        <w:t>valores</w:t>
      </w:r>
      <w:proofErr w:type="spellEnd"/>
      <w:r w:rsidR="00CE0656" w:rsidRPr="00CE0656">
        <w:rPr>
          <w:lang w:eastAsia="ja-JP"/>
        </w:rPr>
        <w:t xml:space="preserve"> de </w:t>
      </w:r>
      <w:proofErr w:type="spellStart"/>
      <w:r w:rsidR="00CE0656" w:rsidRPr="00CE0656">
        <w:rPr>
          <w:lang w:eastAsia="ja-JP"/>
        </w:rPr>
        <w:t>aceleración</w:t>
      </w:r>
      <w:proofErr w:type="spellEnd"/>
      <w:r w:rsidR="00CE0656" w:rsidRPr="00CE0656">
        <w:rPr>
          <w:lang w:eastAsia="ja-JP"/>
        </w:rPr>
        <w:t xml:space="preserve">): </w:t>
      </w:r>
      <w:r>
        <w:rPr>
          <w:lang w:eastAsia="ja-JP"/>
        </w:rPr>
        <w:t xml:space="preserve"> </w:t>
      </w:r>
      <w:r w:rsidR="00CE0656" w:rsidRPr="00CE0656">
        <w:rPr>
          <w:lang w:eastAsia="ja-JP"/>
        </w:rPr>
        <w:t>HH:</w:t>
      </w:r>
      <w:proofErr w:type="gramStart"/>
      <w:r w:rsidR="00CE0656" w:rsidRPr="00CE0656">
        <w:rPr>
          <w:lang w:eastAsia="ja-JP"/>
        </w:rPr>
        <w:t>MM:SS</w:t>
      </w:r>
      <w:proofErr w:type="gramEnd"/>
      <w:r w:rsidR="00CE0656" w:rsidRPr="00CE0656">
        <w:rPr>
          <w:lang w:eastAsia="ja-JP"/>
        </w:rPr>
        <w:t>‐‐</w:t>
      </w:r>
      <w:proofErr w:type="spellStart"/>
      <w:r w:rsidR="00CE0656" w:rsidRPr="00CE0656">
        <w:rPr>
          <w:lang w:eastAsia="ja-JP"/>
        </w:rPr>
        <w:t>Tm:TT.T</w:t>
      </w:r>
      <w:proofErr w:type="spellEnd"/>
      <w:r w:rsidR="00CE0656" w:rsidRPr="00CE0656">
        <w:rPr>
          <w:lang w:eastAsia="ja-JP"/>
        </w:rPr>
        <w:t>º‐</w:t>
      </w:r>
      <w:proofErr w:type="spellStart"/>
      <w:r w:rsidR="00CE0656" w:rsidRPr="00CE0656">
        <w:rPr>
          <w:lang w:eastAsia="ja-JP"/>
        </w:rPr>
        <w:t>Ax:n.n‐Ay:n.n‐Az:n.n</w:t>
      </w:r>
      <w:proofErr w:type="spellEnd"/>
      <w:r w:rsidR="00CE0656" w:rsidRPr="00CE0656">
        <w:rPr>
          <w:lang w:eastAsia="ja-JP"/>
        </w:rPr>
        <w:t xml:space="preserve"> </w:t>
      </w:r>
    </w:p>
    <w:p w14:paraId="1836C358" w14:textId="77777777" w:rsidR="00CE0656" w:rsidRDefault="00CE0656" w:rsidP="009A2EDC">
      <w:pPr>
        <w:rPr>
          <w:lang w:eastAsia="ja-JP"/>
        </w:rPr>
      </w:pPr>
    </w:p>
    <w:p w14:paraId="6E8191ED" w14:textId="322D8AE8" w:rsidR="00CE0656" w:rsidRDefault="00CE0656" w:rsidP="009A2EDC">
      <w:pPr>
        <w:rPr>
          <w:lang w:eastAsia="ja-JP"/>
        </w:rPr>
      </w:pPr>
      <w:proofErr w:type="spellStart"/>
      <w:r w:rsidRPr="00CE0656">
        <w:rPr>
          <w:lang w:eastAsia="ja-JP"/>
        </w:rPr>
        <w:t>Desde</w:t>
      </w:r>
      <w:proofErr w:type="spellEnd"/>
      <w:r w:rsidRPr="00CE0656">
        <w:rPr>
          <w:lang w:eastAsia="ja-JP"/>
        </w:rPr>
        <w:t xml:space="preserve"> </w:t>
      </w:r>
      <w:proofErr w:type="spellStart"/>
      <w:r w:rsidRPr="00CE0656">
        <w:rPr>
          <w:lang w:eastAsia="ja-JP"/>
        </w:rPr>
        <w:t>el</w:t>
      </w:r>
      <w:proofErr w:type="spellEnd"/>
      <w:r w:rsidRPr="00CE0656">
        <w:rPr>
          <w:lang w:eastAsia="ja-JP"/>
        </w:rPr>
        <w:t xml:space="preserve"> modo ACTIVO </w:t>
      </w:r>
      <w:proofErr w:type="spellStart"/>
      <w:r w:rsidRPr="00CE0656">
        <w:rPr>
          <w:lang w:eastAsia="ja-JP"/>
        </w:rPr>
        <w:t>podrá</w:t>
      </w:r>
      <w:proofErr w:type="spellEnd"/>
      <w:r w:rsidRPr="00CE0656">
        <w:rPr>
          <w:lang w:eastAsia="ja-JP"/>
        </w:rPr>
        <w:t xml:space="preserve"> </w:t>
      </w:r>
      <w:proofErr w:type="spellStart"/>
      <w:r w:rsidRPr="00CE0656">
        <w:rPr>
          <w:lang w:eastAsia="ja-JP"/>
        </w:rPr>
        <w:t>pasarse</w:t>
      </w:r>
      <w:proofErr w:type="spellEnd"/>
      <w:r w:rsidRPr="00CE0656">
        <w:rPr>
          <w:lang w:eastAsia="ja-JP"/>
        </w:rPr>
        <w:t xml:space="preserve"> </w:t>
      </w:r>
      <w:proofErr w:type="spellStart"/>
      <w:r w:rsidRPr="00CE0656">
        <w:rPr>
          <w:lang w:eastAsia="ja-JP"/>
        </w:rPr>
        <w:t>en</w:t>
      </w:r>
      <w:proofErr w:type="spellEnd"/>
      <w:r w:rsidRPr="00CE0656">
        <w:rPr>
          <w:lang w:eastAsia="ja-JP"/>
        </w:rPr>
        <w:t xml:space="preserve"> </w:t>
      </w:r>
      <w:proofErr w:type="spellStart"/>
      <w:r w:rsidRPr="00CE0656">
        <w:rPr>
          <w:lang w:eastAsia="ja-JP"/>
        </w:rPr>
        <w:t>cualquier</w:t>
      </w:r>
      <w:proofErr w:type="spellEnd"/>
      <w:r w:rsidRPr="00CE0656">
        <w:rPr>
          <w:lang w:eastAsia="ja-JP"/>
        </w:rPr>
        <w:t xml:space="preserve"> </w:t>
      </w:r>
      <w:proofErr w:type="spellStart"/>
      <w:r w:rsidRPr="00CE0656">
        <w:rPr>
          <w:lang w:eastAsia="ja-JP"/>
        </w:rPr>
        <w:t>momento</w:t>
      </w:r>
      <w:proofErr w:type="spellEnd"/>
      <w:r w:rsidRPr="00CE0656">
        <w:rPr>
          <w:lang w:eastAsia="ja-JP"/>
        </w:rPr>
        <w:t xml:space="preserve"> al modo PROGRAMACIÓN/DEPURACIÓN </w:t>
      </w:r>
      <w:proofErr w:type="spellStart"/>
      <w:r w:rsidRPr="00CE0656">
        <w:rPr>
          <w:lang w:eastAsia="ja-JP"/>
        </w:rPr>
        <w:t>pulsando</w:t>
      </w:r>
      <w:proofErr w:type="spellEnd"/>
      <w:r w:rsidRPr="00CE0656">
        <w:rPr>
          <w:lang w:eastAsia="ja-JP"/>
        </w:rPr>
        <w:t xml:space="preserve"> la </w:t>
      </w:r>
      <w:proofErr w:type="spellStart"/>
      <w:r w:rsidRPr="00CE0656">
        <w:rPr>
          <w:lang w:eastAsia="ja-JP"/>
        </w:rPr>
        <w:t>posición</w:t>
      </w:r>
      <w:proofErr w:type="spellEnd"/>
      <w:r w:rsidRPr="00CE0656">
        <w:rPr>
          <w:lang w:eastAsia="ja-JP"/>
        </w:rPr>
        <w:t xml:space="preserve"> CENTER del joystick.</w:t>
      </w:r>
    </w:p>
    <w:p w14:paraId="3C9D1183" w14:textId="77777777" w:rsidR="00CE0656" w:rsidRDefault="00CE0656" w:rsidP="009A2EDC">
      <w:pPr>
        <w:rPr>
          <w:lang w:eastAsia="ja-JP"/>
        </w:rPr>
      </w:pPr>
    </w:p>
    <w:p w14:paraId="04B7CDE1" w14:textId="19D54452" w:rsidR="00CE0656" w:rsidRDefault="00CE0656" w:rsidP="009A2EDC">
      <w:pPr>
        <w:rPr>
          <w:lang w:eastAsia="ja-JP"/>
        </w:rPr>
      </w:pPr>
      <w:r>
        <w:rPr>
          <w:lang w:eastAsia="ja-JP"/>
        </w:rPr>
        <w:t xml:space="preserve">En </w:t>
      </w:r>
      <w:proofErr w:type="spellStart"/>
      <w:r>
        <w:rPr>
          <w:lang w:eastAsia="ja-JP"/>
        </w:rPr>
        <w:t>el</w:t>
      </w:r>
      <w:proofErr w:type="spellEnd"/>
      <w:r>
        <w:rPr>
          <w:lang w:eastAsia="ja-JP"/>
        </w:rPr>
        <w:t xml:space="preserve"> modo PROGRAMACIÓN/DEPURACIÓN </w:t>
      </w:r>
      <w:r w:rsidRPr="00CE0656">
        <w:rPr>
          <w:lang w:eastAsia="ja-JP"/>
        </w:rPr>
        <w:t xml:space="preserve">se </w:t>
      </w:r>
      <w:proofErr w:type="spellStart"/>
      <w:r w:rsidRPr="00CE0656">
        <w:rPr>
          <w:lang w:eastAsia="ja-JP"/>
        </w:rPr>
        <w:t>programará</w:t>
      </w:r>
      <w:proofErr w:type="spellEnd"/>
      <w:r w:rsidRPr="00CE0656">
        <w:rPr>
          <w:lang w:eastAsia="ja-JP"/>
        </w:rPr>
        <w:t xml:space="preserve"> la hora del </w:t>
      </w:r>
      <w:proofErr w:type="spellStart"/>
      <w:r w:rsidRPr="00CE0656">
        <w:rPr>
          <w:lang w:eastAsia="ja-JP"/>
        </w:rPr>
        <w:t>sistema</w:t>
      </w:r>
      <w:proofErr w:type="spellEnd"/>
      <w:r w:rsidRPr="00CE0656">
        <w:rPr>
          <w:lang w:eastAsia="ja-JP"/>
        </w:rPr>
        <w:t xml:space="preserve"> y </w:t>
      </w:r>
      <w:proofErr w:type="spellStart"/>
      <w:r w:rsidRPr="00CE0656">
        <w:rPr>
          <w:lang w:eastAsia="ja-JP"/>
        </w:rPr>
        <w:t>los</w:t>
      </w:r>
      <w:proofErr w:type="spellEnd"/>
      <w:r w:rsidRPr="00CE0656">
        <w:rPr>
          <w:lang w:eastAsia="ja-JP"/>
        </w:rPr>
        <w:t xml:space="preserve"> </w:t>
      </w:r>
      <w:proofErr w:type="spellStart"/>
      <w:r w:rsidRPr="00CE0656">
        <w:rPr>
          <w:lang w:eastAsia="ja-JP"/>
        </w:rPr>
        <w:t>valores</w:t>
      </w:r>
      <w:proofErr w:type="spellEnd"/>
      <w:r w:rsidRPr="00CE0656">
        <w:rPr>
          <w:lang w:eastAsia="ja-JP"/>
        </w:rPr>
        <w:t xml:space="preserve"> de </w:t>
      </w:r>
      <w:proofErr w:type="spellStart"/>
      <w:r w:rsidRPr="00CE0656">
        <w:rPr>
          <w:lang w:eastAsia="ja-JP"/>
        </w:rPr>
        <w:t>referencia</w:t>
      </w:r>
      <w:proofErr w:type="spellEnd"/>
      <w:r w:rsidRPr="00CE0656">
        <w:rPr>
          <w:lang w:eastAsia="ja-JP"/>
        </w:rPr>
        <w:t xml:space="preserve"> de la </w:t>
      </w:r>
      <w:proofErr w:type="spellStart"/>
      <w:r w:rsidRPr="00CE0656">
        <w:rPr>
          <w:lang w:eastAsia="ja-JP"/>
        </w:rPr>
        <w:t>aceleración</w:t>
      </w:r>
      <w:proofErr w:type="spellEnd"/>
      <w:r w:rsidRPr="00CE0656">
        <w:rPr>
          <w:lang w:eastAsia="ja-JP"/>
        </w:rPr>
        <w:t xml:space="preserve"> para </w:t>
      </w:r>
      <w:proofErr w:type="spellStart"/>
      <w:r w:rsidRPr="00CE0656">
        <w:rPr>
          <w:lang w:eastAsia="ja-JP"/>
        </w:rPr>
        <w:t>los</w:t>
      </w:r>
      <w:proofErr w:type="spellEnd"/>
      <w:r w:rsidRPr="00CE0656">
        <w:rPr>
          <w:lang w:eastAsia="ja-JP"/>
        </w:rPr>
        <w:t xml:space="preserve"> </w:t>
      </w:r>
      <w:proofErr w:type="spellStart"/>
      <w:r w:rsidRPr="00CE0656">
        <w:rPr>
          <w:lang w:eastAsia="ja-JP"/>
        </w:rPr>
        <w:t>tres</w:t>
      </w:r>
      <w:proofErr w:type="spellEnd"/>
      <w:r w:rsidRPr="00CE0656">
        <w:rPr>
          <w:lang w:eastAsia="ja-JP"/>
        </w:rPr>
        <w:t xml:space="preserve"> </w:t>
      </w:r>
      <w:proofErr w:type="spellStart"/>
      <w:r w:rsidRPr="00CE0656">
        <w:rPr>
          <w:lang w:eastAsia="ja-JP"/>
        </w:rPr>
        <w:t>ejes</w:t>
      </w:r>
      <w:proofErr w:type="spellEnd"/>
      <w:r w:rsidRPr="00CE0656">
        <w:rPr>
          <w:lang w:eastAsia="ja-JP"/>
        </w:rPr>
        <w:t xml:space="preserve">. La </w:t>
      </w:r>
      <w:proofErr w:type="spellStart"/>
      <w:r w:rsidRPr="00CE0656">
        <w:rPr>
          <w:lang w:eastAsia="ja-JP"/>
        </w:rPr>
        <w:t>modificación</w:t>
      </w:r>
      <w:proofErr w:type="spellEnd"/>
      <w:r w:rsidRPr="00CE0656">
        <w:rPr>
          <w:lang w:eastAsia="ja-JP"/>
        </w:rPr>
        <w:t xml:space="preserve"> de </w:t>
      </w:r>
      <w:proofErr w:type="spellStart"/>
      <w:r w:rsidRPr="00CE0656">
        <w:rPr>
          <w:lang w:eastAsia="ja-JP"/>
        </w:rPr>
        <w:t>estos</w:t>
      </w:r>
      <w:proofErr w:type="spellEnd"/>
      <w:r w:rsidRPr="00CE0656">
        <w:rPr>
          <w:lang w:eastAsia="ja-JP"/>
        </w:rPr>
        <w:t xml:space="preserve"> </w:t>
      </w:r>
      <w:proofErr w:type="spellStart"/>
      <w:r w:rsidRPr="00CE0656">
        <w:rPr>
          <w:lang w:eastAsia="ja-JP"/>
        </w:rPr>
        <w:t>valores</w:t>
      </w:r>
      <w:proofErr w:type="spellEnd"/>
      <w:r w:rsidRPr="00CE0656">
        <w:rPr>
          <w:lang w:eastAsia="ja-JP"/>
        </w:rPr>
        <w:t xml:space="preserve"> se </w:t>
      </w:r>
      <w:proofErr w:type="spellStart"/>
      <w:r w:rsidRPr="00CE0656">
        <w:rPr>
          <w:lang w:eastAsia="ja-JP"/>
        </w:rPr>
        <w:t>realizará</w:t>
      </w:r>
      <w:proofErr w:type="spellEnd"/>
      <w:r w:rsidRPr="00CE0656">
        <w:rPr>
          <w:lang w:eastAsia="ja-JP"/>
        </w:rPr>
        <w:t xml:space="preserve"> </w:t>
      </w:r>
      <w:proofErr w:type="spellStart"/>
      <w:r w:rsidRPr="00CE0656">
        <w:rPr>
          <w:lang w:eastAsia="ja-JP"/>
        </w:rPr>
        <w:t>utilizando</w:t>
      </w:r>
      <w:proofErr w:type="spellEnd"/>
      <w:r w:rsidRPr="00CE0656">
        <w:rPr>
          <w:lang w:eastAsia="ja-JP"/>
        </w:rPr>
        <w:t xml:space="preserve"> </w:t>
      </w:r>
      <w:proofErr w:type="spellStart"/>
      <w:r w:rsidRPr="00CE0656">
        <w:rPr>
          <w:lang w:eastAsia="ja-JP"/>
        </w:rPr>
        <w:t>el</w:t>
      </w:r>
      <w:proofErr w:type="spellEnd"/>
      <w:r w:rsidRPr="00CE0656">
        <w:rPr>
          <w:lang w:eastAsia="ja-JP"/>
        </w:rPr>
        <w:t xml:space="preserve"> joystick (</w:t>
      </w:r>
      <w:proofErr w:type="spellStart"/>
      <w:r w:rsidRPr="00CE0656">
        <w:rPr>
          <w:lang w:eastAsia="ja-JP"/>
        </w:rPr>
        <w:t>pulsaciones</w:t>
      </w:r>
      <w:proofErr w:type="spellEnd"/>
      <w:r w:rsidRPr="00CE0656">
        <w:rPr>
          <w:lang w:eastAsia="ja-JP"/>
        </w:rPr>
        <w:t xml:space="preserve"> </w:t>
      </w:r>
      <w:proofErr w:type="spellStart"/>
      <w:r w:rsidRPr="00CE0656">
        <w:rPr>
          <w:lang w:eastAsia="ja-JP"/>
        </w:rPr>
        <w:t>cortas</w:t>
      </w:r>
      <w:proofErr w:type="spellEnd"/>
      <w:r w:rsidRPr="00CE0656">
        <w:rPr>
          <w:lang w:eastAsia="ja-JP"/>
        </w:rPr>
        <w:t xml:space="preserve">), </w:t>
      </w:r>
      <w:proofErr w:type="spellStart"/>
      <w:r w:rsidRPr="00CE0656">
        <w:rPr>
          <w:lang w:eastAsia="ja-JP"/>
        </w:rPr>
        <w:t>presentando</w:t>
      </w:r>
      <w:proofErr w:type="spellEnd"/>
      <w:r w:rsidRPr="00CE0656">
        <w:rPr>
          <w:lang w:eastAsia="ja-JP"/>
        </w:rPr>
        <w:t xml:space="preserve"> </w:t>
      </w:r>
      <w:proofErr w:type="spellStart"/>
      <w:r w:rsidRPr="00CE0656">
        <w:rPr>
          <w:lang w:eastAsia="ja-JP"/>
        </w:rPr>
        <w:t>los</w:t>
      </w:r>
      <w:proofErr w:type="spellEnd"/>
      <w:r w:rsidRPr="00CE0656">
        <w:rPr>
          <w:lang w:eastAsia="ja-JP"/>
        </w:rPr>
        <w:t xml:space="preserve"> </w:t>
      </w:r>
      <w:proofErr w:type="spellStart"/>
      <w:r w:rsidRPr="00CE0656">
        <w:rPr>
          <w:lang w:eastAsia="ja-JP"/>
        </w:rPr>
        <w:t>cambios</w:t>
      </w:r>
      <w:proofErr w:type="spellEnd"/>
      <w:r w:rsidRPr="00CE0656">
        <w:rPr>
          <w:lang w:eastAsia="ja-JP"/>
        </w:rPr>
        <w:t xml:space="preserve"> </w:t>
      </w:r>
      <w:proofErr w:type="spellStart"/>
      <w:r w:rsidRPr="00CE0656">
        <w:rPr>
          <w:lang w:eastAsia="ja-JP"/>
        </w:rPr>
        <w:t>realizados</w:t>
      </w:r>
      <w:proofErr w:type="spellEnd"/>
      <w:r w:rsidRPr="00CE0656">
        <w:rPr>
          <w:lang w:eastAsia="ja-JP"/>
        </w:rPr>
        <w:t xml:space="preserve"> </w:t>
      </w:r>
      <w:proofErr w:type="spellStart"/>
      <w:r w:rsidRPr="00CE0656">
        <w:rPr>
          <w:lang w:eastAsia="ja-JP"/>
        </w:rPr>
        <w:t>en</w:t>
      </w:r>
      <w:proofErr w:type="spellEnd"/>
      <w:r w:rsidRPr="00CE0656">
        <w:rPr>
          <w:lang w:eastAsia="ja-JP"/>
        </w:rPr>
        <w:t xml:space="preserve"> </w:t>
      </w:r>
      <w:proofErr w:type="spellStart"/>
      <w:r w:rsidRPr="00CE0656">
        <w:rPr>
          <w:lang w:eastAsia="ja-JP"/>
        </w:rPr>
        <w:t>el</w:t>
      </w:r>
      <w:proofErr w:type="spellEnd"/>
      <w:r w:rsidRPr="00CE0656">
        <w:rPr>
          <w:lang w:eastAsia="ja-JP"/>
        </w:rPr>
        <w:t xml:space="preserve"> LCD.</w:t>
      </w:r>
    </w:p>
    <w:p w14:paraId="37113F25" w14:textId="77777777" w:rsidR="00CE0656" w:rsidRDefault="00CE0656" w:rsidP="009A2EDC">
      <w:pPr>
        <w:rPr>
          <w:lang w:eastAsia="ja-JP"/>
        </w:rPr>
      </w:pPr>
    </w:p>
    <w:p w14:paraId="5A1C54AA" w14:textId="77777777" w:rsidR="00CE0656" w:rsidRDefault="00CE0656" w:rsidP="009A2EDC">
      <w:pPr>
        <w:rPr>
          <w:lang w:eastAsia="ja-JP"/>
        </w:rPr>
      </w:pPr>
      <w:proofErr w:type="spellStart"/>
      <w:r w:rsidRPr="00CE0656">
        <w:rPr>
          <w:lang w:eastAsia="ja-JP"/>
        </w:rPr>
        <w:t>Utilizando</w:t>
      </w:r>
      <w:proofErr w:type="spellEnd"/>
      <w:r w:rsidRPr="00CE0656">
        <w:rPr>
          <w:lang w:eastAsia="ja-JP"/>
        </w:rPr>
        <w:t xml:space="preserve"> </w:t>
      </w:r>
      <w:proofErr w:type="spellStart"/>
      <w:r w:rsidRPr="00CE0656">
        <w:rPr>
          <w:lang w:eastAsia="ja-JP"/>
        </w:rPr>
        <w:t>los</w:t>
      </w:r>
      <w:proofErr w:type="spellEnd"/>
      <w:r w:rsidRPr="00CE0656">
        <w:rPr>
          <w:lang w:eastAsia="ja-JP"/>
        </w:rPr>
        <w:t xml:space="preserve"> </w:t>
      </w:r>
      <w:proofErr w:type="spellStart"/>
      <w:r w:rsidRPr="00CE0656">
        <w:rPr>
          <w:lang w:eastAsia="ja-JP"/>
        </w:rPr>
        <w:t>gestos</w:t>
      </w:r>
      <w:proofErr w:type="spellEnd"/>
      <w:r w:rsidRPr="00CE0656">
        <w:rPr>
          <w:lang w:eastAsia="ja-JP"/>
        </w:rPr>
        <w:t xml:space="preserve"> UP/DOWN/LEFT/RIGHT se </w:t>
      </w:r>
      <w:proofErr w:type="spellStart"/>
      <w:r w:rsidRPr="00CE0656">
        <w:rPr>
          <w:lang w:eastAsia="ja-JP"/>
        </w:rPr>
        <w:t>modificarán</w:t>
      </w:r>
      <w:proofErr w:type="spellEnd"/>
      <w:r w:rsidRPr="00CE0656">
        <w:rPr>
          <w:lang w:eastAsia="ja-JP"/>
        </w:rPr>
        <w:t xml:space="preserve"> </w:t>
      </w:r>
      <w:proofErr w:type="spellStart"/>
      <w:r w:rsidRPr="00CE0656">
        <w:rPr>
          <w:lang w:eastAsia="ja-JP"/>
        </w:rPr>
        <w:t>los</w:t>
      </w:r>
      <w:proofErr w:type="spellEnd"/>
      <w:r w:rsidRPr="00CE0656">
        <w:rPr>
          <w:lang w:eastAsia="ja-JP"/>
        </w:rPr>
        <w:t xml:space="preserve"> </w:t>
      </w:r>
      <w:proofErr w:type="spellStart"/>
      <w:r w:rsidRPr="00CE0656">
        <w:rPr>
          <w:lang w:eastAsia="ja-JP"/>
        </w:rPr>
        <w:t>valores</w:t>
      </w:r>
      <w:proofErr w:type="spellEnd"/>
      <w:r w:rsidRPr="00CE0656">
        <w:rPr>
          <w:lang w:eastAsia="ja-JP"/>
        </w:rPr>
        <w:t xml:space="preserve"> y para </w:t>
      </w:r>
      <w:proofErr w:type="spellStart"/>
      <w:r w:rsidRPr="00CE0656">
        <w:rPr>
          <w:lang w:eastAsia="ja-JP"/>
        </w:rPr>
        <w:t>hacerlos</w:t>
      </w:r>
      <w:proofErr w:type="spellEnd"/>
      <w:r w:rsidRPr="00CE0656">
        <w:rPr>
          <w:lang w:eastAsia="ja-JP"/>
        </w:rPr>
        <w:t xml:space="preserve"> </w:t>
      </w:r>
      <w:proofErr w:type="spellStart"/>
      <w:r w:rsidRPr="00CE0656">
        <w:rPr>
          <w:lang w:eastAsia="ja-JP"/>
        </w:rPr>
        <w:t>efectivos</w:t>
      </w:r>
      <w:proofErr w:type="spellEnd"/>
      <w:r w:rsidRPr="00CE0656">
        <w:rPr>
          <w:lang w:eastAsia="ja-JP"/>
        </w:rPr>
        <w:t xml:space="preserve"> se </w:t>
      </w:r>
      <w:proofErr w:type="spellStart"/>
      <w:r w:rsidRPr="00CE0656">
        <w:rPr>
          <w:lang w:eastAsia="ja-JP"/>
        </w:rPr>
        <w:t>realizará</w:t>
      </w:r>
      <w:proofErr w:type="spellEnd"/>
      <w:r w:rsidRPr="00CE0656">
        <w:rPr>
          <w:lang w:eastAsia="ja-JP"/>
        </w:rPr>
        <w:t xml:space="preserve"> </w:t>
      </w:r>
      <w:proofErr w:type="spellStart"/>
      <w:r w:rsidRPr="00CE0656">
        <w:rPr>
          <w:lang w:eastAsia="ja-JP"/>
        </w:rPr>
        <w:t>una</w:t>
      </w:r>
      <w:proofErr w:type="spellEnd"/>
      <w:r w:rsidRPr="00CE0656">
        <w:rPr>
          <w:lang w:eastAsia="ja-JP"/>
        </w:rPr>
        <w:t xml:space="preserve"> </w:t>
      </w:r>
      <w:proofErr w:type="spellStart"/>
      <w:r w:rsidRPr="00CE0656">
        <w:rPr>
          <w:lang w:eastAsia="ja-JP"/>
        </w:rPr>
        <w:t>pulsación</w:t>
      </w:r>
      <w:proofErr w:type="spellEnd"/>
      <w:r w:rsidRPr="00CE0656">
        <w:rPr>
          <w:lang w:eastAsia="ja-JP"/>
        </w:rPr>
        <w:t xml:space="preserve"> </w:t>
      </w:r>
      <w:proofErr w:type="spellStart"/>
      <w:r w:rsidRPr="00CE0656">
        <w:rPr>
          <w:lang w:eastAsia="ja-JP"/>
        </w:rPr>
        <w:t>corta</w:t>
      </w:r>
      <w:proofErr w:type="spellEnd"/>
      <w:r w:rsidRPr="00CE0656">
        <w:rPr>
          <w:lang w:eastAsia="ja-JP"/>
        </w:rPr>
        <w:t xml:space="preserve"> </w:t>
      </w:r>
      <w:proofErr w:type="spellStart"/>
      <w:r w:rsidRPr="00CE0656">
        <w:rPr>
          <w:lang w:eastAsia="ja-JP"/>
        </w:rPr>
        <w:t>en</w:t>
      </w:r>
      <w:proofErr w:type="spellEnd"/>
      <w:r w:rsidRPr="00CE0656">
        <w:rPr>
          <w:lang w:eastAsia="ja-JP"/>
        </w:rPr>
        <w:t xml:space="preserve"> </w:t>
      </w:r>
      <w:proofErr w:type="spellStart"/>
      <w:r w:rsidRPr="00CE0656">
        <w:rPr>
          <w:lang w:eastAsia="ja-JP"/>
        </w:rPr>
        <w:t>el</w:t>
      </w:r>
      <w:proofErr w:type="spellEnd"/>
      <w:r w:rsidRPr="00CE0656">
        <w:rPr>
          <w:lang w:eastAsia="ja-JP"/>
        </w:rPr>
        <w:t xml:space="preserve"> </w:t>
      </w:r>
      <w:proofErr w:type="spellStart"/>
      <w:r w:rsidRPr="00CE0656">
        <w:rPr>
          <w:lang w:eastAsia="ja-JP"/>
        </w:rPr>
        <w:t>gesto</w:t>
      </w:r>
      <w:proofErr w:type="spellEnd"/>
      <w:r w:rsidRPr="00CE0656">
        <w:rPr>
          <w:lang w:eastAsia="ja-JP"/>
        </w:rPr>
        <w:t xml:space="preserve"> CENTER. Se </w:t>
      </w:r>
      <w:proofErr w:type="spellStart"/>
      <w:r w:rsidRPr="00CE0656">
        <w:rPr>
          <w:lang w:eastAsia="ja-JP"/>
        </w:rPr>
        <w:t>modificarán</w:t>
      </w:r>
      <w:proofErr w:type="spellEnd"/>
      <w:r w:rsidRPr="00CE0656">
        <w:rPr>
          <w:lang w:eastAsia="ja-JP"/>
        </w:rPr>
        <w:t xml:space="preserve"> </w:t>
      </w:r>
      <w:proofErr w:type="spellStart"/>
      <w:r w:rsidRPr="00CE0656">
        <w:rPr>
          <w:lang w:eastAsia="ja-JP"/>
        </w:rPr>
        <w:t>sucesivamente</w:t>
      </w:r>
      <w:proofErr w:type="spellEnd"/>
      <w:r w:rsidRPr="00CE0656">
        <w:rPr>
          <w:lang w:eastAsia="ja-JP"/>
        </w:rPr>
        <w:t xml:space="preserve"> </w:t>
      </w:r>
      <w:proofErr w:type="spellStart"/>
      <w:r w:rsidRPr="00CE0656">
        <w:rPr>
          <w:lang w:eastAsia="ja-JP"/>
        </w:rPr>
        <w:t>los</w:t>
      </w:r>
      <w:proofErr w:type="spellEnd"/>
      <w:r w:rsidRPr="00CE0656">
        <w:rPr>
          <w:lang w:eastAsia="ja-JP"/>
        </w:rPr>
        <w:t xml:space="preserve"> </w:t>
      </w:r>
      <w:proofErr w:type="spellStart"/>
      <w:r w:rsidRPr="00CE0656">
        <w:rPr>
          <w:lang w:eastAsia="ja-JP"/>
        </w:rPr>
        <w:t>parámetros</w:t>
      </w:r>
      <w:proofErr w:type="spellEnd"/>
      <w:r w:rsidRPr="00CE0656">
        <w:rPr>
          <w:lang w:eastAsia="ja-JP"/>
        </w:rPr>
        <w:t xml:space="preserve"> hora, </w:t>
      </w:r>
      <w:proofErr w:type="spellStart"/>
      <w:r w:rsidRPr="00CE0656">
        <w:rPr>
          <w:lang w:eastAsia="ja-JP"/>
        </w:rPr>
        <w:t>Ax_r</w:t>
      </w:r>
      <w:proofErr w:type="spellEnd"/>
      <w:r w:rsidRPr="00CE0656">
        <w:rPr>
          <w:lang w:eastAsia="ja-JP"/>
        </w:rPr>
        <w:t xml:space="preserve">, </w:t>
      </w:r>
      <w:proofErr w:type="spellStart"/>
      <w:r w:rsidRPr="00CE0656">
        <w:rPr>
          <w:lang w:eastAsia="ja-JP"/>
        </w:rPr>
        <w:t>Ay_r</w:t>
      </w:r>
      <w:proofErr w:type="spellEnd"/>
      <w:r w:rsidRPr="00CE0656">
        <w:rPr>
          <w:lang w:eastAsia="ja-JP"/>
        </w:rPr>
        <w:t xml:space="preserve"> y </w:t>
      </w:r>
      <w:proofErr w:type="spellStart"/>
      <w:r w:rsidRPr="00CE0656">
        <w:rPr>
          <w:lang w:eastAsia="ja-JP"/>
        </w:rPr>
        <w:t>Az_r</w:t>
      </w:r>
      <w:proofErr w:type="spellEnd"/>
      <w:r w:rsidRPr="00CE0656">
        <w:rPr>
          <w:lang w:eastAsia="ja-JP"/>
        </w:rPr>
        <w:t xml:space="preserve"> </w:t>
      </w:r>
      <w:proofErr w:type="spellStart"/>
      <w:r w:rsidRPr="00CE0656">
        <w:rPr>
          <w:lang w:eastAsia="ja-JP"/>
        </w:rPr>
        <w:t>tras</w:t>
      </w:r>
      <w:proofErr w:type="spellEnd"/>
      <w:r w:rsidRPr="00CE0656">
        <w:rPr>
          <w:lang w:eastAsia="ja-JP"/>
        </w:rPr>
        <w:t xml:space="preserve"> </w:t>
      </w:r>
      <w:proofErr w:type="spellStart"/>
      <w:r w:rsidRPr="00CE0656">
        <w:rPr>
          <w:lang w:eastAsia="ja-JP"/>
        </w:rPr>
        <w:t>sucesivas</w:t>
      </w:r>
      <w:proofErr w:type="spellEnd"/>
      <w:r w:rsidRPr="00CE0656">
        <w:rPr>
          <w:lang w:eastAsia="ja-JP"/>
        </w:rPr>
        <w:t xml:space="preserve"> </w:t>
      </w:r>
      <w:proofErr w:type="spellStart"/>
      <w:r w:rsidRPr="00CE0656">
        <w:rPr>
          <w:lang w:eastAsia="ja-JP"/>
        </w:rPr>
        <w:t>pulsaciones</w:t>
      </w:r>
      <w:proofErr w:type="spellEnd"/>
      <w:r w:rsidRPr="00CE0656">
        <w:rPr>
          <w:lang w:eastAsia="ja-JP"/>
        </w:rPr>
        <w:t xml:space="preserve"> del </w:t>
      </w:r>
      <w:proofErr w:type="spellStart"/>
      <w:r w:rsidRPr="00CE0656">
        <w:rPr>
          <w:lang w:eastAsia="ja-JP"/>
        </w:rPr>
        <w:t>gesto</w:t>
      </w:r>
      <w:proofErr w:type="spellEnd"/>
      <w:r w:rsidRPr="00CE0656">
        <w:rPr>
          <w:lang w:eastAsia="ja-JP"/>
        </w:rPr>
        <w:t xml:space="preserve"> CENTER. </w:t>
      </w:r>
    </w:p>
    <w:p w14:paraId="0321A687" w14:textId="77777777" w:rsidR="00CE0656" w:rsidRDefault="00CE0656" w:rsidP="009A2EDC">
      <w:pPr>
        <w:rPr>
          <w:lang w:eastAsia="ja-JP"/>
        </w:rPr>
      </w:pPr>
    </w:p>
    <w:p w14:paraId="224DE0CD" w14:textId="0BE8F592" w:rsidR="00CE0656" w:rsidRDefault="00CE0656" w:rsidP="009A2EDC">
      <w:pPr>
        <w:rPr>
          <w:lang w:eastAsia="ja-JP"/>
        </w:rPr>
      </w:pPr>
      <w:proofErr w:type="spellStart"/>
      <w:r w:rsidRPr="00CE0656">
        <w:rPr>
          <w:lang w:eastAsia="ja-JP"/>
        </w:rPr>
        <w:t>Desde</w:t>
      </w:r>
      <w:proofErr w:type="spellEnd"/>
      <w:r w:rsidRPr="00CE0656">
        <w:rPr>
          <w:lang w:eastAsia="ja-JP"/>
        </w:rPr>
        <w:t xml:space="preserve"> </w:t>
      </w:r>
      <w:proofErr w:type="spellStart"/>
      <w:r w:rsidRPr="00CE0656">
        <w:rPr>
          <w:lang w:eastAsia="ja-JP"/>
        </w:rPr>
        <w:t>el</w:t>
      </w:r>
      <w:proofErr w:type="spellEnd"/>
      <w:r w:rsidRPr="00CE0656">
        <w:rPr>
          <w:lang w:eastAsia="ja-JP"/>
        </w:rPr>
        <w:t xml:space="preserve"> modo PROGRAMACIÓN/DEPURACIÓN </w:t>
      </w:r>
      <w:proofErr w:type="spellStart"/>
      <w:r w:rsidRPr="00CE0656">
        <w:rPr>
          <w:lang w:eastAsia="ja-JP"/>
        </w:rPr>
        <w:t>podrá</w:t>
      </w:r>
      <w:proofErr w:type="spellEnd"/>
      <w:r w:rsidRPr="00CE0656">
        <w:rPr>
          <w:lang w:eastAsia="ja-JP"/>
        </w:rPr>
        <w:t xml:space="preserve"> </w:t>
      </w:r>
      <w:proofErr w:type="spellStart"/>
      <w:r w:rsidRPr="00CE0656">
        <w:rPr>
          <w:lang w:eastAsia="ja-JP"/>
        </w:rPr>
        <w:t>pasarse</w:t>
      </w:r>
      <w:proofErr w:type="spellEnd"/>
      <w:r w:rsidRPr="00CE0656">
        <w:rPr>
          <w:lang w:eastAsia="ja-JP"/>
        </w:rPr>
        <w:t xml:space="preserve"> </w:t>
      </w:r>
      <w:proofErr w:type="spellStart"/>
      <w:r w:rsidRPr="00CE0656">
        <w:rPr>
          <w:lang w:eastAsia="ja-JP"/>
        </w:rPr>
        <w:t>en</w:t>
      </w:r>
      <w:proofErr w:type="spellEnd"/>
      <w:r w:rsidRPr="00CE0656">
        <w:rPr>
          <w:lang w:eastAsia="ja-JP"/>
        </w:rPr>
        <w:t xml:space="preserve"> </w:t>
      </w:r>
      <w:proofErr w:type="spellStart"/>
      <w:r w:rsidRPr="00CE0656">
        <w:rPr>
          <w:lang w:eastAsia="ja-JP"/>
        </w:rPr>
        <w:t>cualquier</w:t>
      </w:r>
      <w:proofErr w:type="spellEnd"/>
      <w:r w:rsidRPr="00CE0656">
        <w:rPr>
          <w:lang w:eastAsia="ja-JP"/>
        </w:rPr>
        <w:t xml:space="preserve"> </w:t>
      </w:r>
      <w:proofErr w:type="spellStart"/>
      <w:r w:rsidRPr="00CE0656">
        <w:rPr>
          <w:lang w:eastAsia="ja-JP"/>
        </w:rPr>
        <w:t>momento</w:t>
      </w:r>
      <w:proofErr w:type="spellEnd"/>
      <w:r w:rsidRPr="00CE0656">
        <w:rPr>
          <w:lang w:eastAsia="ja-JP"/>
        </w:rPr>
        <w:t xml:space="preserve"> al modo REPOSO </w:t>
      </w:r>
      <w:proofErr w:type="spellStart"/>
      <w:r w:rsidRPr="00CE0656">
        <w:rPr>
          <w:lang w:eastAsia="ja-JP"/>
        </w:rPr>
        <w:t>realizando</w:t>
      </w:r>
      <w:proofErr w:type="spellEnd"/>
      <w:r w:rsidRPr="00CE0656">
        <w:rPr>
          <w:lang w:eastAsia="ja-JP"/>
        </w:rPr>
        <w:t xml:space="preserve"> </w:t>
      </w:r>
      <w:proofErr w:type="spellStart"/>
      <w:r w:rsidRPr="00CE0656">
        <w:rPr>
          <w:lang w:eastAsia="ja-JP"/>
        </w:rPr>
        <w:t>una</w:t>
      </w:r>
      <w:proofErr w:type="spellEnd"/>
      <w:r w:rsidRPr="00CE0656">
        <w:rPr>
          <w:lang w:eastAsia="ja-JP"/>
        </w:rPr>
        <w:t xml:space="preserve"> </w:t>
      </w:r>
      <w:proofErr w:type="spellStart"/>
      <w:r w:rsidRPr="00CE0656">
        <w:rPr>
          <w:lang w:eastAsia="ja-JP"/>
        </w:rPr>
        <w:t>pulsación</w:t>
      </w:r>
      <w:proofErr w:type="spellEnd"/>
      <w:r w:rsidRPr="00CE0656">
        <w:rPr>
          <w:lang w:eastAsia="ja-JP"/>
        </w:rPr>
        <w:t xml:space="preserve"> LARGA del </w:t>
      </w:r>
      <w:proofErr w:type="spellStart"/>
      <w:r w:rsidRPr="00CE0656">
        <w:rPr>
          <w:lang w:eastAsia="ja-JP"/>
        </w:rPr>
        <w:t>gesto</w:t>
      </w:r>
      <w:proofErr w:type="spellEnd"/>
      <w:r w:rsidRPr="00CE0656">
        <w:rPr>
          <w:lang w:eastAsia="ja-JP"/>
        </w:rPr>
        <w:t xml:space="preserve"> CENTER del joystick.</w:t>
      </w:r>
    </w:p>
    <w:p w14:paraId="00814AB4" w14:textId="77777777" w:rsidR="00CE0656" w:rsidRDefault="00CE0656" w:rsidP="009A2EDC">
      <w:pPr>
        <w:rPr>
          <w:lang w:eastAsia="ja-JP"/>
        </w:rPr>
      </w:pPr>
    </w:p>
    <w:p w14:paraId="6A9D44CF" w14:textId="77777777" w:rsidR="00CE0656" w:rsidRDefault="00CE0656" w:rsidP="009A2EDC">
      <w:pPr>
        <w:rPr>
          <w:lang w:eastAsia="ja-JP"/>
        </w:rPr>
      </w:pPr>
      <w:r w:rsidRPr="00CE0656">
        <w:rPr>
          <w:lang w:eastAsia="ja-JP"/>
        </w:rPr>
        <w:t xml:space="preserve">En </w:t>
      </w:r>
      <w:proofErr w:type="spellStart"/>
      <w:r w:rsidRPr="00CE0656">
        <w:rPr>
          <w:lang w:eastAsia="ja-JP"/>
        </w:rPr>
        <w:t>este</w:t>
      </w:r>
      <w:proofErr w:type="spellEnd"/>
      <w:r w:rsidRPr="00CE0656">
        <w:rPr>
          <w:lang w:eastAsia="ja-JP"/>
        </w:rPr>
        <w:t xml:space="preserve"> modo, </w:t>
      </w:r>
      <w:proofErr w:type="spellStart"/>
      <w:r w:rsidRPr="00CE0656">
        <w:rPr>
          <w:lang w:eastAsia="ja-JP"/>
        </w:rPr>
        <w:t>el</w:t>
      </w:r>
      <w:proofErr w:type="spellEnd"/>
      <w:r w:rsidRPr="00CE0656">
        <w:rPr>
          <w:lang w:eastAsia="ja-JP"/>
        </w:rPr>
        <w:t xml:space="preserve"> </w:t>
      </w:r>
      <w:proofErr w:type="spellStart"/>
      <w:r w:rsidRPr="00CE0656">
        <w:rPr>
          <w:lang w:eastAsia="ja-JP"/>
        </w:rPr>
        <w:t>sistema</w:t>
      </w:r>
      <w:proofErr w:type="spellEnd"/>
      <w:r w:rsidRPr="00CE0656">
        <w:rPr>
          <w:lang w:eastAsia="ja-JP"/>
        </w:rPr>
        <w:t xml:space="preserve"> </w:t>
      </w:r>
      <w:proofErr w:type="spellStart"/>
      <w:r w:rsidRPr="00CE0656">
        <w:rPr>
          <w:lang w:eastAsia="ja-JP"/>
        </w:rPr>
        <w:t>además</w:t>
      </w:r>
      <w:proofErr w:type="spellEnd"/>
      <w:r w:rsidRPr="00CE0656">
        <w:rPr>
          <w:lang w:eastAsia="ja-JP"/>
        </w:rPr>
        <w:t xml:space="preserve"> de responder a las </w:t>
      </w:r>
      <w:proofErr w:type="spellStart"/>
      <w:r w:rsidRPr="00CE0656">
        <w:rPr>
          <w:lang w:eastAsia="ja-JP"/>
        </w:rPr>
        <w:t>peticiones</w:t>
      </w:r>
      <w:proofErr w:type="spellEnd"/>
      <w:r w:rsidRPr="00CE0656">
        <w:rPr>
          <w:lang w:eastAsia="ja-JP"/>
        </w:rPr>
        <w:t xml:space="preserve"> del joystick, se </w:t>
      </w:r>
      <w:proofErr w:type="spellStart"/>
      <w:r w:rsidRPr="00CE0656">
        <w:rPr>
          <w:lang w:eastAsia="ja-JP"/>
        </w:rPr>
        <w:t>controlará</w:t>
      </w:r>
      <w:proofErr w:type="spellEnd"/>
      <w:r w:rsidRPr="00CE0656">
        <w:rPr>
          <w:lang w:eastAsia="ja-JP"/>
        </w:rPr>
        <w:t xml:space="preserve"> </w:t>
      </w:r>
      <w:proofErr w:type="spellStart"/>
      <w:r w:rsidRPr="00CE0656">
        <w:rPr>
          <w:lang w:eastAsia="ja-JP"/>
        </w:rPr>
        <w:t>desde</w:t>
      </w:r>
      <w:proofErr w:type="spellEnd"/>
      <w:r w:rsidRPr="00CE0656">
        <w:rPr>
          <w:lang w:eastAsia="ja-JP"/>
        </w:rPr>
        <w:t xml:space="preserve"> </w:t>
      </w:r>
      <w:proofErr w:type="gramStart"/>
      <w:r w:rsidRPr="00CE0656">
        <w:rPr>
          <w:lang w:eastAsia="ja-JP"/>
        </w:rPr>
        <w:t>un PC</w:t>
      </w:r>
      <w:proofErr w:type="gramEnd"/>
      <w:r w:rsidRPr="00CE0656">
        <w:rPr>
          <w:lang w:eastAsia="ja-JP"/>
        </w:rPr>
        <w:t xml:space="preserve"> a </w:t>
      </w:r>
      <w:proofErr w:type="spellStart"/>
      <w:r w:rsidRPr="00CE0656">
        <w:rPr>
          <w:lang w:eastAsia="ja-JP"/>
        </w:rPr>
        <w:t>través</w:t>
      </w:r>
      <w:proofErr w:type="spellEnd"/>
      <w:r w:rsidRPr="00CE0656">
        <w:rPr>
          <w:lang w:eastAsia="ja-JP"/>
        </w:rPr>
        <w:t xml:space="preserve"> de un canal </w:t>
      </w:r>
      <w:proofErr w:type="spellStart"/>
      <w:r w:rsidRPr="00CE0656">
        <w:rPr>
          <w:lang w:eastAsia="ja-JP"/>
        </w:rPr>
        <w:t>serie</w:t>
      </w:r>
      <w:proofErr w:type="spellEnd"/>
      <w:r w:rsidRPr="00CE0656">
        <w:rPr>
          <w:lang w:eastAsia="ja-JP"/>
        </w:rPr>
        <w:t xml:space="preserve"> de </w:t>
      </w:r>
      <w:proofErr w:type="spellStart"/>
      <w:r w:rsidRPr="00CE0656">
        <w:rPr>
          <w:lang w:eastAsia="ja-JP"/>
        </w:rPr>
        <w:t>comunicaciones</w:t>
      </w:r>
      <w:proofErr w:type="spellEnd"/>
      <w:r w:rsidRPr="00CE0656">
        <w:rPr>
          <w:lang w:eastAsia="ja-JP"/>
        </w:rPr>
        <w:t xml:space="preserve"> RS232. El </w:t>
      </w:r>
      <w:proofErr w:type="spellStart"/>
      <w:r w:rsidRPr="00CE0656">
        <w:rPr>
          <w:lang w:eastAsia="ja-JP"/>
        </w:rPr>
        <w:t>formato</w:t>
      </w:r>
      <w:proofErr w:type="spellEnd"/>
      <w:r w:rsidRPr="00CE0656">
        <w:rPr>
          <w:lang w:eastAsia="ja-JP"/>
        </w:rPr>
        <w:t xml:space="preserve"> de la </w:t>
      </w:r>
      <w:proofErr w:type="spellStart"/>
      <w:r w:rsidRPr="00CE0656">
        <w:rPr>
          <w:lang w:eastAsia="ja-JP"/>
        </w:rPr>
        <w:t>comunicación</w:t>
      </w:r>
      <w:proofErr w:type="spellEnd"/>
      <w:r w:rsidRPr="00CE0656">
        <w:rPr>
          <w:lang w:eastAsia="ja-JP"/>
        </w:rPr>
        <w:t xml:space="preserve"> RS232 </w:t>
      </w:r>
      <w:proofErr w:type="spellStart"/>
      <w:r w:rsidRPr="00CE0656">
        <w:rPr>
          <w:lang w:eastAsia="ja-JP"/>
        </w:rPr>
        <w:t>será</w:t>
      </w:r>
      <w:proofErr w:type="spellEnd"/>
      <w:r w:rsidRPr="00CE0656">
        <w:rPr>
          <w:lang w:eastAsia="ja-JP"/>
        </w:rPr>
        <w:t xml:space="preserve"> 115200 </w:t>
      </w:r>
      <w:proofErr w:type="spellStart"/>
      <w:r w:rsidRPr="00CE0656">
        <w:rPr>
          <w:lang w:eastAsia="ja-JP"/>
        </w:rPr>
        <w:t>baudios</w:t>
      </w:r>
      <w:proofErr w:type="spellEnd"/>
      <w:r w:rsidRPr="00CE0656">
        <w:rPr>
          <w:lang w:eastAsia="ja-JP"/>
        </w:rPr>
        <w:t xml:space="preserve">, 8 bits de </w:t>
      </w:r>
      <w:proofErr w:type="spellStart"/>
      <w:r w:rsidRPr="00CE0656">
        <w:rPr>
          <w:lang w:eastAsia="ja-JP"/>
        </w:rPr>
        <w:t>datos</w:t>
      </w:r>
      <w:proofErr w:type="spellEnd"/>
      <w:r w:rsidRPr="00CE0656">
        <w:rPr>
          <w:lang w:eastAsia="ja-JP"/>
        </w:rPr>
        <w:t xml:space="preserve">, 1 bit de stop y sin </w:t>
      </w:r>
      <w:proofErr w:type="spellStart"/>
      <w:r w:rsidRPr="00CE0656">
        <w:rPr>
          <w:lang w:eastAsia="ja-JP"/>
        </w:rPr>
        <w:t>paridad</w:t>
      </w:r>
      <w:proofErr w:type="spellEnd"/>
      <w:r w:rsidRPr="00CE0656">
        <w:rPr>
          <w:lang w:eastAsia="ja-JP"/>
        </w:rPr>
        <w:t xml:space="preserve">. Es </w:t>
      </w:r>
      <w:proofErr w:type="spellStart"/>
      <w:r w:rsidRPr="00CE0656">
        <w:rPr>
          <w:lang w:eastAsia="ja-JP"/>
        </w:rPr>
        <w:t>obligatorio</w:t>
      </w:r>
      <w:proofErr w:type="spellEnd"/>
      <w:r w:rsidRPr="00CE0656">
        <w:rPr>
          <w:lang w:eastAsia="ja-JP"/>
        </w:rPr>
        <w:t xml:space="preserve"> que las </w:t>
      </w:r>
      <w:proofErr w:type="spellStart"/>
      <w:r w:rsidRPr="00CE0656">
        <w:rPr>
          <w:lang w:eastAsia="ja-JP"/>
        </w:rPr>
        <w:t>comunicaciones</w:t>
      </w:r>
      <w:proofErr w:type="spellEnd"/>
      <w:r w:rsidRPr="00CE0656">
        <w:rPr>
          <w:lang w:eastAsia="ja-JP"/>
        </w:rPr>
        <w:t xml:space="preserve"> </w:t>
      </w:r>
      <w:proofErr w:type="spellStart"/>
      <w:r w:rsidRPr="00CE0656">
        <w:rPr>
          <w:lang w:eastAsia="ja-JP"/>
        </w:rPr>
        <w:t>serie</w:t>
      </w:r>
      <w:proofErr w:type="spellEnd"/>
      <w:r w:rsidRPr="00CE0656">
        <w:rPr>
          <w:lang w:eastAsia="ja-JP"/>
        </w:rPr>
        <w:t xml:space="preserve"> se </w:t>
      </w:r>
      <w:proofErr w:type="spellStart"/>
      <w:r w:rsidRPr="00CE0656">
        <w:rPr>
          <w:lang w:eastAsia="ja-JP"/>
        </w:rPr>
        <w:t>gestionen</w:t>
      </w:r>
      <w:proofErr w:type="spellEnd"/>
      <w:r w:rsidRPr="00CE0656">
        <w:rPr>
          <w:lang w:eastAsia="ja-JP"/>
        </w:rPr>
        <w:t xml:space="preserve"> con CMSIS Driver (USART) </w:t>
      </w:r>
      <w:proofErr w:type="spellStart"/>
      <w:r w:rsidRPr="00CE0656">
        <w:rPr>
          <w:lang w:eastAsia="ja-JP"/>
        </w:rPr>
        <w:t>utilizando</w:t>
      </w:r>
      <w:proofErr w:type="spellEnd"/>
      <w:r w:rsidRPr="00CE0656">
        <w:rPr>
          <w:lang w:eastAsia="ja-JP"/>
        </w:rPr>
        <w:t xml:space="preserve"> la </w:t>
      </w:r>
      <w:proofErr w:type="spellStart"/>
      <w:r w:rsidRPr="00CE0656">
        <w:rPr>
          <w:lang w:eastAsia="ja-JP"/>
        </w:rPr>
        <w:t>función</w:t>
      </w:r>
      <w:proofErr w:type="spellEnd"/>
      <w:r w:rsidRPr="00CE0656">
        <w:rPr>
          <w:lang w:eastAsia="ja-JP"/>
        </w:rPr>
        <w:t xml:space="preserve"> de callback (</w:t>
      </w:r>
      <w:proofErr w:type="spellStart"/>
      <w:r w:rsidRPr="00CE0656">
        <w:rPr>
          <w:lang w:eastAsia="ja-JP"/>
        </w:rPr>
        <w:t>interrupción</w:t>
      </w:r>
      <w:proofErr w:type="spellEnd"/>
      <w:r w:rsidRPr="00CE0656">
        <w:rPr>
          <w:lang w:eastAsia="ja-JP"/>
        </w:rPr>
        <w:t>/</w:t>
      </w:r>
      <w:proofErr w:type="spellStart"/>
      <w:r w:rsidRPr="00CE0656">
        <w:rPr>
          <w:lang w:eastAsia="ja-JP"/>
        </w:rPr>
        <w:t>eventos</w:t>
      </w:r>
      <w:proofErr w:type="spellEnd"/>
      <w:r w:rsidRPr="00CE0656">
        <w:rPr>
          <w:lang w:eastAsia="ja-JP"/>
        </w:rPr>
        <w:t xml:space="preserve">). </w:t>
      </w:r>
    </w:p>
    <w:p w14:paraId="0FC5B33F" w14:textId="77777777" w:rsidR="00CE0656" w:rsidRDefault="00CE0656" w:rsidP="009A2EDC">
      <w:pPr>
        <w:rPr>
          <w:lang w:eastAsia="ja-JP"/>
        </w:rPr>
      </w:pPr>
    </w:p>
    <w:p w14:paraId="6878EC85" w14:textId="23763713" w:rsidR="00CE0656" w:rsidRDefault="00CE0656" w:rsidP="009A2EDC">
      <w:pPr>
        <w:rPr>
          <w:lang w:eastAsia="ja-JP"/>
        </w:rPr>
      </w:pPr>
      <w:r w:rsidRPr="00CE0656">
        <w:rPr>
          <w:lang w:eastAsia="ja-JP"/>
        </w:rPr>
        <w:t xml:space="preserve">Para </w:t>
      </w:r>
      <w:proofErr w:type="spellStart"/>
      <w:r w:rsidRPr="00CE0656">
        <w:rPr>
          <w:lang w:eastAsia="ja-JP"/>
        </w:rPr>
        <w:t>el</w:t>
      </w:r>
      <w:proofErr w:type="spellEnd"/>
      <w:r w:rsidRPr="00CE0656">
        <w:rPr>
          <w:lang w:eastAsia="ja-JP"/>
        </w:rPr>
        <w:t xml:space="preserve"> </w:t>
      </w:r>
      <w:proofErr w:type="spellStart"/>
      <w:r w:rsidRPr="00CE0656">
        <w:rPr>
          <w:lang w:eastAsia="ja-JP"/>
        </w:rPr>
        <w:t>envío</w:t>
      </w:r>
      <w:proofErr w:type="spellEnd"/>
      <w:r w:rsidRPr="00CE0656">
        <w:rPr>
          <w:lang w:eastAsia="ja-JP"/>
        </w:rPr>
        <w:t xml:space="preserve"> de </w:t>
      </w:r>
      <w:proofErr w:type="spellStart"/>
      <w:r w:rsidRPr="00CE0656">
        <w:rPr>
          <w:lang w:eastAsia="ja-JP"/>
        </w:rPr>
        <w:t>estas</w:t>
      </w:r>
      <w:proofErr w:type="spellEnd"/>
      <w:r w:rsidRPr="00CE0656">
        <w:rPr>
          <w:lang w:eastAsia="ja-JP"/>
        </w:rPr>
        <w:t xml:space="preserve"> </w:t>
      </w:r>
      <w:proofErr w:type="spellStart"/>
      <w:r w:rsidRPr="00CE0656">
        <w:rPr>
          <w:lang w:eastAsia="ja-JP"/>
        </w:rPr>
        <w:t>tramas</w:t>
      </w:r>
      <w:proofErr w:type="spellEnd"/>
      <w:r w:rsidRPr="00CE0656">
        <w:rPr>
          <w:lang w:eastAsia="ja-JP"/>
        </w:rPr>
        <w:t>/</w:t>
      </w:r>
      <w:proofErr w:type="spellStart"/>
      <w:r w:rsidRPr="00CE0656">
        <w:rPr>
          <w:lang w:eastAsia="ja-JP"/>
        </w:rPr>
        <w:t>comandos</w:t>
      </w:r>
      <w:proofErr w:type="spellEnd"/>
      <w:r w:rsidRPr="00CE0656">
        <w:rPr>
          <w:lang w:eastAsia="ja-JP"/>
        </w:rPr>
        <w:t xml:space="preserve"> se </w:t>
      </w:r>
      <w:proofErr w:type="spellStart"/>
      <w:r w:rsidRPr="00CE0656">
        <w:rPr>
          <w:lang w:eastAsia="ja-JP"/>
        </w:rPr>
        <w:t>recomienda</w:t>
      </w:r>
      <w:proofErr w:type="spellEnd"/>
      <w:r w:rsidRPr="00CE0656">
        <w:rPr>
          <w:lang w:eastAsia="ja-JP"/>
        </w:rPr>
        <w:t xml:space="preserve"> </w:t>
      </w:r>
      <w:proofErr w:type="spellStart"/>
      <w:r w:rsidRPr="00CE0656">
        <w:rPr>
          <w:lang w:eastAsia="ja-JP"/>
        </w:rPr>
        <w:t>el</w:t>
      </w:r>
      <w:proofErr w:type="spellEnd"/>
      <w:r w:rsidRPr="00CE0656">
        <w:rPr>
          <w:lang w:eastAsia="ja-JP"/>
        </w:rPr>
        <w:t xml:space="preserve"> </w:t>
      </w:r>
      <w:proofErr w:type="spellStart"/>
      <w:r w:rsidRPr="00CE0656">
        <w:rPr>
          <w:lang w:eastAsia="ja-JP"/>
        </w:rPr>
        <w:t>uso</w:t>
      </w:r>
      <w:proofErr w:type="spellEnd"/>
      <w:r w:rsidRPr="00CE0656">
        <w:rPr>
          <w:lang w:eastAsia="ja-JP"/>
        </w:rPr>
        <w:t xml:space="preserve"> del </w:t>
      </w:r>
      <w:proofErr w:type="spellStart"/>
      <w:r w:rsidRPr="00CE0656">
        <w:rPr>
          <w:lang w:eastAsia="ja-JP"/>
        </w:rPr>
        <w:t>programa</w:t>
      </w:r>
      <w:proofErr w:type="spellEnd"/>
      <w:r w:rsidRPr="00CE0656">
        <w:rPr>
          <w:lang w:eastAsia="ja-JP"/>
        </w:rPr>
        <w:t xml:space="preserve"> </w:t>
      </w:r>
      <w:proofErr w:type="spellStart"/>
      <w:r w:rsidRPr="00CE0656">
        <w:rPr>
          <w:lang w:eastAsia="ja-JP"/>
        </w:rPr>
        <w:t>Teraterm</w:t>
      </w:r>
      <w:proofErr w:type="spellEnd"/>
      <w:r w:rsidRPr="00CE0656">
        <w:rPr>
          <w:lang w:eastAsia="ja-JP"/>
        </w:rPr>
        <w:t xml:space="preserve">. </w:t>
      </w:r>
      <w:proofErr w:type="spellStart"/>
      <w:r w:rsidRPr="00CE0656">
        <w:rPr>
          <w:lang w:eastAsia="ja-JP"/>
        </w:rPr>
        <w:t>Dentro</w:t>
      </w:r>
      <w:proofErr w:type="spellEnd"/>
      <w:r w:rsidRPr="00CE0656">
        <w:rPr>
          <w:lang w:eastAsia="ja-JP"/>
        </w:rPr>
        <w:t xml:space="preserve"> de </w:t>
      </w:r>
      <w:proofErr w:type="spellStart"/>
      <w:r w:rsidRPr="00CE0656">
        <w:rPr>
          <w:lang w:eastAsia="ja-JP"/>
        </w:rPr>
        <w:t>este</w:t>
      </w:r>
      <w:proofErr w:type="spellEnd"/>
      <w:r w:rsidRPr="00CE0656">
        <w:rPr>
          <w:lang w:eastAsia="ja-JP"/>
        </w:rPr>
        <w:t xml:space="preserve"> </w:t>
      </w:r>
      <w:proofErr w:type="spellStart"/>
      <w:r w:rsidRPr="00CE0656">
        <w:rPr>
          <w:lang w:eastAsia="ja-JP"/>
        </w:rPr>
        <w:t>programa</w:t>
      </w:r>
      <w:proofErr w:type="spellEnd"/>
      <w:r w:rsidRPr="00CE0656">
        <w:rPr>
          <w:lang w:eastAsia="ja-JP"/>
        </w:rPr>
        <w:t xml:space="preserve"> se </w:t>
      </w:r>
      <w:proofErr w:type="spellStart"/>
      <w:r w:rsidRPr="00CE0656">
        <w:rPr>
          <w:lang w:eastAsia="ja-JP"/>
        </w:rPr>
        <w:t>pueden</w:t>
      </w:r>
      <w:proofErr w:type="spellEnd"/>
      <w:r w:rsidRPr="00CE0656">
        <w:rPr>
          <w:lang w:eastAsia="ja-JP"/>
        </w:rPr>
        <w:t xml:space="preserve"> </w:t>
      </w:r>
      <w:proofErr w:type="spellStart"/>
      <w:r w:rsidRPr="00CE0656">
        <w:rPr>
          <w:lang w:eastAsia="ja-JP"/>
        </w:rPr>
        <w:t>utilizar</w:t>
      </w:r>
      <w:proofErr w:type="spellEnd"/>
      <w:r w:rsidRPr="00CE0656">
        <w:rPr>
          <w:lang w:eastAsia="ja-JP"/>
        </w:rPr>
        <w:t xml:space="preserve"> macros para </w:t>
      </w:r>
      <w:proofErr w:type="spellStart"/>
      <w:r w:rsidRPr="00CE0656">
        <w:rPr>
          <w:lang w:eastAsia="ja-JP"/>
        </w:rPr>
        <w:t>enviar</w:t>
      </w:r>
      <w:proofErr w:type="spellEnd"/>
      <w:r w:rsidRPr="00CE0656">
        <w:rPr>
          <w:lang w:eastAsia="ja-JP"/>
        </w:rPr>
        <w:t xml:space="preserve"> </w:t>
      </w:r>
      <w:proofErr w:type="spellStart"/>
      <w:r w:rsidRPr="00CE0656">
        <w:rPr>
          <w:lang w:eastAsia="ja-JP"/>
        </w:rPr>
        <w:t>tramas</w:t>
      </w:r>
      <w:proofErr w:type="spellEnd"/>
      <w:r w:rsidRPr="00CE0656">
        <w:rPr>
          <w:lang w:eastAsia="ja-JP"/>
        </w:rPr>
        <w:t xml:space="preserve">, </w:t>
      </w:r>
      <w:proofErr w:type="spellStart"/>
      <w:r w:rsidRPr="00CE0656">
        <w:rPr>
          <w:lang w:eastAsia="ja-JP"/>
        </w:rPr>
        <w:t>ficheros</w:t>
      </w:r>
      <w:proofErr w:type="spellEnd"/>
      <w:r w:rsidRPr="00CE0656">
        <w:rPr>
          <w:lang w:eastAsia="ja-JP"/>
        </w:rPr>
        <w:t xml:space="preserve"> de </w:t>
      </w:r>
      <w:proofErr w:type="spellStart"/>
      <w:r w:rsidRPr="00CE0656">
        <w:rPr>
          <w:lang w:eastAsia="ja-JP"/>
        </w:rPr>
        <w:t>texto</w:t>
      </w:r>
      <w:proofErr w:type="spellEnd"/>
      <w:r w:rsidRPr="00CE0656">
        <w:rPr>
          <w:lang w:eastAsia="ja-JP"/>
        </w:rPr>
        <w:t xml:space="preserve">, </w:t>
      </w:r>
      <w:proofErr w:type="spellStart"/>
      <w:r w:rsidRPr="00CE0656">
        <w:rPr>
          <w:lang w:eastAsia="ja-JP"/>
        </w:rPr>
        <w:t>en</w:t>
      </w:r>
      <w:proofErr w:type="spellEnd"/>
      <w:r w:rsidRPr="00CE0656">
        <w:rPr>
          <w:lang w:eastAsia="ja-JP"/>
        </w:rPr>
        <w:t xml:space="preserve"> </w:t>
      </w:r>
      <w:proofErr w:type="spellStart"/>
      <w:r w:rsidRPr="00CE0656">
        <w:rPr>
          <w:lang w:eastAsia="ja-JP"/>
        </w:rPr>
        <w:t>los</w:t>
      </w:r>
      <w:proofErr w:type="spellEnd"/>
      <w:r w:rsidRPr="00CE0656">
        <w:rPr>
          <w:lang w:eastAsia="ja-JP"/>
        </w:rPr>
        <w:t xml:space="preserve"> que se </w:t>
      </w:r>
      <w:proofErr w:type="spellStart"/>
      <w:r w:rsidRPr="00CE0656">
        <w:rPr>
          <w:lang w:eastAsia="ja-JP"/>
        </w:rPr>
        <w:t>definen</w:t>
      </w:r>
      <w:proofErr w:type="spellEnd"/>
      <w:r w:rsidRPr="00CE0656">
        <w:rPr>
          <w:lang w:eastAsia="ja-JP"/>
        </w:rPr>
        <w:t xml:space="preserve"> </w:t>
      </w:r>
      <w:proofErr w:type="spellStart"/>
      <w:r w:rsidRPr="00CE0656">
        <w:rPr>
          <w:lang w:eastAsia="ja-JP"/>
        </w:rPr>
        <w:t>cada</w:t>
      </w:r>
      <w:proofErr w:type="spellEnd"/>
      <w:r w:rsidRPr="00CE0656">
        <w:rPr>
          <w:lang w:eastAsia="ja-JP"/>
        </w:rPr>
        <w:t xml:space="preserve"> uno de </w:t>
      </w:r>
      <w:proofErr w:type="spellStart"/>
      <w:r w:rsidRPr="00CE0656">
        <w:rPr>
          <w:lang w:eastAsia="ja-JP"/>
        </w:rPr>
        <w:t>los</w:t>
      </w:r>
      <w:proofErr w:type="spellEnd"/>
      <w:r w:rsidRPr="00CE0656">
        <w:rPr>
          <w:lang w:eastAsia="ja-JP"/>
        </w:rPr>
        <w:t xml:space="preserve"> bytes que </w:t>
      </w:r>
      <w:proofErr w:type="spellStart"/>
      <w:r w:rsidRPr="00CE0656">
        <w:rPr>
          <w:lang w:eastAsia="ja-JP"/>
        </w:rPr>
        <w:t>componen</w:t>
      </w:r>
      <w:proofErr w:type="spellEnd"/>
      <w:r w:rsidRPr="00CE0656">
        <w:rPr>
          <w:lang w:eastAsia="ja-JP"/>
        </w:rPr>
        <w:t xml:space="preserve"> </w:t>
      </w:r>
      <w:proofErr w:type="spellStart"/>
      <w:r w:rsidRPr="00CE0656">
        <w:rPr>
          <w:lang w:eastAsia="ja-JP"/>
        </w:rPr>
        <w:t>dicha</w:t>
      </w:r>
      <w:proofErr w:type="spellEnd"/>
      <w:r w:rsidRPr="00CE0656">
        <w:rPr>
          <w:lang w:eastAsia="ja-JP"/>
        </w:rPr>
        <w:t xml:space="preserve"> </w:t>
      </w:r>
      <w:proofErr w:type="spellStart"/>
      <w:r w:rsidRPr="00CE0656">
        <w:rPr>
          <w:lang w:eastAsia="ja-JP"/>
        </w:rPr>
        <w:t>trama</w:t>
      </w:r>
      <w:proofErr w:type="spellEnd"/>
      <w:r w:rsidRPr="00CE0656">
        <w:rPr>
          <w:lang w:eastAsia="ja-JP"/>
        </w:rPr>
        <w:t xml:space="preserve">. En Moodle se </w:t>
      </w:r>
      <w:proofErr w:type="spellStart"/>
      <w:r w:rsidRPr="00CE0656">
        <w:rPr>
          <w:lang w:eastAsia="ja-JP"/>
        </w:rPr>
        <w:t>encuentra</w:t>
      </w:r>
      <w:proofErr w:type="spellEnd"/>
      <w:r w:rsidRPr="00CE0656">
        <w:rPr>
          <w:lang w:eastAsia="ja-JP"/>
        </w:rPr>
        <w:t xml:space="preserve"> un </w:t>
      </w:r>
      <w:proofErr w:type="spellStart"/>
      <w:r w:rsidRPr="00CE0656">
        <w:rPr>
          <w:lang w:eastAsia="ja-JP"/>
        </w:rPr>
        <w:t>ejemplo</w:t>
      </w:r>
      <w:proofErr w:type="spellEnd"/>
      <w:r w:rsidRPr="00CE0656">
        <w:rPr>
          <w:lang w:eastAsia="ja-JP"/>
        </w:rPr>
        <w:t xml:space="preserve"> de </w:t>
      </w:r>
      <w:proofErr w:type="spellStart"/>
      <w:r w:rsidRPr="00CE0656">
        <w:rPr>
          <w:lang w:eastAsia="ja-JP"/>
        </w:rPr>
        <w:t>este</w:t>
      </w:r>
      <w:proofErr w:type="spellEnd"/>
      <w:r w:rsidRPr="00CE0656">
        <w:rPr>
          <w:lang w:eastAsia="ja-JP"/>
        </w:rPr>
        <w:t xml:space="preserve"> </w:t>
      </w:r>
      <w:proofErr w:type="spellStart"/>
      <w:r w:rsidRPr="00CE0656">
        <w:rPr>
          <w:lang w:eastAsia="ja-JP"/>
        </w:rPr>
        <w:t>tipo</w:t>
      </w:r>
      <w:proofErr w:type="spellEnd"/>
      <w:r w:rsidRPr="00CE0656">
        <w:rPr>
          <w:lang w:eastAsia="ja-JP"/>
        </w:rPr>
        <w:t xml:space="preserve"> de </w:t>
      </w:r>
      <w:proofErr w:type="spellStart"/>
      <w:r w:rsidRPr="00CE0656">
        <w:rPr>
          <w:lang w:eastAsia="ja-JP"/>
        </w:rPr>
        <w:t>ficheros</w:t>
      </w:r>
      <w:proofErr w:type="spellEnd"/>
      <w:r w:rsidRPr="00CE0656">
        <w:rPr>
          <w:lang w:eastAsia="ja-JP"/>
        </w:rPr>
        <w:t>.</w:t>
      </w:r>
    </w:p>
    <w:p w14:paraId="697BFD4D" w14:textId="77777777" w:rsidR="00CE0656" w:rsidRDefault="00CE0656" w:rsidP="009A2EDC">
      <w:pPr>
        <w:rPr>
          <w:lang w:eastAsia="ja-JP"/>
        </w:rPr>
      </w:pPr>
    </w:p>
    <w:p w14:paraId="3258082A" w14:textId="29C65FCC" w:rsidR="00CE0656" w:rsidRDefault="00CE0656" w:rsidP="009A2EDC">
      <w:pPr>
        <w:rPr>
          <w:lang w:eastAsia="ja-JP"/>
        </w:rPr>
      </w:pPr>
      <w:r w:rsidRPr="00CE0656">
        <w:rPr>
          <w:lang w:eastAsia="ja-JP"/>
        </w:rPr>
        <w:t xml:space="preserve">Las </w:t>
      </w:r>
      <w:proofErr w:type="spellStart"/>
      <w:r w:rsidRPr="00CE0656">
        <w:rPr>
          <w:lang w:eastAsia="ja-JP"/>
        </w:rPr>
        <w:t>tramas</w:t>
      </w:r>
      <w:proofErr w:type="spellEnd"/>
      <w:r w:rsidRPr="00CE0656">
        <w:rPr>
          <w:lang w:eastAsia="ja-JP"/>
        </w:rPr>
        <w:t xml:space="preserve"> que no </w:t>
      </w:r>
      <w:proofErr w:type="spellStart"/>
      <w:r w:rsidRPr="00CE0656">
        <w:rPr>
          <w:lang w:eastAsia="ja-JP"/>
        </w:rPr>
        <w:t>estén</w:t>
      </w:r>
      <w:proofErr w:type="spellEnd"/>
      <w:r w:rsidRPr="00CE0656">
        <w:rPr>
          <w:lang w:eastAsia="ja-JP"/>
        </w:rPr>
        <w:t xml:space="preserve"> bien </w:t>
      </w:r>
      <w:proofErr w:type="spellStart"/>
      <w:r w:rsidRPr="00CE0656">
        <w:rPr>
          <w:lang w:eastAsia="ja-JP"/>
        </w:rPr>
        <w:t>formadas</w:t>
      </w:r>
      <w:proofErr w:type="spellEnd"/>
      <w:r w:rsidRPr="00CE0656">
        <w:rPr>
          <w:lang w:eastAsia="ja-JP"/>
        </w:rPr>
        <w:t xml:space="preserve">, no </w:t>
      </w:r>
      <w:proofErr w:type="spellStart"/>
      <w:r w:rsidRPr="00CE0656">
        <w:rPr>
          <w:lang w:eastAsia="ja-JP"/>
        </w:rPr>
        <w:t>respetando</w:t>
      </w:r>
      <w:proofErr w:type="spellEnd"/>
      <w:r w:rsidRPr="00CE0656">
        <w:rPr>
          <w:lang w:eastAsia="ja-JP"/>
        </w:rPr>
        <w:t xml:space="preserve"> </w:t>
      </w:r>
      <w:proofErr w:type="spellStart"/>
      <w:r w:rsidRPr="00CE0656">
        <w:rPr>
          <w:lang w:eastAsia="ja-JP"/>
        </w:rPr>
        <w:t>el</w:t>
      </w:r>
      <w:proofErr w:type="spellEnd"/>
      <w:r w:rsidRPr="00CE0656">
        <w:rPr>
          <w:lang w:eastAsia="ja-JP"/>
        </w:rPr>
        <w:t xml:space="preserve"> </w:t>
      </w:r>
      <w:proofErr w:type="spellStart"/>
      <w:r w:rsidRPr="00CE0656">
        <w:rPr>
          <w:lang w:eastAsia="ja-JP"/>
        </w:rPr>
        <w:t>criterio</w:t>
      </w:r>
      <w:proofErr w:type="spellEnd"/>
      <w:r w:rsidRPr="00CE0656">
        <w:rPr>
          <w:lang w:eastAsia="ja-JP"/>
        </w:rPr>
        <w:t xml:space="preserve"> </w:t>
      </w:r>
      <w:proofErr w:type="spellStart"/>
      <w:r w:rsidRPr="00CE0656">
        <w:rPr>
          <w:lang w:eastAsia="ja-JP"/>
        </w:rPr>
        <w:t>indicado</w:t>
      </w:r>
      <w:proofErr w:type="spellEnd"/>
      <w:r w:rsidRPr="00CE0656">
        <w:rPr>
          <w:lang w:eastAsia="ja-JP"/>
        </w:rPr>
        <w:t xml:space="preserve"> </w:t>
      </w:r>
      <w:proofErr w:type="spellStart"/>
      <w:r w:rsidRPr="00CE0656">
        <w:rPr>
          <w:lang w:eastAsia="ja-JP"/>
        </w:rPr>
        <w:t>en</w:t>
      </w:r>
      <w:proofErr w:type="spellEnd"/>
      <w:r w:rsidRPr="00CE0656">
        <w:rPr>
          <w:lang w:eastAsia="ja-JP"/>
        </w:rPr>
        <w:t xml:space="preserve"> la </w:t>
      </w:r>
      <w:proofErr w:type="spellStart"/>
      <w:r w:rsidRPr="00CE0656">
        <w:rPr>
          <w:lang w:eastAsia="ja-JP"/>
        </w:rPr>
        <w:t>tabla</w:t>
      </w:r>
      <w:proofErr w:type="spellEnd"/>
      <w:r w:rsidRPr="00CE0656">
        <w:rPr>
          <w:lang w:eastAsia="ja-JP"/>
        </w:rPr>
        <w:t xml:space="preserve"> anterior, </w:t>
      </w:r>
      <w:proofErr w:type="spellStart"/>
      <w:r w:rsidRPr="00CE0656">
        <w:rPr>
          <w:lang w:eastAsia="ja-JP"/>
        </w:rPr>
        <w:t>deberán</w:t>
      </w:r>
      <w:proofErr w:type="spellEnd"/>
      <w:r w:rsidRPr="00CE0656">
        <w:rPr>
          <w:lang w:eastAsia="ja-JP"/>
        </w:rPr>
        <w:t xml:space="preserve"> ser </w:t>
      </w:r>
      <w:proofErr w:type="spellStart"/>
      <w:r w:rsidRPr="00CE0656">
        <w:rPr>
          <w:lang w:eastAsia="ja-JP"/>
        </w:rPr>
        <w:t>ignoradas</w:t>
      </w:r>
      <w:proofErr w:type="spellEnd"/>
      <w:r w:rsidRPr="00CE0656">
        <w:rPr>
          <w:lang w:eastAsia="ja-JP"/>
        </w:rPr>
        <w:t xml:space="preserve"> </w:t>
      </w:r>
      <w:proofErr w:type="spellStart"/>
      <w:r w:rsidRPr="00CE0656">
        <w:rPr>
          <w:lang w:eastAsia="ja-JP"/>
        </w:rPr>
        <w:t>por</w:t>
      </w:r>
      <w:proofErr w:type="spellEnd"/>
      <w:r w:rsidRPr="00CE0656">
        <w:rPr>
          <w:lang w:eastAsia="ja-JP"/>
        </w:rPr>
        <w:t xml:space="preserve"> </w:t>
      </w:r>
      <w:proofErr w:type="spellStart"/>
      <w:r w:rsidRPr="00CE0656">
        <w:rPr>
          <w:lang w:eastAsia="ja-JP"/>
        </w:rPr>
        <w:t>el</w:t>
      </w:r>
      <w:proofErr w:type="spellEnd"/>
      <w:r w:rsidRPr="00CE0656">
        <w:rPr>
          <w:lang w:eastAsia="ja-JP"/>
        </w:rPr>
        <w:t xml:space="preserve"> </w:t>
      </w:r>
      <w:proofErr w:type="spellStart"/>
      <w:r w:rsidRPr="00CE0656">
        <w:rPr>
          <w:lang w:eastAsia="ja-JP"/>
        </w:rPr>
        <w:t>sistema</w:t>
      </w:r>
      <w:proofErr w:type="spellEnd"/>
      <w:r w:rsidRPr="00CE0656">
        <w:rPr>
          <w:lang w:eastAsia="ja-JP"/>
        </w:rPr>
        <w:t>.</w:t>
      </w:r>
    </w:p>
    <w:p w14:paraId="78D8AFD9" w14:textId="77777777" w:rsidR="002470E7" w:rsidRPr="002470E7" w:rsidRDefault="002470E7" w:rsidP="009A2EDC">
      <w:pPr>
        <w:rPr>
          <w:u w:val="single"/>
          <w:lang w:eastAsia="ja-JP"/>
        </w:rPr>
      </w:pPr>
    </w:p>
    <w:p w14:paraId="2EFB91F2" w14:textId="075E26F7" w:rsidR="00CE0656" w:rsidRDefault="00CE0656" w:rsidP="009A2EDC">
      <w:pPr>
        <w:rPr>
          <w:lang w:eastAsia="ja-JP"/>
        </w:rPr>
      </w:pPr>
      <w:r w:rsidRPr="00CE0656">
        <w:rPr>
          <w:lang w:eastAsia="ja-JP"/>
        </w:rPr>
        <w:t xml:space="preserve">El </w:t>
      </w:r>
      <w:proofErr w:type="spellStart"/>
      <w:r>
        <w:rPr>
          <w:lang w:eastAsia="ja-JP"/>
        </w:rPr>
        <w:t>funcionamiento</w:t>
      </w:r>
      <w:proofErr w:type="spellEnd"/>
      <w:r>
        <w:rPr>
          <w:lang w:eastAsia="ja-JP"/>
        </w:rPr>
        <w:t xml:space="preserve"> del </w:t>
      </w:r>
      <w:r w:rsidRPr="00CE0656">
        <w:rPr>
          <w:lang w:eastAsia="ja-JP"/>
        </w:rPr>
        <w:t xml:space="preserve">software del </w:t>
      </w:r>
      <w:proofErr w:type="spellStart"/>
      <w:r w:rsidRPr="00CE0656">
        <w:rPr>
          <w:lang w:eastAsia="ja-JP"/>
        </w:rPr>
        <w:t>sistema</w:t>
      </w:r>
      <w:proofErr w:type="spellEnd"/>
      <w:r w:rsidRPr="00CE0656">
        <w:rPr>
          <w:lang w:eastAsia="ja-JP"/>
        </w:rPr>
        <w:t xml:space="preserve"> </w:t>
      </w:r>
      <w:proofErr w:type="spellStart"/>
      <w:r w:rsidRPr="00CE0656">
        <w:rPr>
          <w:lang w:eastAsia="ja-JP"/>
        </w:rPr>
        <w:t>debe</w:t>
      </w:r>
      <w:proofErr w:type="spellEnd"/>
      <w:r w:rsidRPr="00CE0656">
        <w:rPr>
          <w:lang w:eastAsia="ja-JP"/>
        </w:rPr>
        <w:t xml:space="preserve"> </w:t>
      </w:r>
      <w:proofErr w:type="spellStart"/>
      <w:r w:rsidRPr="00CE0656">
        <w:rPr>
          <w:lang w:eastAsia="ja-JP"/>
        </w:rPr>
        <w:t>desarrollarse</w:t>
      </w:r>
      <w:proofErr w:type="spellEnd"/>
      <w:r w:rsidRPr="00CE0656">
        <w:rPr>
          <w:lang w:eastAsia="ja-JP"/>
        </w:rPr>
        <w:t xml:space="preserve"> de </w:t>
      </w:r>
      <w:proofErr w:type="spellStart"/>
      <w:r w:rsidRPr="00CE0656">
        <w:rPr>
          <w:lang w:eastAsia="ja-JP"/>
        </w:rPr>
        <w:t>manera</w:t>
      </w:r>
      <w:proofErr w:type="spellEnd"/>
      <w:r w:rsidRPr="00CE0656">
        <w:rPr>
          <w:lang w:eastAsia="ja-JP"/>
        </w:rPr>
        <w:t xml:space="preserve"> modular, de forma que </w:t>
      </w:r>
      <w:proofErr w:type="spellStart"/>
      <w:r w:rsidRPr="00CE0656">
        <w:rPr>
          <w:lang w:eastAsia="ja-JP"/>
        </w:rPr>
        <w:t>cada</w:t>
      </w:r>
      <w:proofErr w:type="spellEnd"/>
      <w:r w:rsidRPr="00CE0656">
        <w:rPr>
          <w:lang w:eastAsia="ja-JP"/>
        </w:rPr>
        <w:t xml:space="preserve"> uno de </w:t>
      </w:r>
      <w:proofErr w:type="spellStart"/>
      <w:r w:rsidRPr="00CE0656">
        <w:rPr>
          <w:lang w:eastAsia="ja-JP"/>
        </w:rPr>
        <w:t>los</w:t>
      </w:r>
      <w:proofErr w:type="spellEnd"/>
      <w:r w:rsidRPr="00CE0656">
        <w:rPr>
          <w:lang w:eastAsia="ja-JP"/>
        </w:rPr>
        <w:t xml:space="preserve"> </w:t>
      </w:r>
      <w:proofErr w:type="spellStart"/>
      <w:r w:rsidRPr="00CE0656">
        <w:rPr>
          <w:lang w:eastAsia="ja-JP"/>
        </w:rPr>
        <w:t>módulos</w:t>
      </w:r>
      <w:proofErr w:type="spellEnd"/>
      <w:r w:rsidRPr="00CE0656">
        <w:rPr>
          <w:lang w:eastAsia="ja-JP"/>
        </w:rPr>
        <w:t xml:space="preserve"> que </w:t>
      </w:r>
      <w:proofErr w:type="spellStart"/>
      <w:r w:rsidRPr="00CE0656">
        <w:rPr>
          <w:lang w:eastAsia="ja-JP"/>
        </w:rPr>
        <w:t>componen</w:t>
      </w:r>
      <w:proofErr w:type="spellEnd"/>
      <w:r w:rsidRPr="00CE0656">
        <w:rPr>
          <w:lang w:eastAsia="ja-JP"/>
        </w:rPr>
        <w:t xml:space="preserve"> </w:t>
      </w:r>
      <w:proofErr w:type="spellStart"/>
      <w:r w:rsidRPr="00CE0656">
        <w:rPr>
          <w:lang w:eastAsia="ja-JP"/>
        </w:rPr>
        <w:t>el</w:t>
      </w:r>
      <w:proofErr w:type="spellEnd"/>
      <w:r w:rsidRPr="00CE0656">
        <w:rPr>
          <w:lang w:eastAsia="ja-JP"/>
        </w:rPr>
        <w:t xml:space="preserve"> </w:t>
      </w:r>
      <w:proofErr w:type="spellStart"/>
      <w:r w:rsidRPr="00CE0656">
        <w:rPr>
          <w:lang w:eastAsia="ja-JP"/>
        </w:rPr>
        <w:t>mismo</w:t>
      </w:r>
      <w:proofErr w:type="spellEnd"/>
      <w:r w:rsidRPr="00CE0656">
        <w:rPr>
          <w:lang w:eastAsia="ja-JP"/>
        </w:rPr>
        <w:t xml:space="preserve"> se </w:t>
      </w:r>
      <w:proofErr w:type="spellStart"/>
      <w:r w:rsidRPr="00CE0656">
        <w:rPr>
          <w:lang w:eastAsia="ja-JP"/>
        </w:rPr>
        <w:t>encargue</w:t>
      </w:r>
      <w:proofErr w:type="spellEnd"/>
      <w:r w:rsidRPr="00CE0656">
        <w:rPr>
          <w:lang w:eastAsia="ja-JP"/>
        </w:rPr>
        <w:t xml:space="preserve"> de la </w:t>
      </w:r>
      <w:proofErr w:type="spellStart"/>
      <w:r w:rsidRPr="00CE0656">
        <w:rPr>
          <w:lang w:eastAsia="ja-JP"/>
        </w:rPr>
        <w:t>gestión</w:t>
      </w:r>
      <w:proofErr w:type="spellEnd"/>
      <w:r w:rsidRPr="00CE0656">
        <w:rPr>
          <w:lang w:eastAsia="ja-JP"/>
        </w:rPr>
        <w:t xml:space="preserve"> de un </w:t>
      </w:r>
      <w:proofErr w:type="spellStart"/>
      <w:r w:rsidRPr="00CE0656">
        <w:rPr>
          <w:lang w:eastAsia="ja-JP"/>
        </w:rPr>
        <w:t>aspecto</w:t>
      </w:r>
      <w:proofErr w:type="spellEnd"/>
      <w:r w:rsidRPr="00CE0656">
        <w:rPr>
          <w:lang w:eastAsia="ja-JP"/>
        </w:rPr>
        <w:t xml:space="preserve"> </w:t>
      </w:r>
      <w:proofErr w:type="spellStart"/>
      <w:r w:rsidRPr="00CE0656">
        <w:rPr>
          <w:lang w:eastAsia="ja-JP"/>
        </w:rPr>
        <w:t>determinado</w:t>
      </w:r>
      <w:proofErr w:type="spellEnd"/>
      <w:r w:rsidRPr="00CE0656">
        <w:rPr>
          <w:lang w:eastAsia="ja-JP"/>
        </w:rPr>
        <w:t xml:space="preserve"> (</w:t>
      </w:r>
      <w:proofErr w:type="spellStart"/>
      <w:r w:rsidRPr="00CE0656">
        <w:rPr>
          <w:lang w:eastAsia="ja-JP"/>
        </w:rPr>
        <w:t>tarea</w:t>
      </w:r>
      <w:proofErr w:type="spellEnd"/>
      <w:r w:rsidRPr="00CE0656">
        <w:rPr>
          <w:lang w:eastAsia="ja-JP"/>
        </w:rPr>
        <w:t xml:space="preserve">, </w:t>
      </w:r>
      <w:proofErr w:type="spellStart"/>
      <w:r w:rsidRPr="00CE0656">
        <w:rPr>
          <w:lang w:eastAsia="ja-JP"/>
        </w:rPr>
        <w:lastRenderedPageBreak/>
        <w:t>periférico</w:t>
      </w:r>
      <w:proofErr w:type="spellEnd"/>
      <w:r w:rsidRPr="00CE0656">
        <w:rPr>
          <w:lang w:eastAsia="ja-JP"/>
        </w:rPr>
        <w:t xml:space="preserve">, sensor, </w:t>
      </w:r>
      <w:proofErr w:type="spellStart"/>
      <w:r w:rsidRPr="00CE0656">
        <w:rPr>
          <w:lang w:eastAsia="ja-JP"/>
        </w:rPr>
        <w:t>funcionalidad</w:t>
      </w:r>
      <w:proofErr w:type="spellEnd"/>
      <w:r w:rsidRPr="00CE0656">
        <w:rPr>
          <w:lang w:eastAsia="ja-JP"/>
        </w:rPr>
        <w:t xml:space="preserve">, etc). </w:t>
      </w:r>
      <w:proofErr w:type="spellStart"/>
      <w:r w:rsidRPr="00CE0656">
        <w:rPr>
          <w:lang w:eastAsia="ja-JP"/>
        </w:rPr>
        <w:t>Además</w:t>
      </w:r>
      <w:proofErr w:type="spellEnd"/>
      <w:r w:rsidRPr="00CE0656">
        <w:rPr>
          <w:lang w:eastAsia="ja-JP"/>
        </w:rPr>
        <w:t xml:space="preserve"> de </w:t>
      </w:r>
      <w:proofErr w:type="spellStart"/>
      <w:r w:rsidRPr="00CE0656">
        <w:rPr>
          <w:lang w:eastAsia="ja-JP"/>
        </w:rPr>
        <w:t>los</w:t>
      </w:r>
      <w:proofErr w:type="spellEnd"/>
      <w:r w:rsidRPr="00CE0656">
        <w:rPr>
          <w:lang w:eastAsia="ja-JP"/>
        </w:rPr>
        <w:t xml:space="preserve"> </w:t>
      </w:r>
      <w:proofErr w:type="spellStart"/>
      <w:r w:rsidRPr="00CE0656">
        <w:rPr>
          <w:lang w:eastAsia="ja-JP"/>
        </w:rPr>
        <w:t>módulos</w:t>
      </w:r>
      <w:proofErr w:type="spellEnd"/>
      <w:r w:rsidRPr="00CE0656">
        <w:rPr>
          <w:lang w:eastAsia="ja-JP"/>
        </w:rPr>
        <w:t xml:space="preserve"> </w:t>
      </w:r>
      <w:proofErr w:type="spellStart"/>
      <w:r w:rsidRPr="00CE0656">
        <w:rPr>
          <w:lang w:eastAsia="ja-JP"/>
        </w:rPr>
        <w:t>específicos</w:t>
      </w:r>
      <w:proofErr w:type="spellEnd"/>
      <w:r w:rsidRPr="00CE0656">
        <w:rPr>
          <w:lang w:eastAsia="ja-JP"/>
        </w:rPr>
        <w:t xml:space="preserve">, </w:t>
      </w:r>
      <w:proofErr w:type="spellStart"/>
      <w:r w:rsidRPr="00CE0656">
        <w:rPr>
          <w:lang w:eastAsia="ja-JP"/>
        </w:rPr>
        <w:t>deberá</w:t>
      </w:r>
      <w:proofErr w:type="spellEnd"/>
      <w:r w:rsidRPr="00CE0656">
        <w:rPr>
          <w:lang w:eastAsia="ja-JP"/>
        </w:rPr>
        <w:t xml:space="preserve"> </w:t>
      </w:r>
      <w:proofErr w:type="spellStart"/>
      <w:r w:rsidRPr="00CE0656">
        <w:rPr>
          <w:lang w:eastAsia="ja-JP"/>
        </w:rPr>
        <w:t>desarrollarse</w:t>
      </w:r>
      <w:proofErr w:type="spellEnd"/>
      <w:r w:rsidRPr="00CE0656">
        <w:rPr>
          <w:lang w:eastAsia="ja-JP"/>
        </w:rPr>
        <w:t xml:space="preserve"> un </w:t>
      </w:r>
      <w:proofErr w:type="spellStart"/>
      <w:r w:rsidRPr="00CE0656">
        <w:rPr>
          <w:lang w:eastAsia="ja-JP"/>
        </w:rPr>
        <w:t>módulo</w:t>
      </w:r>
      <w:proofErr w:type="spellEnd"/>
      <w:r w:rsidRPr="00CE0656">
        <w:rPr>
          <w:lang w:eastAsia="ja-JP"/>
        </w:rPr>
        <w:t xml:space="preserve"> principal que se </w:t>
      </w:r>
      <w:proofErr w:type="spellStart"/>
      <w:r w:rsidRPr="00CE0656">
        <w:rPr>
          <w:lang w:eastAsia="ja-JP"/>
        </w:rPr>
        <w:t>encargará</w:t>
      </w:r>
      <w:proofErr w:type="spellEnd"/>
      <w:r w:rsidRPr="00CE0656">
        <w:rPr>
          <w:lang w:eastAsia="ja-JP"/>
        </w:rPr>
        <w:t xml:space="preserve"> de la </w:t>
      </w:r>
      <w:proofErr w:type="spellStart"/>
      <w:r w:rsidRPr="00CE0656">
        <w:rPr>
          <w:lang w:eastAsia="ja-JP"/>
        </w:rPr>
        <w:t>gestión</w:t>
      </w:r>
      <w:proofErr w:type="spellEnd"/>
      <w:r w:rsidRPr="00CE0656">
        <w:rPr>
          <w:lang w:eastAsia="ja-JP"/>
        </w:rPr>
        <w:t xml:space="preserve"> y </w:t>
      </w:r>
      <w:proofErr w:type="spellStart"/>
      <w:r w:rsidRPr="00CE0656">
        <w:rPr>
          <w:lang w:eastAsia="ja-JP"/>
        </w:rPr>
        <w:t>sincronización</w:t>
      </w:r>
      <w:proofErr w:type="spellEnd"/>
      <w:r w:rsidRPr="00CE0656">
        <w:rPr>
          <w:lang w:eastAsia="ja-JP"/>
        </w:rPr>
        <w:t xml:space="preserve"> de </w:t>
      </w:r>
      <w:proofErr w:type="spellStart"/>
      <w:r w:rsidRPr="00CE0656">
        <w:rPr>
          <w:lang w:eastAsia="ja-JP"/>
        </w:rPr>
        <w:t>todos</w:t>
      </w:r>
      <w:proofErr w:type="spellEnd"/>
      <w:r w:rsidRPr="00CE0656">
        <w:rPr>
          <w:lang w:eastAsia="ja-JP"/>
        </w:rPr>
        <w:t xml:space="preserve"> </w:t>
      </w:r>
      <w:proofErr w:type="spellStart"/>
      <w:r w:rsidRPr="00CE0656">
        <w:rPr>
          <w:lang w:eastAsia="ja-JP"/>
        </w:rPr>
        <w:t>ellos</w:t>
      </w:r>
      <w:proofErr w:type="spellEnd"/>
      <w:r w:rsidRPr="00CE0656">
        <w:rPr>
          <w:lang w:eastAsia="ja-JP"/>
        </w:rPr>
        <w:t xml:space="preserve">. Cada uno de </w:t>
      </w:r>
      <w:proofErr w:type="spellStart"/>
      <w:r w:rsidRPr="00CE0656">
        <w:rPr>
          <w:lang w:eastAsia="ja-JP"/>
        </w:rPr>
        <w:t>los</w:t>
      </w:r>
      <w:proofErr w:type="spellEnd"/>
      <w:r w:rsidRPr="00CE0656">
        <w:rPr>
          <w:lang w:eastAsia="ja-JP"/>
        </w:rPr>
        <w:t xml:space="preserve"> </w:t>
      </w:r>
      <w:proofErr w:type="spellStart"/>
      <w:r w:rsidRPr="00CE0656">
        <w:rPr>
          <w:lang w:eastAsia="ja-JP"/>
        </w:rPr>
        <w:t>módulos</w:t>
      </w:r>
      <w:proofErr w:type="spellEnd"/>
      <w:r w:rsidRPr="00CE0656">
        <w:rPr>
          <w:lang w:eastAsia="ja-JP"/>
        </w:rPr>
        <w:t xml:space="preserve"> </w:t>
      </w:r>
      <w:proofErr w:type="spellStart"/>
      <w:r w:rsidRPr="00CE0656">
        <w:rPr>
          <w:lang w:eastAsia="ja-JP"/>
        </w:rPr>
        <w:t>específicos</w:t>
      </w:r>
      <w:proofErr w:type="spellEnd"/>
      <w:r w:rsidRPr="00CE0656">
        <w:rPr>
          <w:lang w:eastAsia="ja-JP"/>
        </w:rPr>
        <w:t xml:space="preserve"> </w:t>
      </w:r>
      <w:proofErr w:type="spellStart"/>
      <w:r w:rsidRPr="00CE0656">
        <w:rPr>
          <w:lang w:eastAsia="ja-JP"/>
        </w:rPr>
        <w:t>debe</w:t>
      </w:r>
      <w:proofErr w:type="spellEnd"/>
      <w:r w:rsidRPr="00CE0656">
        <w:rPr>
          <w:lang w:eastAsia="ja-JP"/>
        </w:rPr>
        <w:t xml:space="preserve"> ser </w:t>
      </w:r>
      <w:proofErr w:type="spellStart"/>
      <w:r w:rsidRPr="00CE0656">
        <w:rPr>
          <w:lang w:eastAsia="ja-JP"/>
        </w:rPr>
        <w:t>autocontenido</w:t>
      </w:r>
      <w:proofErr w:type="spellEnd"/>
      <w:r w:rsidRPr="00CE0656">
        <w:rPr>
          <w:lang w:eastAsia="ja-JP"/>
        </w:rPr>
        <w:t xml:space="preserve"> y </w:t>
      </w:r>
      <w:proofErr w:type="spellStart"/>
      <w:r w:rsidRPr="00CE0656">
        <w:rPr>
          <w:lang w:eastAsia="ja-JP"/>
        </w:rPr>
        <w:t>tendrá</w:t>
      </w:r>
      <w:proofErr w:type="spellEnd"/>
      <w:r w:rsidRPr="00CE0656">
        <w:rPr>
          <w:lang w:eastAsia="ja-JP"/>
        </w:rPr>
        <w:t xml:space="preserve"> </w:t>
      </w:r>
      <w:proofErr w:type="spellStart"/>
      <w:r w:rsidRPr="00CE0656">
        <w:rPr>
          <w:lang w:eastAsia="ja-JP"/>
        </w:rPr>
        <w:t>únicamente</w:t>
      </w:r>
      <w:proofErr w:type="spellEnd"/>
      <w:r w:rsidRPr="00CE0656">
        <w:rPr>
          <w:lang w:eastAsia="ja-JP"/>
        </w:rPr>
        <w:t xml:space="preserve"> </w:t>
      </w:r>
      <w:proofErr w:type="spellStart"/>
      <w:r w:rsidRPr="00CE0656">
        <w:rPr>
          <w:lang w:eastAsia="ja-JP"/>
        </w:rPr>
        <w:t>interacción</w:t>
      </w:r>
      <w:proofErr w:type="spellEnd"/>
      <w:r w:rsidRPr="00CE0656">
        <w:rPr>
          <w:lang w:eastAsia="ja-JP"/>
        </w:rPr>
        <w:t xml:space="preserve"> con </w:t>
      </w:r>
      <w:proofErr w:type="spellStart"/>
      <w:r w:rsidRPr="00CE0656">
        <w:rPr>
          <w:lang w:eastAsia="ja-JP"/>
        </w:rPr>
        <w:t>el</w:t>
      </w:r>
      <w:proofErr w:type="spellEnd"/>
      <w:r w:rsidRPr="00CE0656">
        <w:rPr>
          <w:lang w:eastAsia="ja-JP"/>
        </w:rPr>
        <w:t xml:space="preserve"> </w:t>
      </w:r>
      <w:proofErr w:type="spellStart"/>
      <w:r w:rsidRPr="00CE0656">
        <w:rPr>
          <w:lang w:eastAsia="ja-JP"/>
        </w:rPr>
        <w:t>módulo</w:t>
      </w:r>
      <w:proofErr w:type="spellEnd"/>
      <w:r w:rsidRPr="00CE0656">
        <w:rPr>
          <w:lang w:eastAsia="ja-JP"/>
        </w:rPr>
        <w:t xml:space="preserve"> principal, sin </w:t>
      </w:r>
      <w:proofErr w:type="spellStart"/>
      <w:r w:rsidRPr="00CE0656">
        <w:rPr>
          <w:lang w:eastAsia="ja-JP"/>
        </w:rPr>
        <w:t>posibilidad</w:t>
      </w:r>
      <w:proofErr w:type="spellEnd"/>
      <w:r w:rsidRPr="00CE0656">
        <w:rPr>
          <w:lang w:eastAsia="ja-JP"/>
        </w:rPr>
        <w:t xml:space="preserve"> de </w:t>
      </w:r>
      <w:proofErr w:type="spellStart"/>
      <w:r w:rsidRPr="00CE0656">
        <w:rPr>
          <w:lang w:eastAsia="ja-JP"/>
        </w:rPr>
        <w:t>ninguna</w:t>
      </w:r>
      <w:proofErr w:type="spellEnd"/>
      <w:r w:rsidRPr="00CE0656">
        <w:rPr>
          <w:lang w:eastAsia="ja-JP"/>
        </w:rPr>
        <w:t xml:space="preserve"> </w:t>
      </w:r>
      <w:proofErr w:type="spellStart"/>
      <w:r w:rsidRPr="00CE0656">
        <w:rPr>
          <w:lang w:eastAsia="ja-JP"/>
        </w:rPr>
        <w:t>comunicación</w:t>
      </w:r>
      <w:proofErr w:type="spellEnd"/>
      <w:r w:rsidRPr="00CE0656">
        <w:rPr>
          <w:lang w:eastAsia="ja-JP"/>
        </w:rPr>
        <w:t xml:space="preserve"> </w:t>
      </w:r>
      <w:proofErr w:type="spellStart"/>
      <w:r w:rsidRPr="00CE0656">
        <w:rPr>
          <w:lang w:eastAsia="ja-JP"/>
        </w:rPr>
        <w:t>directa</w:t>
      </w:r>
      <w:proofErr w:type="spellEnd"/>
      <w:r w:rsidRPr="00CE0656">
        <w:rPr>
          <w:lang w:eastAsia="ja-JP"/>
        </w:rPr>
        <w:t xml:space="preserve"> entre </w:t>
      </w:r>
      <w:proofErr w:type="spellStart"/>
      <w:r w:rsidRPr="00CE0656">
        <w:rPr>
          <w:lang w:eastAsia="ja-JP"/>
        </w:rPr>
        <w:t>módulos</w:t>
      </w:r>
      <w:proofErr w:type="spellEnd"/>
      <w:r w:rsidRPr="00CE0656">
        <w:rPr>
          <w:lang w:eastAsia="ja-JP"/>
        </w:rPr>
        <w:t xml:space="preserve"> </w:t>
      </w:r>
      <w:proofErr w:type="spellStart"/>
      <w:r w:rsidRPr="00CE0656">
        <w:rPr>
          <w:lang w:eastAsia="ja-JP"/>
        </w:rPr>
        <w:t>específicos</w:t>
      </w:r>
      <w:proofErr w:type="spellEnd"/>
      <w:r w:rsidRPr="00CE0656">
        <w:rPr>
          <w:lang w:eastAsia="ja-JP"/>
        </w:rPr>
        <w:t xml:space="preserve"> que no </w:t>
      </w:r>
      <w:proofErr w:type="spellStart"/>
      <w:r w:rsidRPr="00CE0656">
        <w:rPr>
          <w:lang w:eastAsia="ja-JP"/>
        </w:rPr>
        <w:t>esté</w:t>
      </w:r>
      <w:proofErr w:type="spellEnd"/>
      <w:r w:rsidRPr="00CE0656">
        <w:rPr>
          <w:lang w:eastAsia="ja-JP"/>
        </w:rPr>
        <w:t xml:space="preserve"> </w:t>
      </w:r>
      <w:proofErr w:type="spellStart"/>
      <w:r w:rsidRPr="00CE0656">
        <w:rPr>
          <w:lang w:eastAsia="ja-JP"/>
        </w:rPr>
        <w:t>controlada</w:t>
      </w:r>
      <w:proofErr w:type="spellEnd"/>
      <w:r w:rsidRPr="00CE0656">
        <w:rPr>
          <w:lang w:eastAsia="ja-JP"/>
        </w:rPr>
        <w:t xml:space="preserve"> </w:t>
      </w:r>
      <w:proofErr w:type="spellStart"/>
      <w:r w:rsidRPr="00CE0656">
        <w:rPr>
          <w:lang w:eastAsia="ja-JP"/>
        </w:rPr>
        <w:t>por</w:t>
      </w:r>
      <w:proofErr w:type="spellEnd"/>
      <w:r w:rsidRPr="00CE0656">
        <w:rPr>
          <w:lang w:eastAsia="ja-JP"/>
        </w:rPr>
        <w:t xml:space="preserve"> </w:t>
      </w:r>
      <w:proofErr w:type="spellStart"/>
      <w:r w:rsidRPr="00CE0656">
        <w:rPr>
          <w:lang w:eastAsia="ja-JP"/>
        </w:rPr>
        <w:t>el</w:t>
      </w:r>
      <w:proofErr w:type="spellEnd"/>
      <w:r w:rsidRPr="00CE0656">
        <w:rPr>
          <w:lang w:eastAsia="ja-JP"/>
        </w:rPr>
        <w:t xml:space="preserve"> </w:t>
      </w:r>
      <w:proofErr w:type="spellStart"/>
      <w:r w:rsidRPr="00CE0656">
        <w:rPr>
          <w:lang w:eastAsia="ja-JP"/>
        </w:rPr>
        <w:t>módulo</w:t>
      </w:r>
      <w:proofErr w:type="spellEnd"/>
      <w:r w:rsidRPr="00CE0656">
        <w:rPr>
          <w:lang w:eastAsia="ja-JP"/>
        </w:rPr>
        <w:t xml:space="preserve"> principal. </w:t>
      </w:r>
    </w:p>
    <w:p w14:paraId="13A1B720" w14:textId="77777777" w:rsidR="00CE0656" w:rsidRDefault="00CE0656" w:rsidP="009A2EDC">
      <w:pPr>
        <w:rPr>
          <w:lang w:eastAsia="ja-JP"/>
        </w:rPr>
      </w:pPr>
    </w:p>
    <w:p w14:paraId="78118AB6" w14:textId="041ACFC7" w:rsidR="00CE0656" w:rsidRPr="00071A14" w:rsidRDefault="00CE0656" w:rsidP="009A2EDC">
      <w:pPr>
        <w:rPr>
          <w:lang w:val="es-ES_tradnl" w:eastAsia="ja-JP"/>
        </w:rPr>
      </w:pPr>
      <w:r w:rsidRPr="00CE0656">
        <w:rPr>
          <w:lang w:eastAsia="ja-JP"/>
        </w:rPr>
        <w:t xml:space="preserve">El software </w:t>
      </w:r>
      <w:proofErr w:type="spellStart"/>
      <w:r w:rsidRPr="00CE0656">
        <w:rPr>
          <w:lang w:eastAsia="ja-JP"/>
        </w:rPr>
        <w:t>correspondiente</w:t>
      </w:r>
      <w:proofErr w:type="spellEnd"/>
      <w:r w:rsidRPr="00CE0656">
        <w:rPr>
          <w:lang w:eastAsia="ja-JP"/>
        </w:rPr>
        <w:t xml:space="preserve"> a </w:t>
      </w:r>
      <w:proofErr w:type="spellStart"/>
      <w:r w:rsidRPr="00CE0656">
        <w:rPr>
          <w:lang w:eastAsia="ja-JP"/>
        </w:rPr>
        <w:t>cada</w:t>
      </w:r>
      <w:proofErr w:type="spellEnd"/>
      <w:r w:rsidRPr="00CE0656">
        <w:rPr>
          <w:lang w:eastAsia="ja-JP"/>
        </w:rPr>
        <w:t xml:space="preserve"> uno de </w:t>
      </w:r>
      <w:proofErr w:type="spellStart"/>
      <w:r w:rsidRPr="00CE0656">
        <w:rPr>
          <w:lang w:eastAsia="ja-JP"/>
        </w:rPr>
        <w:t>los</w:t>
      </w:r>
      <w:proofErr w:type="spellEnd"/>
      <w:r w:rsidRPr="00CE0656">
        <w:rPr>
          <w:lang w:eastAsia="ja-JP"/>
        </w:rPr>
        <w:t xml:space="preserve"> </w:t>
      </w:r>
      <w:proofErr w:type="spellStart"/>
      <w:r w:rsidRPr="00CE0656">
        <w:rPr>
          <w:lang w:eastAsia="ja-JP"/>
        </w:rPr>
        <w:t>módulos</w:t>
      </w:r>
      <w:proofErr w:type="spellEnd"/>
      <w:r w:rsidRPr="00CE0656">
        <w:rPr>
          <w:lang w:eastAsia="ja-JP"/>
        </w:rPr>
        <w:t xml:space="preserve"> </w:t>
      </w:r>
      <w:proofErr w:type="spellStart"/>
      <w:r w:rsidRPr="00CE0656">
        <w:rPr>
          <w:lang w:eastAsia="ja-JP"/>
        </w:rPr>
        <w:t>debe</w:t>
      </w:r>
      <w:proofErr w:type="spellEnd"/>
      <w:r w:rsidRPr="00CE0656">
        <w:rPr>
          <w:lang w:eastAsia="ja-JP"/>
        </w:rPr>
        <w:t xml:space="preserve"> </w:t>
      </w:r>
      <w:proofErr w:type="spellStart"/>
      <w:r w:rsidRPr="00CE0656">
        <w:rPr>
          <w:lang w:eastAsia="ja-JP"/>
        </w:rPr>
        <w:t>estar</w:t>
      </w:r>
      <w:proofErr w:type="spellEnd"/>
      <w:r w:rsidRPr="00CE0656">
        <w:rPr>
          <w:lang w:eastAsia="ja-JP"/>
        </w:rPr>
        <w:t xml:space="preserve"> </w:t>
      </w:r>
      <w:proofErr w:type="spellStart"/>
      <w:r w:rsidRPr="00CE0656">
        <w:rPr>
          <w:lang w:eastAsia="ja-JP"/>
        </w:rPr>
        <w:t>recogido</w:t>
      </w:r>
      <w:proofErr w:type="spellEnd"/>
      <w:r w:rsidRPr="00CE0656">
        <w:rPr>
          <w:lang w:eastAsia="ja-JP"/>
        </w:rPr>
        <w:t xml:space="preserve"> </w:t>
      </w:r>
      <w:proofErr w:type="spellStart"/>
      <w:r w:rsidRPr="00CE0656">
        <w:rPr>
          <w:lang w:eastAsia="ja-JP"/>
        </w:rPr>
        <w:t>en</w:t>
      </w:r>
      <w:proofErr w:type="spellEnd"/>
      <w:r w:rsidRPr="00CE0656">
        <w:rPr>
          <w:lang w:eastAsia="ja-JP"/>
        </w:rPr>
        <w:t xml:space="preserve"> un </w:t>
      </w:r>
      <w:proofErr w:type="spellStart"/>
      <w:r w:rsidRPr="00CE0656">
        <w:rPr>
          <w:lang w:eastAsia="ja-JP"/>
        </w:rPr>
        <w:t>fichero</w:t>
      </w:r>
      <w:proofErr w:type="spellEnd"/>
      <w:r w:rsidRPr="00CE0656">
        <w:rPr>
          <w:lang w:eastAsia="ja-JP"/>
        </w:rPr>
        <w:t xml:space="preserve"> que </w:t>
      </w:r>
      <w:proofErr w:type="spellStart"/>
      <w:r w:rsidRPr="00CE0656">
        <w:rPr>
          <w:lang w:eastAsia="ja-JP"/>
        </w:rPr>
        <w:t>contenga</w:t>
      </w:r>
      <w:proofErr w:type="spellEnd"/>
      <w:r w:rsidRPr="00CE0656">
        <w:rPr>
          <w:lang w:eastAsia="ja-JP"/>
        </w:rPr>
        <w:t xml:space="preserve"> </w:t>
      </w:r>
      <w:proofErr w:type="spellStart"/>
      <w:r w:rsidRPr="00CE0656">
        <w:rPr>
          <w:lang w:eastAsia="ja-JP"/>
        </w:rPr>
        <w:t>el</w:t>
      </w:r>
      <w:proofErr w:type="spellEnd"/>
      <w:r w:rsidRPr="00CE0656">
        <w:rPr>
          <w:lang w:eastAsia="ja-JP"/>
        </w:rPr>
        <w:t xml:space="preserve"> </w:t>
      </w:r>
      <w:proofErr w:type="spellStart"/>
      <w:r w:rsidRPr="00CE0656">
        <w:rPr>
          <w:lang w:eastAsia="ja-JP"/>
        </w:rPr>
        <w:t>código</w:t>
      </w:r>
      <w:proofErr w:type="spellEnd"/>
      <w:r w:rsidRPr="00CE0656">
        <w:rPr>
          <w:lang w:eastAsia="ja-JP"/>
        </w:rPr>
        <w:t xml:space="preserve"> (.c) y un </w:t>
      </w:r>
      <w:proofErr w:type="spellStart"/>
      <w:r w:rsidRPr="00CE0656">
        <w:rPr>
          <w:lang w:eastAsia="ja-JP"/>
        </w:rPr>
        <w:t>fichero</w:t>
      </w:r>
      <w:proofErr w:type="spellEnd"/>
      <w:r w:rsidRPr="00CE0656">
        <w:rPr>
          <w:lang w:eastAsia="ja-JP"/>
        </w:rPr>
        <w:t xml:space="preserve"> de cabecera (.h).</w:t>
      </w:r>
    </w:p>
    <w:p w14:paraId="33A7A6A3" w14:textId="77777777" w:rsidR="002E7E6C" w:rsidRPr="00071A14" w:rsidRDefault="009A2EDC" w:rsidP="002E7E6C">
      <w:pPr>
        <w:pStyle w:val="Ttulo2"/>
        <w:rPr>
          <w:lang w:val="es-ES_tradnl"/>
        </w:rPr>
      </w:pPr>
      <w:bookmarkStart w:id="16" w:name="_Toc88129303"/>
      <w:r w:rsidRPr="00071A14">
        <w:rPr>
          <w:lang w:val="es-ES_tradnl"/>
        </w:rPr>
        <w:t>Descripción</w:t>
      </w:r>
      <w:r w:rsidR="002E7E6C" w:rsidRPr="00071A14">
        <w:rPr>
          <w:lang w:val="es-ES_tradnl"/>
        </w:rPr>
        <w:t xml:space="preserve"> de las rutinas más significativas que ha implementado.</w:t>
      </w:r>
      <w:bookmarkEnd w:id="16"/>
    </w:p>
    <w:p w14:paraId="41B0846C" w14:textId="77777777" w:rsidR="009A2EDC" w:rsidRDefault="009A2EDC" w:rsidP="009A2EDC">
      <w:pPr>
        <w:rPr>
          <w:lang w:val="es-ES_tradnl" w:eastAsia="ja-JP"/>
        </w:rPr>
      </w:pPr>
      <w:r w:rsidRPr="00071A14">
        <w:rPr>
          <w:lang w:val="es-ES_tradnl" w:eastAsia="ja-JP"/>
        </w:rPr>
        <w:t>En este punto debe enumerar y describir la funcionalidad de las rutinas más importantes que ha implementado.</w:t>
      </w:r>
    </w:p>
    <w:p w14:paraId="514DE466" w14:textId="77777777" w:rsidR="00897487" w:rsidRDefault="00897487" w:rsidP="009A2EDC">
      <w:pPr>
        <w:rPr>
          <w:lang w:val="es-ES_tradnl" w:eastAsia="ja-JP"/>
        </w:rPr>
      </w:pPr>
    </w:p>
    <w:p w14:paraId="035667D2" w14:textId="295EB5B5" w:rsidR="00897487" w:rsidRDefault="00897487">
      <w:pPr>
        <w:pStyle w:val="Prrafodelista"/>
        <w:numPr>
          <w:ilvl w:val="0"/>
          <w:numId w:val="46"/>
        </w:numPr>
        <w:rPr>
          <w:lang w:eastAsia="ja-JP"/>
        </w:rPr>
      </w:pPr>
      <w:r w:rsidRPr="00897487">
        <w:rPr>
          <w:lang w:eastAsia="ja-JP"/>
        </w:rPr>
        <w:t xml:space="preserve">I2C: </w:t>
      </w:r>
      <w:proofErr w:type="spellStart"/>
      <w:r w:rsidRPr="00897487">
        <w:rPr>
          <w:lang w:eastAsia="ja-JP"/>
        </w:rPr>
        <w:t>rutina</w:t>
      </w:r>
      <w:proofErr w:type="spellEnd"/>
      <w:r w:rsidRPr="00897487">
        <w:rPr>
          <w:lang w:eastAsia="ja-JP"/>
        </w:rPr>
        <w:t xml:space="preserve"> </w:t>
      </w:r>
      <w:proofErr w:type="spellStart"/>
      <w:r w:rsidRPr="00897487">
        <w:rPr>
          <w:lang w:eastAsia="ja-JP"/>
        </w:rPr>
        <w:t>encargada</w:t>
      </w:r>
      <w:proofErr w:type="spellEnd"/>
      <w:r w:rsidRPr="00897487">
        <w:rPr>
          <w:lang w:eastAsia="ja-JP"/>
        </w:rPr>
        <w:t xml:space="preserve"> de </w:t>
      </w:r>
      <w:proofErr w:type="spellStart"/>
      <w:r w:rsidRPr="00897487">
        <w:rPr>
          <w:lang w:eastAsia="ja-JP"/>
        </w:rPr>
        <w:t>comunicarse</w:t>
      </w:r>
      <w:proofErr w:type="spellEnd"/>
      <w:r w:rsidRPr="00897487">
        <w:rPr>
          <w:lang w:eastAsia="ja-JP"/>
        </w:rPr>
        <w:t xml:space="preserve"> con la </w:t>
      </w:r>
      <w:proofErr w:type="spellStart"/>
      <w:r w:rsidRPr="00897487">
        <w:rPr>
          <w:lang w:eastAsia="ja-JP"/>
        </w:rPr>
        <w:t>placa</w:t>
      </w:r>
      <w:proofErr w:type="spellEnd"/>
      <w:r w:rsidRPr="00897487">
        <w:rPr>
          <w:lang w:eastAsia="ja-JP"/>
        </w:rPr>
        <w:t xml:space="preserve"> para </w:t>
      </w:r>
      <w:proofErr w:type="spellStart"/>
      <w:r w:rsidRPr="00897487">
        <w:rPr>
          <w:lang w:eastAsia="ja-JP"/>
        </w:rPr>
        <w:t>hallar</w:t>
      </w:r>
      <w:proofErr w:type="spellEnd"/>
      <w:r w:rsidRPr="00897487">
        <w:rPr>
          <w:lang w:eastAsia="ja-JP"/>
        </w:rPr>
        <w:t xml:space="preserve"> </w:t>
      </w:r>
      <w:proofErr w:type="spellStart"/>
      <w:r w:rsidR="00CF5809">
        <w:rPr>
          <w:lang w:eastAsia="ja-JP"/>
        </w:rPr>
        <w:t>el</w:t>
      </w:r>
      <w:proofErr w:type="spellEnd"/>
      <w:r w:rsidR="00CF5809">
        <w:rPr>
          <w:lang w:eastAsia="ja-JP"/>
        </w:rPr>
        <w:t xml:space="preserve"> </w:t>
      </w:r>
      <w:proofErr w:type="spellStart"/>
      <w:r w:rsidR="00CF5809">
        <w:rPr>
          <w:lang w:eastAsia="ja-JP"/>
        </w:rPr>
        <w:t>eje</w:t>
      </w:r>
      <w:proofErr w:type="spellEnd"/>
      <w:r w:rsidR="00CF5809">
        <w:rPr>
          <w:lang w:eastAsia="ja-JP"/>
        </w:rPr>
        <w:t xml:space="preserve"> x, </w:t>
      </w:r>
      <w:proofErr w:type="spellStart"/>
      <w:r w:rsidR="00CF5809">
        <w:rPr>
          <w:lang w:eastAsia="ja-JP"/>
        </w:rPr>
        <w:t>eje</w:t>
      </w:r>
      <w:proofErr w:type="spellEnd"/>
      <w:r w:rsidR="00CF5809">
        <w:rPr>
          <w:lang w:eastAsia="ja-JP"/>
        </w:rPr>
        <w:t xml:space="preserve"> y, </w:t>
      </w:r>
      <w:proofErr w:type="spellStart"/>
      <w:r w:rsidR="00CF5809">
        <w:rPr>
          <w:lang w:eastAsia="ja-JP"/>
        </w:rPr>
        <w:t>eje</w:t>
      </w:r>
      <w:proofErr w:type="spellEnd"/>
      <w:r w:rsidR="00CF5809">
        <w:rPr>
          <w:lang w:eastAsia="ja-JP"/>
        </w:rPr>
        <w:t xml:space="preserve"> z y la </w:t>
      </w:r>
      <w:proofErr w:type="spellStart"/>
      <w:r w:rsidRPr="00897487">
        <w:rPr>
          <w:lang w:eastAsia="ja-JP"/>
        </w:rPr>
        <w:t>temperatura</w:t>
      </w:r>
      <w:proofErr w:type="spellEnd"/>
      <w:r w:rsidRPr="00897487">
        <w:rPr>
          <w:lang w:eastAsia="ja-JP"/>
        </w:rPr>
        <w:t xml:space="preserve">. Se </w:t>
      </w:r>
      <w:proofErr w:type="spellStart"/>
      <w:r w:rsidRPr="00897487">
        <w:rPr>
          <w:lang w:eastAsia="ja-JP"/>
        </w:rPr>
        <w:t>basa</w:t>
      </w:r>
      <w:proofErr w:type="spellEnd"/>
      <w:r w:rsidRPr="00897487">
        <w:rPr>
          <w:lang w:eastAsia="ja-JP"/>
        </w:rPr>
        <w:t xml:space="preserve"> </w:t>
      </w:r>
      <w:proofErr w:type="spellStart"/>
      <w:r w:rsidRPr="00897487">
        <w:rPr>
          <w:lang w:eastAsia="ja-JP"/>
        </w:rPr>
        <w:t>en</w:t>
      </w:r>
      <w:proofErr w:type="spellEnd"/>
      <w:r w:rsidRPr="00897487">
        <w:rPr>
          <w:lang w:eastAsia="ja-JP"/>
        </w:rPr>
        <w:t xml:space="preserve"> </w:t>
      </w:r>
      <w:proofErr w:type="spellStart"/>
      <w:r w:rsidRPr="00897487">
        <w:rPr>
          <w:lang w:eastAsia="ja-JP"/>
        </w:rPr>
        <w:t>una</w:t>
      </w:r>
      <w:proofErr w:type="spellEnd"/>
      <w:r w:rsidRPr="00897487">
        <w:rPr>
          <w:lang w:eastAsia="ja-JP"/>
        </w:rPr>
        <w:t xml:space="preserve"> </w:t>
      </w:r>
      <w:proofErr w:type="spellStart"/>
      <w:r w:rsidRPr="00897487">
        <w:rPr>
          <w:lang w:eastAsia="ja-JP"/>
        </w:rPr>
        <w:t>comunicación</w:t>
      </w:r>
      <w:proofErr w:type="spellEnd"/>
      <w:r w:rsidRPr="00897487">
        <w:rPr>
          <w:lang w:eastAsia="ja-JP"/>
        </w:rPr>
        <w:t xml:space="preserve"> entre maestro-</w:t>
      </w:r>
      <w:proofErr w:type="spellStart"/>
      <w:r w:rsidRPr="00897487">
        <w:rPr>
          <w:lang w:eastAsia="ja-JP"/>
        </w:rPr>
        <w:t>esclavo</w:t>
      </w:r>
      <w:proofErr w:type="spellEnd"/>
      <w:r w:rsidRPr="00897487">
        <w:rPr>
          <w:lang w:eastAsia="ja-JP"/>
        </w:rPr>
        <w:t xml:space="preserve"> para que </w:t>
      </w:r>
      <w:proofErr w:type="spellStart"/>
      <w:r w:rsidRPr="00897487">
        <w:rPr>
          <w:lang w:eastAsia="ja-JP"/>
        </w:rPr>
        <w:t>mediante</w:t>
      </w:r>
      <w:proofErr w:type="spellEnd"/>
      <w:r w:rsidRPr="00897487">
        <w:rPr>
          <w:lang w:eastAsia="ja-JP"/>
        </w:rPr>
        <w:t xml:space="preserve"> </w:t>
      </w:r>
      <w:proofErr w:type="spellStart"/>
      <w:r w:rsidRPr="00897487">
        <w:rPr>
          <w:lang w:eastAsia="ja-JP"/>
        </w:rPr>
        <w:t>los</w:t>
      </w:r>
      <w:proofErr w:type="spellEnd"/>
      <w:r w:rsidRPr="00897487">
        <w:rPr>
          <w:lang w:eastAsia="ja-JP"/>
        </w:rPr>
        <w:t xml:space="preserve"> buffers de </w:t>
      </w:r>
      <w:proofErr w:type="spellStart"/>
      <w:r w:rsidRPr="00897487">
        <w:rPr>
          <w:lang w:eastAsia="ja-JP"/>
        </w:rPr>
        <w:t>los</w:t>
      </w:r>
      <w:proofErr w:type="spellEnd"/>
      <w:r w:rsidRPr="00897487">
        <w:rPr>
          <w:lang w:eastAsia="ja-JP"/>
        </w:rPr>
        <w:t xml:space="preserve"> bit mas </w:t>
      </w:r>
      <w:proofErr w:type="spellStart"/>
      <w:r w:rsidRPr="00897487">
        <w:rPr>
          <w:lang w:eastAsia="ja-JP"/>
        </w:rPr>
        <w:t>siginificativos</w:t>
      </w:r>
      <w:proofErr w:type="spellEnd"/>
      <w:r w:rsidRPr="00897487">
        <w:rPr>
          <w:lang w:eastAsia="ja-JP"/>
        </w:rPr>
        <w:t xml:space="preserve"> y </w:t>
      </w:r>
      <w:proofErr w:type="spellStart"/>
      <w:r w:rsidRPr="00897487">
        <w:rPr>
          <w:lang w:eastAsia="ja-JP"/>
        </w:rPr>
        <w:t>menos</w:t>
      </w:r>
      <w:proofErr w:type="spellEnd"/>
      <w:r w:rsidRPr="00897487">
        <w:rPr>
          <w:lang w:eastAsia="ja-JP"/>
        </w:rPr>
        <w:t xml:space="preserve"> </w:t>
      </w:r>
      <w:proofErr w:type="spellStart"/>
      <w:r w:rsidRPr="00897487">
        <w:rPr>
          <w:lang w:eastAsia="ja-JP"/>
        </w:rPr>
        <w:t>significativos</w:t>
      </w:r>
      <w:proofErr w:type="spellEnd"/>
      <w:r w:rsidRPr="00897487">
        <w:rPr>
          <w:lang w:eastAsia="ja-JP"/>
        </w:rPr>
        <w:t xml:space="preserve"> se </w:t>
      </w:r>
      <w:proofErr w:type="spellStart"/>
      <w:r w:rsidRPr="00897487">
        <w:rPr>
          <w:lang w:eastAsia="ja-JP"/>
        </w:rPr>
        <w:t>halle</w:t>
      </w:r>
      <w:proofErr w:type="spellEnd"/>
      <w:r w:rsidRPr="00897487">
        <w:rPr>
          <w:lang w:eastAsia="ja-JP"/>
        </w:rPr>
        <w:t xml:space="preserve"> la </w:t>
      </w:r>
      <w:r w:rsidR="00CF5809">
        <w:rPr>
          <w:lang w:eastAsia="ja-JP"/>
        </w:rPr>
        <w:t xml:space="preserve">temperature y </w:t>
      </w:r>
      <w:proofErr w:type="spellStart"/>
      <w:r w:rsidR="00CF5809">
        <w:rPr>
          <w:lang w:eastAsia="ja-JP"/>
        </w:rPr>
        <w:t>los</w:t>
      </w:r>
      <w:proofErr w:type="spellEnd"/>
      <w:r w:rsidR="00CF5809">
        <w:rPr>
          <w:lang w:eastAsia="ja-JP"/>
        </w:rPr>
        <w:t xml:space="preserve"> </w:t>
      </w:r>
      <w:proofErr w:type="spellStart"/>
      <w:r w:rsidR="00CF5809">
        <w:rPr>
          <w:lang w:eastAsia="ja-JP"/>
        </w:rPr>
        <w:t>ejes</w:t>
      </w:r>
      <w:proofErr w:type="spellEnd"/>
      <w:r w:rsidRPr="00897487">
        <w:rPr>
          <w:lang w:eastAsia="ja-JP"/>
        </w:rPr>
        <w:t xml:space="preserve">. </w:t>
      </w:r>
    </w:p>
    <w:p w14:paraId="590F513A" w14:textId="77777777" w:rsidR="00CF5809" w:rsidRDefault="00CF5809" w:rsidP="00CF5809">
      <w:pPr>
        <w:rPr>
          <w:lang w:eastAsia="ja-JP"/>
        </w:rPr>
      </w:pPr>
    </w:p>
    <w:p w14:paraId="2F185B03" w14:textId="574F5071" w:rsidR="00897487" w:rsidRDefault="00897487">
      <w:pPr>
        <w:pStyle w:val="Prrafodelista"/>
        <w:numPr>
          <w:ilvl w:val="0"/>
          <w:numId w:val="46"/>
        </w:numPr>
        <w:rPr>
          <w:lang w:eastAsia="ja-JP"/>
        </w:rPr>
      </w:pPr>
      <w:r w:rsidRPr="00897487">
        <w:rPr>
          <w:lang w:eastAsia="ja-JP"/>
        </w:rPr>
        <w:t xml:space="preserve">I/O </w:t>
      </w:r>
      <w:proofErr w:type="spellStart"/>
      <w:r w:rsidRPr="00897487">
        <w:rPr>
          <w:lang w:eastAsia="ja-JP"/>
        </w:rPr>
        <w:t>pulsadores</w:t>
      </w:r>
      <w:proofErr w:type="spellEnd"/>
      <w:r w:rsidRPr="00897487">
        <w:rPr>
          <w:lang w:eastAsia="ja-JP"/>
        </w:rPr>
        <w:t xml:space="preserve">: </w:t>
      </w:r>
      <w:proofErr w:type="spellStart"/>
      <w:r w:rsidRPr="00897487">
        <w:rPr>
          <w:lang w:eastAsia="ja-JP"/>
        </w:rPr>
        <w:t>rutina</w:t>
      </w:r>
      <w:proofErr w:type="spellEnd"/>
      <w:r w:rsidRPr="00897487">
        <w:rPr>
          <w:lang w:eastAsia="ja-JP"/>
        </w:rPr>
        <w:t xml:space="preserve"> que se </w:t>
      </w:r>
      <w:proofErr w:type="spellStart"/>
      <w:r w:rsidRPr="00897487">
        <w:rPr>
          <w:lang w:eastAsia="ja-JP"/>
        </w:rPr>
        <w:t>activa</w:t>
      </w:r>
      <w:proofErr w:type="spellEnd"/>
      <w:r w:rsidRPr="00897487">
        <w:rPr>
          <w:lang w:eastAsia="ja-JP"/>
        </w:rPr>
        <w:t xml:space="preserve"> </w:t>
      </w:r>
      <w:proofErr w:type="spellStart"/>
      <w:r w:rsidRPr="00897487">
        <w:rPr>
          <w:lang w:eastAsia="ja-JP"/>
        </w:rPr>
        <w:t>cuando</w:t>
      </w:r>
      <w:proofErr w:type="spellEnd"/>
      <w:r w:rsidRPr="00897487">
        <w:rPr>
          <w:lang w:eastAsia="ja-JP"/>
        </w:rPr>
        <w:t xml:space="preserve"> se </w:t>
      </w:r>
      <w:proofErr w:type="spellStart"/>
      <w:r w:rsidRPr="00897487">
        <w:rPr>
          <w:lang w:eastAsia="ja-JP"/>
        </w:rPr>
        <w:t>realiza</w:t>
      </w:r>
      <w:proofErr w:type="spellEnd"/>
      <w:r w:rsidRPr="00897487">
        <w:rPr>
          <w:lang w:eastAsia="ja-JP"/>
        </w:rPr>
        <w:t xml:space="preserve"> </w:t>
      </w:r>
      <w:proofErr w:type="spellStart"/>
      <w:r w:rsidRPr="00897487">
        <w:rPr>
          <w:lang w:eastAsia="ja-JP"/>
        </w:rPr>
        <w:t>una</w:t>
      </w:r>
      <w:proofErr w:type="spellEnd"/>
      <w:r w:rsidRPr="00897487">
        <w:rPr>
          <w:lang w:eastAsia="ja-JP"/>
        </w:rPr>
        <w:t xml:space="preserve"> </w:t>
      </w:r>
      <w:proofErr w:type="spellStart"/>
      <w:r w:rsidRPr="00897487">
        <w:rPr>
          <w:lang w:eastAsia="ja-JP"/>
        </w:rPr>
        <w:t>pulsación</w:t>
      </w:r>
      <w:proofErr w:type="spellEnd"/>
      <w:r w:rsidRPr="00897487">
        <w:rPr>
          <w:lang w:eastAsia="ja-JP"/>
        </w:rPr>
        <w:t xml:space="preserve"> </w:t>
      </w:r>
      <w:proofErr w:type="spellStart"/>
      <w:r w:rsidR="00CF5809">
        <w:rPr>
          <w:lang w:eastAsia="ja-JP"/>
        </w:rPr>
        <w:t>corta</w:t>
      </w:r>
      <w:proofErr w:type="spellEnd"/>
      <w:r w:rsidR="00CF5809">
        <w:rPr>
          <w:lang w:eastAsia="ja-JP"/>
        </w:rPr>
        <w:t xml:space="preserve"> o </w:t>
      </w:r>
      <w:proofErr w:type="spellStart"/>
      <w:r w:rsidR="00CF5809">
        <w:rPr>
          <w:lang w:eastAsia="ja-JP"/>
        </w:rPr>
        <w:t>larga</w:t>
      </w:r>
      <w:proofErr w:type="spellEnd"/>
      <w:r w:rsidR="00CF5809">
        <w:rPr>
          <w:lang w:eastAsia="ja-JP"/>
        </w:rPr>
        <w:t xml:space="preserve"> de </w:t>
      </w:r>
      <w:proofErr w:type="spellStart"/>
      <w:r w:rsidR="00CF5809">
        <w:rPr>
          <w:lang w:eastAsia="ja-JP"/>
        </w:rPr>
        <w:t>cualquier</w:t>
      </w:r>
      <w:proofErr w:type="spellEnd"/>
      <w:r w:rsidR="00CF5809">
        <w:rPr>
          <w:lang w:eastAsia="ja-JP"/>
        </w:rPr>
        <w:t xml:space="preserve"> </w:t>
      </w:r>
      <w:proofErr w:type="spellStart"/>
      <w:r w:rsidR="00CF5809">
        <w:rPr>
          <w:lang w:eastAsia="ja-JP"/>
        </w:rPr>
        <w:t>botón</w:t>
      </w:r>
      <w:proofErr w:type="spellEnd"/>
      <w:r w:rsidR="00CF5809">
        <w:rPr>
          <w:lang w:eastAsia="ja-JP"/>
        </w:rPr>
        <w:t xml:space="preserve">. Se </w:t>
      </w:r>
      <w:proofErr w:type="spellStart"/>
      <w:r w:rsidR="00CF5809">
        <w:rPr>
          <w:lang w:eastAsia="ja-JP"/>
        </w:rPr>
        <w:t>han</w:t>
      </w:r>
      <w:proofErr w:type="spellEnd"/>
      <w:r w:rsidR="00CF5809">
        <w:rPr>
          <w:lang w:eastAsia="ja-JP"/>
        </w:rPr>
        <w:t xml:space="preserve"> </w:t>
      </w:r>
      <w:proofErr w:type="spellStart"/>
      <w:r w:rsidRPr="00897487">
        <w:rPr>
          <w:lang w:eastAsia="ja-JP"/>
        </w:rPr>
        <w:t>evitado</w:t>
      </w:r>
      <w:proofErr w:type="spellEnd"/>
      <w:r w:rsidR="00CF5809">
        <w:rPr>
          <w:lang w:eastAsia="ja-JP"/>
        </w:rPr>
        <w:t xml:space="preserve"> </w:t>
      </w:r>
      <w:proofErr w:type="spellStart"/>
      <w:r w:rsidRPr="00897487">
        <w:rPr>
          <w:lang w:eastAsia="ja-JP"/>
        </w:rPr>
        <w:t>los</w:t>
      </w:r>
      <w:proofErr w:type="spellEnd"/>
      <w:r w:rsidRPr="00897487">
        <w:rPr>
          <w:lang w:eastAsia="ja-JP"/>
        </w:rPr>
        <w:t xml:space="preserve"> </w:t>
      </w:r>
      <w:proofErr w:type="spellStart"/>
      <w:r w:rsidRPr="00897487">
        <w:rPr>
          <w:lang w:eastAsia="ja-JP"/>
        </w:rPr>
        <w:t>rebotes</w:t>
      </w:r>
      <w:proofErr w:type="spellEnd"/>
      <w:r w:rsidRPr="00897487">
        <w:rPr>
          <w:lang w:eastAsia="ja-JP"/>
        </w:rPr>
        <w:t xml:space="preserve">. </w:t>
      </w:r>
      <w:proofErr w:type="spellStart"/>
      <w:r w:rsidRPr="00897487">
        <w:rPr>
          <w:lang w:eastAsia="ja-JP"/>
        </w:rPr>
        <w:t>Dichos</w:t>
      </w:r>
      <w:proofErr w:type="spellEnd"/>
      <w:r w:rsidRPr="00897487">
        <w:rPr>
          <w:lang w:eastAsia="ja-JP"/>
        </w:rPr>
        <w:t xml:space="preserve"> </w:t>
      </w:r>
      <w:proofErr w:type="spellStart"/>
      <w:r w:rsidRPr="00897487">
        <w:rPr>
          <w:lang w:eastAsia="ja-JP"/>
        </w:rPr>
        <w:t>rebotes</w:t>
      </w:r>
      <w:proofErr w:type="spellEnd"/>
      <w:r w:rsidRPr="00897487">
        <w:rPr>
          <w:lang w:eastAsia="ja-JP"/>
        </w:rPr>
        <w:t xml:space="preserve"> se </w:t>
      </w:r>
      <w:proofErr w:type="spellStart"/>
      <w:r w:rsidR="00CF5809">
        <w:rPr>
          <w:lang w:eastAsia="ja-JP"/>
        </w:rPr>
        <w:t>resuelven</w:t>
      </w:r>
      <w:proofErr w:type="spellEnd"/>
      <w:r w:rsidR="00CF5809">
        <w:rPr>
          <w:lang w:eastAsia="ja-JP"/>
        </w:rPr>
        <w:t xml:space="preserve"> </w:t>
      </w:r>
      <w:r w:rsidRPr="00897487">
        <w:rPr>
          <w:lang w:eastAsia="ja-JP"/>
        </w:rPr>
        <w:t>con t</w:t>
      </w:r>
      <w:r w:rsidR="00CF5809">
        <w:rPr>
          <w:lang w:eastAsia="ja-JP"/>
        </w:rPr>
        <w:t xml:space="preserve">imer de 50 </w:t>
      </w:r>
      <w:proofErr w:type="spellStart"/>
      <w:r w:rsidR="00CF5809">
        <w:rPr>
          <w:lang w:eastAsia="ja-JP"/>
        </w:rPr>
        <w:t>ms</w:t>
      </w:r>
      <w:proofErr w:type="spellEnd"/>
      <w:r w:rsidRPr="00897487">
        <w:rPr>
          <w:lang w:eastAsia="ja-JP"/>
        </w:rPr>
        <w:t xml:space="preserve">. </w:t>
      </w:r>
    </w:p>
    <w:p w14:paraId="68F28D99" w14:textId="77777777" w:rsidR="00CF5809" w:rsidRDefault="00CF5809" w:rsidP="00CF5809">
      <w:pPr>
        <w:rPr>
          <w:lang w:eastAsia="ja-JP"/>
        </w:rPr>
      </w:pPr>
    </w:p>
    <w:p w14:paraId="1E3C8FD4" w14:textId="2BD64DF1" w:rsidR="00897487" w:rsidRPr="00CF5809" w:rsidRDefault="00897487">
      <w:pPr>
        <w:pStyle w:val="Prrafodelista"/>
        <w:numPr>
          <w:ilvl w:val="0"/>
          <w:numId w:val="46"/>
        </w:numPr>
        <w:rPr>
          <w:lang w:val="es-ES_tradnl" w:eastAsia="ja-JP"/>
        </w:rPr>
      </w:pPr>
      <w:r w:rsidRPr="00897487">
        <w:rPr>
          <w:lang w:eastAsia="ja-JP"/>
        </w:rPr>
        <w:t xml:space="preserve">Colas: </w:t>
      </w:r>
      <w:proofErr w:type="spellStart"/>
      <w:r w:rsidRPr="00897487">
        <w:rPr>
          <w:lang w:eastAsia="ja-JP"/>
        </w:rPr>
        <w:t>implementación</w:t>
      </w:r>
      <w:proofErr w:type="spellEnd"/>
      <w:r w:rsidRPr="00897487">
        <w:rPr>
          <w:lang w:eastAsia="ja-JP"/>
        </w:rPr>
        <w:t xml:space="preserve"> para la </w:t>
      </w:r>
      <w:proofErr w:type="spellStart"/>
      <w:r w:rsidR="00CF5809">
        <w:rPr>
          <w:lang w:eastAsia="ja-JP"/>
        </w:rPr>
        <w:t>comunicación</w:t>
      </w:r>
      <w:proofErr w:type="spellEnd"/>
      <w:r w:rsidR="00CF5809">
        <w:rPr>
          <w:lang w:eastAsia="ja-JP"/>
        </w:rPr>
        <w:t xml:space="preserve"> </w:t>
      </w:r>
      <w:r w:rsidRPr="00897487">
        <w:rPr>
          <w:lang w:eastAsia="ja-JP"/>
        </w:rPr>
        <w:t xml:space="preserve">entre </w:t>
      </w:r>
      <w:proofErr w:type="spellStart"/>
      <w:r w:rsidRPr="00897487">
        <w:rPr>
          <w:lang w:eastAsia="ja-JP"/>
        </w:rPr>
        <w:t>módulos</w:t>
      </w:r>
      <w:proofErr w:type="spellEnd"/>
      <w:r w:rsidRPr="00897487">
        <w:rPr>
          <w:lang w:eastAsia="ja-JP"/>
        </w:rPr>
        <w:t xml:space="preserve">. </w:t>
      </w:r>
      <w:r w:rsidR="00CF5809">
        <w:rPr>
          <w:lang w:eastAsia="ja-JP"/>
        </w:rPr>
        <w:t>Se</w:t>
      </w:r>
      <w:r w:rsidRPr="00897487">
        <w:rPr>
          <w:lang w:eastAsia="ja-JP"/>
        </w:rPr>
        <w:t xml:space="preserve"> </w:t>
      </w:r>
      <w:proofErr w:type="spellStart"/>
      <w:r w:rsidRPr="00897487">
        <w:rPr>
          <w:lang w:eastAsia="ja-JP"/>
        </w:rPr>
        <w:t>encarga</w:t>
      </w:r>
      <w:r w:rsidR="00CF5809">
        <w:rPr>
          <w:lang w:eastAsia="ja-JP"/>
        </w:rPr>
        <w:t>n</w:t>
      </w:r>
      <w:proofErr w:type="spellEnd"/>
      <w:r w:rsidRPr="00897487">
        <w:rPr>
          <w:lang w:eastAsia="ja-JP"/>
        </w:rPr>
        <w:t xml:space="preserve"> de </w:t>
      </w:r>
      <w:proofErr w:type="spellStart"/>
      <w:r w:rsidRPr="00897487">
        <w:rPr>
          <w:lang w:eastAsia="ja-JP"/>
        </w:rPr>
        <w:t>enviar</w:t>
      </w:r>
      <w:proofErr w:type="spellEnd"/>
      <w:r w:rsidRPr="00897487">
        <w:rPr>
          <w:lang w:eastAsia="ja-JP"/>
        </w:rPr>
        <w:t xml:space="preserve"> </w:t>
      </w:r>
      <w:proofErr w:type="spellStart"/>
      <w:r w:rsidR="00CF5809">
        <w:rPr>
          <w:lang w:eastAsia="ja-JP"/>
        </w:rPr>
        <w:t>información</w:t>
      </w:r>
      <w:proofErr w:type="spellEnd"/>
      <w:r w:rsidR="00CF5809">
        <w:rPr>
          <w:lang w:eastAsia="ja-JP"/>
        </w:rPr>
        <w:t xml:space="preserve"> </w:t>
      </w:r>
      <w:proofErr w:type="spellStart"/>
      <w:r w:rsidRPr="00897487">
        <w:rPr>
          <w:lang w:eastAsia="ja-JP"/>
        </w:rPr>
        <w:t>mediante</w:t>
      </w:r>
      <w:proofErr w:type="spellEnd"/>
      <w:r w:rsidR="00CF5809">
        <w:rPr>
          <w:lang w:eastAsia="ja-JP"/>
        </w:rPr>
        <w:t xml:space="preserve"> </w:t>
      </w:r>
      <w:proofErr w:type="spellStart"/>
      <w:r w:rsidR="00CF5809">
        <w:rPr>
          <w:lang w:eastAsia="ja-JP"/>
        </w:rPr>
        <w:t>mensajes</w:t>
      </w:r>
      <w:proofErr w:type="spellEnd"/>
      <w:r w:rsidRPr="00897487">
        <w:rPr>
          <w:lang w:eastAsia="ja-JP"/>
        </w:rPr>
        <w:t xml:space="preserve">. </w:t>
      </w:r>
    </w:p>
    <w:p w14:paraId="6DD3DCAF" w14:textId="77777777" w:rsidR="00CF5809" w:rsidRPr="00CF5809" w:rsidRDefault="00CF5809" w:rsidP="00CF5809">
      <w:pPr>
        <w:rPr>
          <w:lang w:val="es-ES_tradnl" w:eastAsia="ja-JP"/>
        </w:rPr>
      </w:pPr>
    </w:p>
    <w:p w14:paraId="7F590389" w14:textId="32F74E87" w:rsidR="00CF5809" w:rsidRPr="00CF5809" w:rsidRDefault="00897487">
      <w:pPr>
        <w:pStyle w:val="Prrafodelista"/>
        <w:numPr>
          <w:ilvl w:val="0"/>
          <w:numId w:val="46"/>
        </w:numPr>
        <w:rPr>
          <w:lang w:val="es-ES_tradnl" w:eastAsia="ja-JP"/>
        </w:rPr>
      </w:pPr>
      <w:r w:rsidRPr="00897487">
        <w:rPr>
          <w:lang w:eastAsia="ja-JP"/>
        </w:rPr>
        <w:t>GPIO_WRITE_PIN</w:t>
      </w:r>
      <w:r w:rsidR="00CF5809">
        <w:rPr>
          <w:lang w:eastAsia="ja-JP"/>
        </w:rPr>
        <w:t xml:space="preserve">: </w:t>
      </w:r>
      <w:r w:rsidRPr="00897487">
        <w:rPr>
          <w:lang w:eastAsia="ja-JP"/>
        </w:rPr>
        <w:t xml:space="preserve">se </w:t>
      </w:r>
      <w:proofErr w:type="spellStart"/>
      <w:r w:rsidRPr="00897487">
        <w:rPr>
          <w:lang w:eastAsia="ja-JP"/>
        </w:rPr>
        <w:t>encarga</w:t>
      </w:r>
      <w:proofErr w:type="spellEnd"/>
      <w:r w:rsidRPr="00897487">
        <w:rPr>
          <w:lang w:eastAsia="ja-JP"/>
        </w:rPr>
        <w:t xml:space="preserve"> de </w:t>
      </w:r>
      <w:proofErr w:type="spellStart"/>
      <w:r w:rsidRPr="00897487">
        <w:rPr>
          <w:lang w:eastAsia="ja-JP"/>
        </w:rPr>
        <w:t>encender</w:t>
      </w:r>
      <w:proofErr w:type="spellEnd"/>
      <w:r w:rsidRPr="00897487">
        <w:rPr>
          <w:lang w:eastAsia="ja-JP"/>
        </w:rPr>
        <w:t xml:space="preserve"> o </w:t>
      </w:r>
      <w:proofErr w:type="spellStart"/>
      <w:r w:rsidRPr="00897487">
        <w:rPr>
          <w:lang w:eastAsia="ja-JP"/>
        </w:rPr>
        <w:t>apargar</w:t>
      </w:r>
      <w:proofErr w:type="spellEnd"/>
      <w:r w:rsidRPr="00897487">
        <w:rPr>
          <w:lang w:eastAsia="ja-JP"/>
        </w:rPr>
        <w:t xml:space="preserve"> pines con set y reset. </w:t>
      </w:r>
    </w:p>
    <w:p w14:paraId="6CAA49FD" w14:textId="77777777" w:rsidR="00CF5809" w:rsidRPr="00CF5809" w:rsidRDefault="00CF5809" w:rsidP="00CF5809">
      <w:pPr>
        <w:pStyle w:val="Prrafodelista"/>
        <w:rPr>
          <w:lang w:val="es-ES_tradnl" w:eastAsia="ja-JP"/>
        </w:rPr>
      </w:pPr>
    </w:p>
    <w:p w14:paraId="58E1E20F" w14:textId="04756A79" w:rsidR="00CF5809" w:rsidRDefault="00CF5809">
      <w:pPr>
        <w:pStyle w:val="Prrafodelista"/>
        <w:numPr>
          <w:ilvl w:val="0"/>
          <w:numId w:val="46"/>
        </w:numPr>
        <w:rPr>
          <w:lang w:val="es-ES_tradnl" w:eastAsia="ja-JP"/>
        </w:rPr>
      </w:pPr>
      <w:proofErr w:type="spellStart"/>
      <w:proofErr w:type="gramStart"/>
      <w:r>
        <w:rPr>
          <w:lang w:val="es-ES_tradnl" w:eastAsia="ja-JP"/>
        </w:rPr>
        <w:t>OsDelay</w:t>
      </w:r>
      <w:proofErr w:type="spellEnd"/>
      <w:r>
        <w:rPr>
          <w:lang w:val="es-ES_tradnl" w:eastAsia="ja-JP"/>
        </w:rPr>
        <w:t>(</w:t>
      </w:r>
      <w:proofErr w:type="gramEnd"/>
      <w:r>
        <w:rPr>
          <w:lang w:val="es-ES_tradnl" w:eastAsia="ja-JP"/>
        </w:rPr>
        <w:t xml:space="preserve">): se encarga de poner un determinado tiempo, actúa como un </w:t>
      </w:r>
      <w:proofErr w:type="spellStart"/>
      <w:r>
        <w:rPr>
          <w:lang w:val="es-ES_tradnl" w:eastAsia="ja-JP"/>
        </w:rPr>
        <w:t>timer</w:t>
      </w:r>
      <w:proofErr w:type="spellEnd"/>
      <w:r>
        <w:rPr>
          <w:lang w:val="es-ES_tradnl" w:eastAsia="ja-JP"/>
        </w:rPr>
        <w:t>.</w:t>
      </w:r>
    </w:p>
    <w:p w14:paraId="27B12B83" w14:textId="77777777" w:rsidR="00CF5809" w:rsidRPr="00CF5809" w:rsidRDefault="00CF5809" w:rsidP="00CF5809">
      <w:pPr>
        <w:rPr>
          <w:lang w:val="es-ES_tradnl" w:eastAsia="ja-JP"/>
        </w:rPr>
      </w:pPr>
    </w:p>
    <w:p w14:paraId="24693F97" w14:textId="13C9D637" w:rsidR="00CF5809" w:rsidRPr="00CF5809" w:rsidRDefault="00897487">
      <w:pPr>
        <w:pStyle w:val="Prrafodelista"/>
        <w:numPr>
          <w:ilvl w:val="0"/>
          <w:numId w:val="46"/>
        </w:numPr>
        <w:rPr>
          <w:lang w:val="es-ES_tradnl" w:eastAsia="ja-JP"/>
        </w:rPr>
      </w:pPr>
      <w:r w:rsidRPr="00897487">
        <w:rPr>
          <w:lang w:eastAsia="ja-JP"/>
        </w:rPr>
        <w:t xml:space="preserve">USART: es </w:t>
      </w:r>
      <w:proofErr w:type="spellStart"/>
      <w:r w:rsidRPr="00897487">
        <w:rPr>
          <w:lang w:eastAsia="ja-JP"/>
        </w:rPr>
        <w:t>el</w:t>
      </w:r>
      <w:proofErr w:type="spellEnd"/>
      <w:r w:rsidRPr="00897487">
        <w:rPr>
          <w:lang w:eastAsia="ja-JP"/>
        </w:rPr>
        <w:t xml:space="preserve"> </w:t>
      </w:r>
      <w:proofErr w:type="spellStart"/>
      <w:r w:rsidRPr="00897487">
        <w:rPr>
          <w:lang w:eastAsia="ja-JP"/>
        </w:rPr>
        <w:t>encargado</w:t>
      </w:r>
      <w:proofErr w:type="spellEnd"/>
      <w:r w:rsidRPr="00897487">
        <w:rPr>
          <w:lang w:eastAsia="ja-JP"/>
        </w:rPr>
        <w:t xml:space="preserve"> de </w:t>
      </w:r>
      <w:proofErr w:type="spellStart"/>
      <w:r w:rsidRPr="00897487">
        <w:rPr>
          <w:lang w:eastAsia="ja-JP"/>
        </w:rPr>
        <w:t>enviar</w:t>
      </w:r>
      <w:proofErr w:type="spellEnd"/>
      <w:r w:rsidRPr="00897487">
        <w:rPr>
          <w:lang w:eastAsia="ja-JP"/>
        </w:rPr>
        <w:t xml:space="preserve"> </w:t>
      </w:r>
      <w:r w:rsidR="00CF5809">
        <w:rPr>
          <w:lang w:eastAsia="ja-JP"/>
        </w:rPr>
        <w:t>macros al principal</w:t>
      </w:r>
      <w:r w:rsidRPr="00897487">
        <w:rPr>
          <w:lang w:eastAsia="ja-JP"/>
        </w:rPr>
        <w:t>,</w:t>
      </w:r>
      <w:r w:rsidR="00CF5809">
        <w:rPr>
          <w:lang w:eastAsia="ja-JP"/>
        </w:rPr>
        <w:t xml:space="preserve"> y </w:t>
      </w:r>
      <w:proofErr w:type="spellStart"/>
      <w:r w:rsidR="00CF5809">
        <w:rPr>
          <w:lang w:eastAsia="ja-JP"/>
        </w:rPr>
        <w:t>en</w:t>
      </w:r>
      <w:proofErr w:type="spellEnd"/>
      <w:r w:rsidR="00CF5809">
        <w:rPr>
          <w:lang w:eastAsia="ja-JP"/>
        </w:rPr>
        <w:t xml:space="preserve"> </w:t>
      </w:r>
      <w:proofErr w:type="spellStart"/>
      <w:r w:rsidR="00CF5809">
        <w:rPr>
          <w:lang w:eastAsia="ja-JP"/>
        </w:rPr>
        <w:t>el</w:t>
      </w:r>
      <w:proofErr w:type="spellEnd"/>
      <w:r w:rsidR="00CF5809">
        <w:rPr>
          <w:lang w:eastAsia="ja-JP"/>
        </w:rPr>
        <w:t xml:space="preserve"> principal se </w:t>
      </w:r>
      <w:proofErr w:type="spellStart"/>
      <w:r w:rsidR="00CF5809">
        <w:rPr>
          <w:lang w:eastAsia="ja-JP"/>
        </w:rPr>
        <w:t>gestiona</w:t>
      </w:r>
      <w:proofErr w:type="spellEnd"/>
      <w:r w:rsidR="00CF5809">
        <w:rPr>
          <w:lang w:eastAsia="ja-JP"/>
        </w:rPr>
        <w:t xml:space="preserve"> </w:t>
      </w:r>
      <w:proofErr w:type="spellStart"/>
      <w:r w:rsidR="00CF5809">
        <w:rPr>
          <w:lang w:eastAsia="ja-JP"/>
        </w:rPr>
        <w:t>cual</w:t>
      </w:r>
      <w:proofErr w:type="spellEnd"/>
      <w:r w:rsidR="00CF5809">
        <w:rPr>
          <w:lang w:eastAsia="ja-JP"/>
        </w:rPr>
        <w:t xml:space="preserve"> </w:t>
      </w:r>
      <w:proofErr w:type="spellStart"/>
      <w:r w:rsidR="00CF5809">
        <w:rPr>
          <w:lang w:eastAsia="ja-JP"/>
        </w:rPr>
        <w:t>será</w:t>
      </w:r>
      <w:proofErr w:type="spellEnd"/>
      <w:r w:rsidR="00CF5809">
        <w:rPr>
          <w:lang w:eastAsia="ja-JP"/>
        </w:rPr>
        <w:t xml:space="preserve"> </w:t>
      </w:r>
      <w:proofErr w:type="spellStart"/>
      <w:r w:rsidR="00CF5809">
        <w:rPr>
          <w:lang w:eastAsia="ja-JP"/>
        </w:rPr>
        <w:t>su</w:t>
      </w:r>
      <w:proofErr w:type="spellEnd"/>
      <w:r w:rsidR="00CF5809">
        <w:rPr>
          <w:lang w:eastAsia="ja-JP"/>
        </w:rPr>
        <w:t xml:space="preserve"> </w:t>
      </w:r>
      <w:proofErr w:type="spellStart"/>
      <w:r w:rsidR="00CF5809">
        <w:rPr>
          <w:lang w:eastAsia="ja-JP"/>
        </w:rPr>
        <w:t>funcionamiento</w:t>
      </w:r>
      <w:proofErr w:type="spellEnd"/>
      <w:r w:rsidRPr="00897487">
        <w:rPr>
          <w:lang w:eastAsia="ja-JP"/>
        </w:rPr>
        <w:t xml:space="preserve">. </w:t>
      </w:r>
      <w:r w:rsidR="00CF5809">
        <w:rPr>
          <w:lang w:eastAsia="ja-JP"/>
        </w:rPr>
        <w:t xml:space="preserve">Una </w:t>
      </w:r>
      <w:proofErr w:type="spellStart"/>
      <w:r w:rsidR="00CF5809">
        <w:rPr>
          <w:lang w:eastAsia="ja-JP"/>
        </w:rPr>
        <w:t>vez</w:t>
      </w:r>
      <w:proofErr w:type="spellEnd"/>
      <w:r w:rsidR="00CF5809">
        <w:rPr>
          <w:lang w:eastAsia="ja-JP"/>
        </w:rPr>
        <w:t xml:space="preserve"> </w:t>
      </w:r>
      <w:proofErr w:type="spellStart"/>
      <w:r w:rsidR="00CF5809">
        <w:rPr>
          <w:lang w:eastAsia="ja-JP"/>
        </w:rPr>
        <w:t>analizado</w:t>
      </w:r>
      <w:proofErr w:type="spellEnd"/>
      <w:r w:rsidR="00CF5809">
        <w:rPr>
          <w:lang w:eastAsia="ja-JP"/>
        </w:rPr>
        <w:t xml:space="preserve"> </w:t>
      </w:r>
      <w:proofErr w:type="spellStart"/>
      <w:r w:rsidR="00CF5809">
        <w:rPr>
          <w:lang w:eastAsia="ja-JP"/>
        </w:rPr>
        <w:t>en</w:t>
      </w:r>
      <w:proofErr w:type="spellEnd"/>
      <w:r w:rsidR="00CF5809">
        <w:rPr>
          <w:lang w:eastAsia="ja-JP"/>
        </w:rPr>
        <w:t xml:space="preserve"> </w:t>
      </w:r>
      <w:proofErr w:type="spellStart"/>
      <w:r w:rsidR="00CF5809">
        <w:rPr>
          <w:lang w:eastAsia="ja-JP"/>
        </w:rPr>
        <w:t>el</w:t>
      </w:r>
      <w:proofErr w:type="spellEnd"/>
      <w:r w:rsidR="00CF5809">
        <w:rPr>
          <w:lang w:eastAsia="ja-JP"/>
        </w:rPr>
        <w:t xml:space="preserve"> principal </w:t>
      </w:r>
      <w:proofErr w:type="spellStart"/>
      <w:r w:rsidR="00CF5809">
        <w:rPr>
          <w:lang w:eastAsia="ja-JP"/>
        </w:rPr>
        <w:t>cual</w:t>
      </w:r>
      <w:proofErr w:type="spellEnd"/>
      <w:r w:rsidR="00CF5809">
        <w:rPr>
          <w:lang w:eastAsia="ja-JP"/>
        </w:rPr>
        <w:t xml:space="preserve"> es la </w:t>
      </w:r>
      <w:proofErr w:type="spellStart"/>
      <w:r w:rsidR="00CF5809">
        <w:rPr>
          <w:lang w:eastAsia="ja-JP"/>
        </w:rPr>
        <w:t>función</w:t>
      </w:r>
      <w:proofErr w:type="spellEnd"/>
      <w:r w:rsidR="00CF5809">
        <w:rPr>
          <w:lang w:eastAsia="ja-JP"/>
        </w:rPr>
        <w:t xml:space="preserve"> de la macro </w:t>
      </w:r>
      <w:proofErr w:type="spellStart"/>
      <w:r w:rsidR="00CF5809">
        <w:rPr>
          <w:lang w:eastAsia="ja-JP"/>
        </w:rPr>
        <w:t>recibida</w:t>
      </w:r>
      <w:proofErr w:type="spellEnd"/>
      <w:r w:rsidR="00CF5809">
        <w:rPr>
          <w:lang w:eastAsia="ja-JP"/>
        </w:rPr>
        <w:t xml:space="preserve">, </w:t>
      </w:r>
      <w:proofErr w:type="spellStart"/>
      <w:r w:rsidR="00CF5809">
        <w:rPr>
          <w:lang w:eastAsia="ja-JP"/>
        </w:rPr>
        <w:t>el</w:t>
      </w:r>
      <w:proofErr w:type="spellEnd"/>
      <w:r w:rsidR="00CF5809">
        <w:rPr>
          <w:lang w:eastAsia="ja-JP"/>
        </w:rPr>
        <w:t xml:space="preserve"> principal </w:t>
      </w:r>
      <w:proofErr w:type="spellStart"/>
      <w:r w:rsidR="00CF5809">
        <w:rPr>
          <w:lang w:eastAsia="ja-JP"/>
        </w:rPr>
        <w:t>envía</w:t>
      </w:r>
      <w:proofErr w:type="spellEnd"/>
      <w:r w:rsidR="00CF5809">
        <w:rPr>
          <w:lang w:eastAsia="ja-JP"/>
        </w:rPr>
        <w:t xml:space="preserve"> al com para que </w:t>
      </w:r>
      <w:proofErr w:type="spellStart"/>
      <w:r w:rsidR="00CF5809">
        <w:rPr>
          <w:lang w:eastAsia="ja-JP"/>
        </w:rPr>
        <w:t>muestre</w:t>
      </w:r>
      <w:proofErr w:type="spellEnd"/>
      <w:r w:rsidR="00CF5809">
        <w:rPr>
          <w:lang w:eastAsia="ja-JP"/>
        </w:rPr>
        <w:t xml:space="preserve"> </w:t>
      </w:r>
      <w:proofErr w:type="spellStart"/>
      <w:r w:rsidR="00CF5809">
        <w:rPr>
          <w:lang w:eastAsia="ja-JP"/>
        </w:rPr>
        <w:t>en</w:t>
      </w:r>
      <w:proofErr w:type="spellEnd"/>
      <w:r w:rsidR="00CF5809">
        <w:rPr>
          <w:lang w:eastAsia="ja-JP"/>
        </w:rPr>
        <w:t xml:space="preserve"> </w:t>
      </w:r>
      <w:proofErr w:type="spellStart"/>
      <w:r w:rsidR="00CF5809">
        <w:rPr>
          <w:lang w:eastAsia="ja-JP"/>
        </w:rPr>
        <w:t>el</w:t>
      </w:r>
      <w:proofErr w:type="spellEnd"/>
      <w:r w:rsidR="00CF5809">
        <w:rPr>
          <w:lang w:eastAsia="ja-JP"/>
        </w:rPr>
        <w:t xml:space="preserve"> tera term </w:t>
      </w:r>
      <w:proofErr w:type="spellStart"/>
      <w:r w:rsidR="00CF5809">
        <w:rPr>
          <w:lang w:eastAsia="ja-JP"/>
        </w:rPr>
        <w:t>si</w:t>
      </w:r>
      <w:proofErr w:type="spellEnd"/>
      <w:r w:rsidR="00CF5809">
        <w:rPr>
          <w:lang w:eastAsia="ja-JP"/>
        </w:rPr>
        <w:t xml:space="preserve"> </w:t>
      </w:r>
      <w:proofErr w:type="spellStart"/>
      <w:r w:rsidR="00CF5809">
        <w:rPr>
          <w:lang w:eastAsia="ja-JP"/>
        </w:rPr>
        <w:t>hubo</w:t>
      </w:r>
      <w:proofErr w:type="spellEnd"/>
      <w:r w:rsidR="00CF5809">
        <w:rPr>
          <w:lang w:eastAsia="ja-JP"/>
        </w:rPr>
        <w:t xml:space="preserve"> </w:t>
      </w:r>
      <w:proofErr w:type="spellStart"/>
      <w:r w:rsidR="00CF5809">
        <w:rPr>
          <w:lang w:eastAsia="ja-JP"/>
        </w:rPr>
        <w:t>algún</w:t>
      </w:r>
      <w:proofErr w:type="spellEnd"/>
      <w:r w:rsidR="00CF5809">
        <w:rPr>
          <w:lang w:eastAsia="ja-JP"/>
        </w:rPr>
        <w:t xml:space="preserve"> </w:t>
      </w:r>
      <w:proofErr w:type="spellStart"/>
      <w:r w:rsidR="00CF5809">
        <w:rPr>
          <w:lang w:eastAsia="ja-JP"/>
        </w:rPr>
        <w:t>fallo</w:t>
      </w:r>
      <w:proofErr w:type="spellEnd"/>
      <w:r w:rsidR="00CF5809">
        <w:rPr>
          <w:lang w:eastAsia="ja-JP"/>
        </w:rPr>
        <w:t xml:space="preserve">. </w:t>
      </w:r>
    </w:p>
    <w:p w14:paraId="454FDDA8" w14:textId="77777777" w:rsidR="00CF5809" w:rsidRPr="00CF5809" w:rsidRDefault="00CF5809" w:rsidP="00CF5809">
      <w:pPr>
        <w:rPr>
          <w:lang w:val="es-ES_tradnl" w:eastAsia="ja-JP"/>
        </w:rPr>
      </w:pPr>
    </w:p>
    <w:p w14:paraId="17C10068" w14:textId="596BCA58" w:rsidR="00897487" w:rsidRPr="00897487" w:rsidRDefault="00897487">
      <w:pPr>
        <w:pStyle w:val="Prrafodelista"/>
        <w:numPr>
          <w:ilvl w:val="0"/>
          <w:numId w:val="46"/>
        </w:numPr>
        <w:rPr>
          <w:lang w:val="es-ES_tradnl" w:eastAsia="ja-JP"/>
        </w:rPr>
      </w:pPr>
      <w:r w:rsidRPr="00897487">
        <w:rPr>
          <w:lang w:eastAsia="ja-JP"/>
        </w:rPr>
        <w:t xml:space="preserve">SPI: </w:t>
      </w:r>
      <w:r w:rsidR="00CF5809">
        <w:rPr>
          <w:lang w:eastAsia="ja-JP"/>
        </w:rPr>
        <w:t xml:space="preserve">se </w:t>
      </w:r>
      <w:proofErr w:type="spellStart"/>
      <w:r w:rsidRPr="00897487">
        <w:rPr>
          <w:lang w:eastAsia="ja-JP"/>
        </w:rPr>
        <w:t>encarga</w:t>
      </w:r>
      <w:proofErr w:type="spellEnd"/>
      <w:r w:rsidR="00CF5809">
        <w:rPr>
          <w:lang w:eastAsia="ja-JP"/>
        </w:rPr>
        <w:t xml:space="preserve"> de </w:t>
      </w:r>
      <w:proofErr w:type="spellStart"/>
      <w:r w:rsidR="00CF5809">
        <w:rPr>
          <w:lang w:eastAsia="ja-JP"/>
        </w:rPr>
        <w:t>enviar</w:t>
      </w:r>
      <w:proofErr w:type="spellEnd"/>
      <w:r w:rsidR="00CF5809">
        <w:rPr>
          <w:lang w:eastAsia="ja-JP"/>
        </w:rPr>
        <w:t xml:space="preserve"> la </w:t>
      </w:r>
      <w:proofErr w:type="spellStart"/>
      <w:r w:rsidR="00CF5809">
        <w:rPr>
          <w:lang w:eastAsia="ja-JP"/>
        </w:rPr>
        <w:t>cadena</w:t>
      </w:r>
      <w:proofErr w:type="spellEnd"/>
      <w:r w:rsidR="00CF5809">
        <w:rPr>
          <w:lang w:eastAsia="ja-JP"/>
        </w:rPr>
        <w:t xml:space="preserve"> a </w:t>
      </w:r>
      <w:proofErr w:type="spellStart"/>
      <w:r w:rsidR="00CF5809">
        <w:rPr>
          <w:lang w:eastAsia="ja-JP"/>
        </w:rPr>
        <w:t>mostrar</w:t>
      </w:r>
      <w:proofErr w:type="spellEnd"/>
      <w:r w:rsidR="00CF5809">
        <w:rPr>
          <w:lang w:eastAsia="ja-JP"/>
        </w:rPr>
        <w:t xml:space="preserve"> </w:t>
      </w:r>
      <w:proofErr w:type="spellStart"/>
      <w:r w:rsidR="00CF5809">
        <w:rPr>
          <w:lang w:eastAsia="ja-JP"/>
        </w:rPr>
        <w:t>en</w:t>
      </w:r>
      <w:proofErr w:type="spellEnd"/>
      <w:r w:rsidR="00CF5809">
        <w:rPr>
          <w:lang w:eastAsia="ja-JP"/>
        </w:rPr>
        <w:t xml:space="preserve"> </w:t>
      </w:r>
      <w:proofErr w:type="spellStart"/>
      <w:r w:rsidR="00CF5809">
        <w:rPr>
          <w:lang w:eastAsia="ja-JP"/>
        </w:rPr>
        <w:t>el</w:t>
      </w:r>
      <w:proofErr w:type="spellEnd"/>
      <w:r w:rsidR="00CF5809">
        <w:rPr>
          <w:lang w:eastAsia="ja-JP"/>
        </w:rPr>
        <w:t xml:space="preserve"> LCD</w:t>
      </w:r>
      <w:r w:rsidRPr="00897487">
        <w:rPr>
          <w:lang w:eastAsia="ja-JP"/>
        </w:rPr>
        <w:t>.</w:t>
      </w:r>
    </w:p>
    <w:p w14:paraId="2BD4E878" w14:textId="77777777" w:rsidR="009A2EDC" w:rsidRPr="00071A14" w:rsidRDefault="009A2EDC" w:rsidP="00D86488">
      <w:pPr>
        <w:pStyle w:val="Ttulo1"/>
        <w:ind w:left="0" w:firstLine="0"/>
        <w:rPr>
          <w:lang w:val="es-ES_tradnl" w:eastAsia="ja-JP"/>
        </w:rPr>
      </w:pPr>
      <w:bookmarkStart w:id="17" w:name="_Toc88129304"/>
      <w:r w:rsidRPr="00071A14">
        <w:rPr>
          <w:lang w:val="es-ES_tradnl" w:eastAsia="ja-JP"/>
        </w:rPr>
        <w:lastRenderedPageBreak/>
        <w:t>DEPURACION Y TEST</w:t>
      </w:r>
      <w:bookmarkEnd w:id="17"/>
    </w:p>
    <w:p w14:paraId="21E71724" w14:textId="77777777" w:rsidR="009A2EDC" w:rsidRPr="00071A14" w:rsidRDefault="009A2EDC" w:rsidP="009A2EDC">
      <w:pPr>
        <w:pStyle w:val="Ttulo2"/>
        <w:rPr>
          <w:lang w:val="es-ES_tradnl"/>
        </w:rPr>
      </w:pPr>
      <w:bookmarkStart w:id="18" w:name="_Toc88129305"/>
      <w:r w:rsidRPr="00071A14">
        <w:rPr>
          <w:lang w:val="es-ES_tradnl"/>
        </w:rPr>
        <w:t>Pruebas realizadas.</w:t>
      </w:r>
      <w:bookmarkEnd w:id="18"/>
    </w:p>
    <w:p w14:paraId="396F87DC" w14:textId="1D976082" w:rsidR="009A2EDC" w:rsidRDefault="009A2EDC" w:rsidP="009A2EDC">
      <w:pPr>
        <w:rPr>
          <w:lang w:val="es-ES_tradnl"/>
        </w:rPr>
      </w:pPr>
      <w:r w:rsidRPr="00071A14">
        <w:rPr>
          <w:lang w:val="es-ES_tradnl"/>
        </w:rPr>
        <w:t xml:space="preserve">Descripción del método de prueba utilizado para comprobar que las rutinas funcionan adecuadamente. Resultados de los </w:t>
      </w:r>
      <w:proofErr w:type="spellStart"/>
      <w:r w:rsidRPr="00071A14">
        <w:rPr>
          <w:lang w:val="es-ES_tradnl"/>
        </w:rPr>
        <w:t>tests</w:t>
      </w:r>
      <w:proofErr w:type="spellEnd"/>
      <w:r w:rsidRPr="00071A14">
        <w:rPr>
          <w:lang w:val="es-ES_tradnl"/>
        </w:rPr>
        <w:t xml:space="preserve">. Indicación explicita de si </w:t>
      </w:r>
      <w:proofErr w:type="gramStart"/>
      <w:r w:rsidRPr="00071A14">
        <w:rPr>
          <w:lang w:val="es-ES_tradnl"/>
        </w:rPr>
        <w:t>el test</w:t>
      </w:r>
      <w:proofErr w:type="gramEnd"/>
      <w:r w:rsidRPr="00071A14">
        <w:rPr>
          <w:lang w:val="es-ES_tradnl"/>
        </w:rPr>
        <w:t xml:space="preserve"> es correcto o incorrecto.</w:t>
      </w:r>
      <w:r w:rsidR="00D86488">
        <w:rPr>
          <w:lang w:val="es-ES_tradnl"/>
        </w:rPr>
        <w:t xml:space="preserve"> En este punto debe </w:t>
      </w:r>
      <w:proofErr w:type="gramStart"/>
      <w:r w:rsidR="00D86488">
        <w:rPr>
          <w:lang w:val="es-ES_tradnl"/>
        </w:rPr>
        <w:t>hace</w:t>
      </w:r>
      <w:r w:rsidR="000023F9">
        <w:rPr>
          <w:lang w:val="es-ES_tradnl"/>
        </w:rPr>
        <w:t>r</w:t>
      </w:r>
      <w:r w:rsidR="00D86488">
        <w:rPr>
          <w:lang w:val="es-ES_tradnl"/>
        </w:rPr>
        <w:t xml:space="preserve"> especial hincapié</w:t>
      </w:r>
      <w:proofErr w:type="gramEnd"/>
      <w:r w:rsidR="00D86488">
        <w:rPr>
          <w:lang w:val="es-ES_tradnl"/>
        </w:rPr>
        <w:t xml:space="preserve"> en definir:</w:t>
      </w:r>
    </w:p>
    <w:p w14:paraId="06BBDD37" w14:textId="59456C85" w:rsidR="00D86488" w:rsidRDefault="00D86488">
      <w:pPr>
        <w:numPr>
          <w:ilvl w:val="0"/>
          <w:numId w:val="40"/>
        </w:numPr>
        <w:rPr>
          <w:lang w:val="es-ES_tradnl"/>
        </w:rPr>
      </w:pPr>
      <w:r>
        <w:rPr>
          <w:lang w:val="es-ES_tradnl"/>
        </w:rPr>
        <w:t>Cuál es el objetivo de la prueba</w:t>
      </w:r>
      <w:r w:rsidR="00045021">
        <w:rPr>
          <w:lang w:val="es-ES_tradnl"/>
        </w:rPr>
        <w:t>, indicando los módulos implicados</w:t>
      </w:r>
    </w:p>
    <w:p w14:paraId="7C8CEA53" w14:textId="5FC972ED" w:rsidR="0097690C" w:rsidRDefault="0097690C">
      <w:pPr>
        <w:numPr>
          <w:ilvl w:val="0"/>
          <w:numId w:val="40"/>
        </w:numPr>
        <w:rPr>
          <w:lang w:val="es-ES_tradnl"/>
        </w:rPr>
      </w:pPr>
      <w:r>
        <w:rPr>
          <w:lang w:val="es-ES_tradnl"/>
        </w:rPr>
        <w:t xml:space="preserve">Cuál es el proyecto de </w:t>
      </w:r>
      <w:proofErr w:type="spellStart"/>
      <w:r>
        <w:rPr>
          <w:lang w:val="es-ES_tradnl"/>
        </w:rPr>
        <w:t>Keil</w:t>
      </w:r>
      <w:proofErr w:type="spellEnd"/>
      <w:r>
        <w:rPr>
          <w:lang w:val="es-ES_tradnl"/>
        </w:rPr>
        <w:t xml:space="preserve"> que permite realizar la prueba</w:t>
      </w:r>
    </w:p>
    <w:p w14:paraId="702235BC" w14:textId="77777777" w:rsidR="00D86488" w:rsidRDefault="00D86488">
      <w:pPr>
        <w:numPr>
          <w:ilvl w:val="0"/>
          <w:numId w:val="40"/>
        </w:numPr>
        <w:rPr>
          <w:lang w:val="es-ES_tradnl"/>
        </w:rPr>
      </w:pPr>
      <w:r>
        <w:rPr>
          <w:lang w:val="es-ES_tradnl"/>
        </w:rPr>
        <w:t>Cuáles son las condiciones de entrada que permiten ejecutar la prueba</w:t>
      </w:r>
    </w:p>
    <w:p w14:paraId="6B745452" w14:textId="77777777" w:rsidR="00D86488" w:rsidRDefault="00D86488">
      <w:pPr>
        <w:numPr>
          <w:ilvl w:val="0"/>
          <w:numId w:val="40"/>
        </w:numPr>
        <w:rPr>
          <w:lang w:val="es-ES_tradnl"/>
        </w:rPr>
      </w:pPr>
      <w:r>
        <w:rPr>
          <w:lang w:val="es-ES_tradnl"/>
        </w:rPr>
        <w:t>Cuáles son los resultados que se esperan y cuáles son los realmente obtenidos.</w:t>
      </w:r>
    </w:p>
    <w:p w14:paraId="68D3C4B3" w14:textId="77777777" w:rsidR="00071A14" w:rsidRPr="00071A14" w:rsidRDefault="00071A14" w:rsidP="009A2EDC">
      <w:pPr>
        <w:rPr>
          <w:lang w:val="es-ES_tradnl"/>
        </w:rPr>
      </w:pPr>
    </w:p>
    <w:p w14:paraId="1F2DEB0F" w14:textId="77777777" w:rsidR="009A2EDC" w:rsidRPr="00071A14" w:rsidRDefault="009A2EDC" w:rsidP="009A2EDC">
      <w:pPr>
        <w:rPr>
          <w:lang w:val="es-ES_tradnl" w:eastAsia="ja-JP"/>
        </w:rPr>
      </w:pPr>
    </w:p>
    <w:p w14:paraId="3F9F64BB" w14:textId="6D38E162" w:rsidR="009A2EDC" w:rsidRPr="006F0B33" w:rsidRDefault="006F0B33" w:rsidP="009A2EDC">
      <w:pPr>
        <w:rPr>
          <w:b/>
          <w:bCs/>
          <w:i/>
          <w:iCs/>
          <w:sz w:val="24"/>
          <w:szCs w:val="24"/>
          <w:lang w:val="es-ES_tradnl" w:eastAsia="ja-JP"/>
        </w:rPr>
      </w:pPr>
      <w:r w:rsidRPr="006F0B33">
        <w:rPr>
          <w:b/>
          <w:bCs/>
          <w:i/>
          <w:iCs/>
          <w:sz w:val="24"/>
          <w:szCs w:val="24"/>
          <w:lang w:val="es-ES_tradnl" w:eastAsia="ja-JP"/>
        </w:rPr>
        <w:t>Modelo Hora:</w:t>
      </w:r>
    </w:p>
    <w:p w14:paraId="5D6CA58F" w14:textId="77777777" w:rsidR="006F0B33" w:rsidRPr="00063EB5" w:rsidRDefault="006F0B33">
      <w:pPr>
        <w:numPr>
          <w:ilvl w:val="0"/>
          <w:numId w:val="41"/>
        </w:numPr>
        <w:rPr>
          <w:lang w:val="es-ES" w:eastAsia="ja-JP"/>
        </w:rPr>
      </w:pPr>
      <w:r w:rsidRPr="00063EB5">
        <w:rPr>
          <w:lang w:val="es-ES" w:eastAsia="ja-JP"/>
        </w:rPr>
        <w:t xml:space="preserve">Test: la prueba realizada es poniendo las horas: horas = 23, minutos = 59 y segundos = 55. De esta manera podremos ver a través de </w:t>
      </w:r>
      <w:proofErr w:type="spellStart"/>
      <w:r w:rsidRPr="00063EB5">
        <w:rPr>
          <w:lang w:val="es-ES" w:eastAsia="ja-JP"/>
        </w:rPr>
        <w:t>watches</w:t>
      </w:r>
      <w:proofErr w:type="spellEnd"/>
      <w:r w:rsidRPr="00063EB5">
        <w:rPr>
          <w:lang w:val="es-ES" w:eastAsia="ja-JP"/>
        </w:rPr>
        <w:t xml:space="preserve"> y el led1 como los segundos cambian correctamente y al llegar a horas = 23, minutos = 59 y segundos = 59, se inicia con todas las variables a 0.</w:t>
      </w:r>
    </w:p>
    <w:p w14:paraId="2F86C62C" w14:textId="77777777" w:rsidR="006F0B33" w:rsidRDefault="006F0B33" w:rsidP="009A2EDC">
      <w:pPr>
        <w:rPr>
          <w:lang w:val="es-ES_tradnl" w:eastAsia="ja-JP"/>
        </w:rPr>
      </w:pPr>
    </w:p>
    <w:p w14:paraId="13322498" w14:textId="77777777" w:rsidR="006F0B33" w:rsidRPr="00063EB5" w:rsidRDefault="006F0B33" w:rsidP="006F0B33">
      <w:pPr>
        <w:rPr>
          <w:b/>
          <w:bCs/>
          <w:i/>
          <w:iCs/>
          <w:sz w:val="24"/>
          <w:szCs w:val="24"/>
          <w:lang w:val="es-ES" w:eastAsia="ja-JP"/>
        </w:rPr>
      </w:pPr>
      <w:r w:rsidRPr="00063EB5">
        <w:rPr>
          <w:b/>
          <w:bCs/>
          <w:i/>
          <w:iCs/>
          <w:sz w:val="24"/>
          <w:szCs w:val="24"/>
          <w:lang w:val="es-ES" w:eastAsia="ja-JP"/>
        </w:rPr>
        <w:t>Modelo Joystick:</w:t>
      </w:r>
    </w:p>
    <w:p w14:paraId="40242800" w14:textId="77777777" w:rsidR="006F0B33" w:rsidRDefault="006F0B33">
      <w:pPr>
        <w:numPr>
          <w:ilvl w:val="0"/>
          <w:numId w:val="42"/>
        </w:numPr>
        <w:rPr>
          <w:lang w:val="es-ES" w:eastAsia="ja-JP"/>
        </w:rPr>
      </w:pPr>
      <w:r w:rsidRPr="00063EB5">
        <w:rPr>
          <w:lang w:val="es-ES" w:eastAsia="ja-JP"/>
        </w:rPr>
        <w:t xml:space="preserve">Test: Se evalúa la captura del mensaje en </w:t>
      </w:r>
      <w:proofErr w:type="spellStart"/>
      <w:r w:rsidRPr="00063EB5">
        <w:rPr>
          <w:lang w:val="es-ES" w:eastAsia="ja-JP"/>
        </w:rPr>
        <w:t>rx_msg</w:t>
      </w:r>
      <w:proofErr w:type="spellEnd"/>
      <w:r w:rsidRPr="00063EB5">
        <w:rPr>
          <w:lang w:val="es-ES" w:eastAsia="ja-JP"/>
        </w:rPr>
        <w:t xml:space="preserve"> de tipo MENSAJE_JOY. Se representa por los leds del STM la correcta adquisición del joystick.</w:t>
      </w:r>
    </w:p>
    <w:p w14:paraId="461F53C1" w14:textId="77777777" w:rsidR="006F0B33" w:rsidRPr="00063EB5" w:rsidRDefault="006F0B33" w:rsidP="006F0B33">
      <w:pPr>
        <w:rPr>
          <w:lang w:val="es-ES" w:eastAsia="ja-JP"/>
        </w:rPr>
      </w:pPr>
    </w:p>
    <w:p w14:paraId="3ADCDF17" w14:textId="77777777" w:rsidR="006F0B33" w:rsidRPr="00063EB5" w:rsidRDefault="006F0B33" w:rsidP="006F0B33">
      <w:pPr>
        <w:rPr>
          <w:b/>
          <w:bCs/>
          <w:i/>
          <w:iCs/>
          <w:sz w:val="24"/>
          <w:szCs w:val="24"/>
          <w:lang w:val="es-ES" w:eastAsia="ja-JP"/>
        </w:rPr>
      </w:pPr>
      <w:r w:rsidRPr="00063EB5">
        <w:rPr>
          <w:b/>
          <w:bCs/>
          <w:i/>
          <w:iCs/>
          <w:sz w:val="24"/>
          <w:szCs w:val="24"/>
          <w:lang w:val="es-ES" w:eastAsia="ja-JP"/>
        </w:rPr>
        <w:t xml:space="preserve">Modelo </w:t>
      </w:r>
      <w:proofErr w:type="spellStart"/>
      <w:r w:rsidRPr="00063EB5">
        <w:rPr>
          <w:b/>
          <w:bCs/>
          <w:i/>
          <w:iCs/>
          <w:sz w:val="24"/>
          <w:szCs w:val="24"/>
          <w:lang w:val="es-ES" w:eastAsia="ja-JP"/>
        </w:rPr>
        <w:t>LEDs</w:t>
      </w:r>
      <w:proofErr w:type="spellEnd"/>
      <w:r w:rsidRPr="00063EB5">
        <w:rPr>
          <w:b/>
          <w:bCs/>
          <w:i/>
          <w:iCs/>
          <w:sz w:val="24"/>
          <w:szCs w:val="24"/>
          <w:lang w:val="es-ES" w:eastAsia="ja-JP"/>
        </w:rPr>
        <w:t>:</w:t>
      </w:r>
    </w:p>
    <w:p w14:paraId="0767C66F" w14:textId="77777777" w:rsidR="006F0B33" w:rsidRPr="00063EB5" w:rsidRDefault="006F0B33">
      <w:pPr>
        <w:numPr>
          <w:ilvl w:val="0"/>
          <w:numId w:val="43"/>
        </w:numPr>
        <w:rPr>
          <w:lang w:val="es-ES" w:eastAsia="ja-JP"/>
        </w:rPr>
      </w:pPr>
      <w:r w:rsidRPr="00063EB5">
        <w:rPr>
          <w:lang w:val="es-ES" w:eastAsia="ja-JP"/>
        </w:rPr>
        <w:t xml:space="preserve">Test: Se evalúa que el </w:t>
      </w:r>
      <w:proofErr w:type="spellStart"/>
      <w:r w:rsidRPr="00063EB5">
        <w:rPr>
          <w:lang w:val="es-ES" w:eastAsia="ja-JP"/>
        </w:rPr>
        <w:t>flag</w:t>
      </w:r>
      <w:proofErr w:type="spellEnd"/>
      <w:r w:rsidRPr="00063EB5">
        <w:rPr>
          <w:lang w:val="es-ES" w:eastAsia="ja-JP"/>
        </w:rPr>
        <w:t xml:space="preserve"> que llegue, encienda el led correspondiente. Y le envío el </w:t>
      </w:r>
      <w:proofErr w:type="spellStart"/>
      <w:r w:rsidRPr="00063EB5">
        <w:rPr>
          <w:lang w:val="es-ES" w:eastAsia="ja-JP"/>
        </w:rPr>
        <w:t>flag</w:t>
      </w:r>
      <w:proofErr w:type="spellEnd"/>
      <w:r w:rsidRPr="00063EB5">
        <w:rPr>
          <w:lang w:val="es-ES" w:eastAsia="ja-JP"/>
        </w:rPr>
        <w:t xml:space="preserve"> 0x03 para comprobar que no hace nada y no encienda dos leds a la vez.</w:t>
      </w:r>
    </w:p>
    <w:p w14:paraId="333439B0" w14:textId="77777777" w:rsidR="006F0B33" w:rsidRPr="00063EB5" w:rsidRDefault="006F0B33" w:rsidP="006F0B33">
      <w:pPr>
        <w:rPr>
          <w:lang w:val="es-ES" w:eastAsia="ja-JP"/>
        </w:rPr>
      </w:pPr>
    </w:p>
    <w:p w14:paraId="7595D29A" w14:textId="77777777" w:rsidR="006F0B33" w:rsidRPr="00063EB5" w:rsidRDefault="006F0B33" w:rsidP="006F0B33">
      <w:pPr>
        <w:rPr>
          <w:b/>
          <w:bCs/>
          <w:i/>
          <w:iCs/>
          <w:sz w:val="24"/>
          <w:szCs w:val="24"/>
          <w:lang w:val="es-ES" w:eastAsia="ja-JP"/>
        </w:rPr>
      </w:pPr>
      <w:r w:rsidRPr="00063EB5">
        <w:rPr>
          <w:b/>
          <w:bCs/>
          <w:i/>
          <w:iCs/>
          <w:sz w:val="24"/>
          <w:szCs w:val="24"/>
          <w:lang w:val="es-ES" w:eastAsia="ja-JP"/>
        </w:rPr>
        <w:t>Modelo LCD:</w:t>
      </w:r>
    </w:p>
    <w:p w14:paraId="5ED1179A" w14:textId="77777777" w:rsidR="006F0B33" w:rsidRPr="00063EB5" w:rsidRDefault="006F0B33">
      <w:pPr>
        <w:numPr>
          <w:ilvl w:val="0"/>
          <w:numId w:val="44"/>
        </w:numPr>
        <w:rPr>
          <w:lang w:val="es-ES" w:eastAsia="ja-JP"/>
        </w:rPr>
      </w:pPr>
      <w:r w:rsidRPr="00063EB5">
        <w:rPr>
          <w:lang w:val="es-ES" w:eastAsia="ja-JP"/>
        </w:rPr>
        <w:t xml:space="preserve">Test: </w:t>
      </w:r>
      <w:proofErr w:type="gramStart"/>
      <w:r w:rsidRPr="00063EB5">
        <w:rPr>
          <w:lang w:val="es-ES" w:eastAsia="ja-JP"/>
        </w:rPr>
        <w:t>El test</w:t>
      </w:r>
      <w:proofErr w:type="gramEnd"/>
      <w:r w:rsidRPr="00063EB5">
        <w:rPr>
          <w:lang w:val="es-ES" w:eastAsia="ja-JP"/>
        </w:rPr>
        <w:t xml:space="preserve"> envía al LCD una cadena de caracteres en la línea 1, que tiene que representar en el LCD. Luego envía otra cadena de caracteres para la línea 2, sin hacer ninguna modificación a la línea 1.</w:t>
      </w:r>
    </w:p>
    <w:p w14:paraId="1683566D" w14:textId="77777777" w:rsidR="006F0B33" w:rsidRPr="00063EB5" w:rsidRDefault="006F0B33" w:rsidP="006F0B33">
      <w:pPr>
        <w:rPr>
          <w:lang w:val="es-ES" w:eastAsia="ja-JP"/>
        </w:rPr>
      </w:pPr>
    </w:p>
    <w:p w14:paraId="47974127" w14:textId="77777777" w:rsidR="006F0B33" w:rsidRPr="00063EB5" w:rsidRDefault="006F0B33" w:rsidP="006F0B33">
      <w:pPr>
        <w:rPr>
          <w:b/>
          <w:bCs/>
          <w:i/>
          <w:iCs/>
          <w:sz w:val="24"/>
          <w:szCs w:val="24"/>
          <w:lang w:val="es-ES" w:eastAsia="ja-JP"/>
        </w:rPr>
      </w:pPr>
      <w:r w:rsidRPr="00063EB5">
        <w:rPr>
          <w:b/>
          <w:bCs/>
          <w:i/>
          <w:iCs/>
          <w:sz w:val="24"/>
          <w:szCs w:val="24"/>
          <w:lang w:val="es-ES" w:eastAsia="ja-JP"/>
        </w:rPr>
        <w:t>Modelo MPU-6050:</w:t>
      </w:r>
    </w:p>
    <w:p w14:paraId="52F1820A" w14:textId="77777777" w:rsidR="006F0B33" w:rsidRDefault="006F0B33">
      <w:pPr>
        <w:numPr>
          <w:ilvl w:val="0"/>
          <w:numId w:val="45"/>
        </w:numPr>
        <w:rPr>
          <w:lang w:val="es-ES" w:eastAsia="ja-JP"/>
        </w:rPr>
      </w:pPr>
      <w:r w:rsidRPr="00063EB5">
        <w:rPr>
          <w:lang w:val="es-ES" w:eastAsia="ja-JP"/>
        </w:rPr>
        <w:t xml:space="preserve">Test: Se integra en la funcionalidad </w:t>
      </w:r>
      <w:proofErr w:type="gramStart"/>
      <w:r w:rsidRPr="00063EB5">
        <w:rPr>
          <w:lang w:val="es-ES" w:eastAsia="ja-JP"/>
        </w:rPr>
        <w:t>de test</w:t>
      </w:r>
      <w:proofErr w:type="gramEnd"/>
      <w:r w:rsidRPr="00063EB5">
        <w:rPr>
          <w:lang w:val="es-ES" w:eastAsia="ja-JP"/>
        </w:rPr>
        <w:t xml:space="preserve"> del LCD, la captura del mensaje de la cola del mpu6050 y se representa con un decimal las lecturas de los ejes y la temperatura de acuerdo al test previamente configurado</w:t>
      </w:r>
    </w:p>
    <w:p w14:paraId="41FE3FD9" w14:textId="77777777" w:rsidR="0025335D" w:rsidRDefault="0025335D" w:rsidP="0025335D">
      <w:pPr>
        <w:ind w:left="360"/>
        <w:rPr>
          <w:lang w:val="es-ES" w:eastAsia="ja-JP"/>
        </w:rPr>
      </w:pPr>
    </w:p>
    <w:p w14:paraId="7047D055" w14:textId="77777777" w:rsidR="0025335D" w:rsidRPr="0025335D" w:rsidRDefault="0025335D" w:rsidP="0025335D">
      <w:pPr>
        <w:rPr>
          <w:b/>
          <w:bCs/>
          <w:i/>
          <w:iCs/>
          <w:sz w:val="24"/>
          <w:szCs w:val="24"/>
          <w:lang w:val="es-ES" w:eastAsia="ja-JP"/>
        </w:rPr>
      </w:pPr>
      <w:r w:rsidRPr="0025335D">
        <w:rPr>
          <w:b/>
          <w:bCs/>
          <w:i/>
          <w:iCs/>
          <w:sz w:val="24"/>
          <w:szCs w:val="24"/>
          <w:lang w:val="es-ES" w:eastAsia="ja-JP"/>
        </w:rPr>
        <w:t>Modelo COM-PC:</w:t>
      </w:r>
    </w:p>
    <w:p w14:paraId="3A4564A0" w14:textId="3FA33B3B" w:rsidR="006F0B33" w:rsidRPr="003F5437" w:rsidRDefault="0025335D">
      <w:pPr>
        <w:pStyle w:val="Prrafodelista"/>
        <w:numPr>
          <w:ilvl w:val="0"/>
          <w:numId w:val="45"/>
        </w:numPr>
        <w:rPr>
          <w:lang w:val="es-ES_tradnl" w:eastAsia="ja-JP"/>
        </w:rPr>
      </w:pPr>
      <w:r>
        <w:rPr>
          <w:lang w:val="es-ES" w:eastAsia="ja-JP"/>
        </w:rPr>
        <w:t xml:space="preserve">Test: Para probar que su funcionamiento es correcto y que recibe y envía correctamente, haremos que el hilo de recepción envíe su trama (una vez recibida correctamente) y se la envíe por la cola al hilo de enviar. De esta manera observaremos, que el módulo recibe y envía al Tera </w:t>
      </w:r>
      <w:proofErr w:type="spellStart"/>
      <w:r>
        <w:rPr>
          <w:lang w:val="es-ES" w:eastAsia="ja-JP"/>
        </w:rPr>
        <w:t>Term</w:t>
      </w:r>
      <w:proofErr w:type="spellEnd"/>
      <w:r>
        <w:rPr>
          <w:lang w:val="es-ES" w:eastAsia="ja-JP"/>
        </w:rPr>
        <w:t xml:space="preserve"> adecuadamente.</w:t>
      </w:r>
    </w:p>
    <w:p w14:paraId="01281615" w14:textId="77777777" w:rsidR="003F5437" w:rsidRDefault="003F5437" w:rsidP="003F5437">
      <w:pPr>
        <w:rPr>
          <w:lang w:val="es-ES_tradnl" w:eastAsia="ja-JP"/>
        </w:rPr>
      </w:pPr>
    </w:p>
    <w:p w14:paraId="038CDFE3" w14:textId="5980628A" w:rsidR="003F5437" w:rsidRPr="0025335D" w:rsidRDefault="003F5437" w:rsidP="003F5437">
      <w:pPr>
        <w:rPr>
          <w:b/>
          <w:bCs/>
          <w:i/>
          <w:iCs/>
          <w:sz w:val="24"/>
          <w:szCs w:val="24"/>
          <w:lang w:val="es-ES" w:eastAsia="ja-JP"/>
        </w:rPr>
      </w:pPr>
      <w:r w:rsidRPr="0025335D">
        <w:rPr>
          <w:b/>
          <w:bCs/>
          <w:i/>
          <w:iCs/>
          <w:sz w:val="24"/>
          <w:szCs w:val="24"/>
          <w:lang w:val="es-ES" w:eastAsia="ja-JP"/>
        </w:rPr>
        <w:t xml:space="preserve">Modelo </w:t>
      </w:r>
      <w:r>
        <w:rPr>
          <w:b/>
          <w:bCs/>
          <w:i/>
          <w:iCs/>
          <w:sz w:val="24"/>
          <w:szCs w:val="24"/>
          <w:lang w:val="es-ES" w:eastAsia="ja-JP"/>
        </w:rPr>
        <w:t>PRINCIPAL</w:t>
      </w:r>
      <w:r w:rsidRPr="0025335D">
        <w:rPr>
          <w:b/>
          <w:bCs/>
          <w:i/>
          <w:iCs/>
          <w:sz w:val="24"/>
          <w:szCs w:val="24"/>
          <w:lang w:val="es-ES" w:eastAsia="ja-JP"/>
        </w:rPr>
        <w:t>:</w:t>
      </w:r>
    </w:p>
    <w:p w14:paraId="4E75B70B" w14:textId="6CCF68EB" w:rsidR="003F5437" w:rsidRPr="00071A14" w:rsidRDefault="003F5437">
      <w:pPr>
        <w:pStyle w:val="Prrafodelista"/>
        <w:numPr>
          <w:ilvl w:val="0"/>
          <w:numId w:val="45"/>
        </w:numPr>
        <w:rPr>
          <w:lang w:val="es-ES_tradnl" w:eastAsia="ja-JP"/>
        </w:rPr>
      </w:pPr>
      <w:r>
        <w:rPr>
          <w:lang w:val="es-ES" w:eastAsia="ja-JP"/>
        </w:rPr>
        <w:t xml:space="preserve">Test: </w:t>
      </w:r>
      <w:r w:rsidR="00EB1F51">
        <w:rPr>
          <w:lang w:val="es-ES" w:eastAsia="ja-JP"/>
        </w:rPr>
        <w:t>Comprobaremos si se coordinan todas las acciones</w:t>
      </w:r>
      <w:r>
        <w:rPr>
          <w:lang w:val="es-ES" w:eastAsia="ja-JP"/>
        </w:rPr>
        <w:t>.</w:t>
      </w:r>
      <w:r w:rsidR="00EB1F51">
        <w:rPr>
          <w:lang w:val="es-ES" w:eastAsia="ja-JP"/>
        </w:rPr>
        <w:t xml:space="preserve"> Comprobaremos si cambia de modo correctamente mediante la pulsación center. Si realiza correctamente las medidas del acelerómetro y la cuenta del reloj. En el modo programación verificaremos si cambia adecuadamente los valores de las medidas seleccionadas. </w:t>
      </w:r>
      <w:proofErr w:type="gramStart"/>
      <w:r w:rsidR="00EB1F51">
        <w:rPr>
          <w:lang w:val="es-ES" w:eastAsia="ja-JP"/>
        </w:rPr>
        <w:t>Y</w:t>
      </w:r>
      <w:proofErr w:type="gramEnd"/>
      <w:r w:rsidR="00EB1F51">
        <w:rPr>
          <w:lang w:val="es-ES" w:eastAsia="ja-JP"/>
        </w:rPr>
        <w:t xml:space="preserve"> por último, evaluaremos todas las posibles macros que puedes analizadas.</w:t>
      </w:r>
    </w:p>
    <w:p w14:paraId="766B0ADE" w14:textId="77777777" w:rsidR="003F5437" w:rsidRPr="003F5437" w:rsidRDefault="003F5437" w:rsidP="003F5437">
      <w:pPr>
        <w:rPr>
          <w:lang w:val="es-ES_tradnl" w:eastAsia="ja-JP"/>
        </w:rPr>
      </w:pPr>
    </w:p>
    <w:sectPr w:rsidR="003F5437" w:rsidRPr="003F5437" w:rsidSect="008B2C92">
      <w:headerReference w:type="even" r:id="rId17"/>
      <w:headerReference w:type="default" r:id="rId18"/>
      <w:footerReference w:type="even" r:id="rId19"/>
      <w:footerReference w:type="default" r:id="rId20"/>
      <w:type w:val="continuous"/>
      <w:pgSz w:w="11907" w:h="16840" w:code="9"/>
      <w:pgMar w:top="1134" w:right="1134" w:bottom="1134" w:left="1134" w:header="720" w:footer="646"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3DBCF" w14:textId="77777777" w:rsidR="00370A9F" w:rsidRDefault="00370A9F" w:rsidP="00C7226A">
      <w:r>
        <w:separator/>
      </w:r>
    </w:p>
    <w:p w14:paraId="2D046520" w14:textId="77777777" w:rsidR="00370A9F" w:rsidRDefault="00370A9F" w:rsidP="00C7226A"/>
    <w:p w14:paraId="1CA836B2" w14:textId="77777777" w:rsidR="00370A9F" w:rsidRDefault="00370A9F" w:rsidP="00C7226A"/>
    <w:p w14:paraId="7C471BBC" w14:textId="77777777" w:rsidR="00370A9F" w:rsidRDefault="00370A9F" w:rsidP="00C7226A"/>
    <w:p w14:paraId="4EFFE9AA" w14:textId="77777777" w:rsidR="00370A9F" w:rsidRDefault="00370A9F" w:rsidP="00C7226A"/>
    <w:p w14:paraId="4AB40E07" w14:textId="77777777" w:rsidR="00370A9F" w:rsidRDefault="00370A9F" w:rsidP="00C7226A"/>
    <w:p w14:paraId="788AF243" w14:textId="77777777" w:rsidR="00370A9F" w:rsidRDefault="00370A9F" w:rsidP="00C7226A"/>
    <w:p w14:paraId="057CFEBC" w14:textId="77777777" w:rsidR="00370A9F" w:rsidRDefault="00370A9F" w:rsidP="00C7226A"/>
    <w:p w14:paraId="274538A8" w14:textId="77777777" w:rsidR="00370A9F" w:rsidRDefault="00370A9F" w:rsidP="00C7226A"/>
    <w:p w14:paraId="259B4E03" w14:textId="77777777" w:rsidR="00370A9F" w:rsidRDefault="00370A9F" w:rsidP="00C7226A"/>
    <w:p w14:paraId="520C9FC8" w14:textId="77777777" w:rsidR="00370A9F" w:rsidRDefault="00370A9F" w:rsidP="00C7226A"/>
    <w:p w14:paraId="495A9B90" w14:textId="77777777" w:rsidR="00370A9F" w:rsidRDefault="00370A9F" w:rsidP="00C7226A"/>
    <w:p w14:paraId="340ED056" w14:textId="77777777" w:rsidR="00370A9F" w:rsidRDefault="00370A9F" w:rsidP="00C7226A"/>
    <w:p w14:paraId="375B31BC" w14:textId="77777777" w:rsidR="00370A9F" w:rsidRDefault="00370A9F" w:rsidP="00C7226A"/>
    <w:p w14:paraId="408FBF81" w14:textId="77777777" w:rsidR="00370A9F" w:rsidRDefault="00370A9F" w:rsidP="00C7226A"/>
    <w:p w14:paraId="65B29945" w14:textId="77777777" w:rsidR="00370A9F" w:rsidRDefault="00370A9F" w:rsidP="00C7226A"/>
    <w:p w14:paraId="0FAECB01" w14:textId="77777777" w:rsidR="00370A9F" w:rsidRDefault="00370A9F" w:rsidP="00C7226A"/>
    <w:p w14:paraId="3FAE9E29" w14:textId="77777777" w:rsidR="00370A9F" w:rsidRDefault="00370A9F" w:rsidP="00C7226A"/>
    <w:p w14:paraId="28F65899" w14:textId="77777777" w:rsidR="00370A9F" w:rsidRDefault="00370A9F" w:rsidP="00C7226A"/>
    <w:p w14:paraId="0DB1A6EC" w14:textId="77777777" w:rsidR="00370A9F" w:rsidRDefault="00370A9F" w:rsidP="00C7226A"/>
    <w:p w14:paraId="735D6E31" w14:textId="77777777" w:rsidR="00370A9F" w:rsidRDefault="00370A9F" w:rsidP="00C7226A"/>
    <w:p w14:paraId="6259526C" w14:textId="77777777" w:rsidR="00370A9F" w:rsidRDefault="00370A9F" w:rsidP="00C7226A"/>
    <w:p w14:paraId="17BBE68F" w14:textId="77777777" w:rsidR="00370A9F" w:rsidRDefault="00370A9F" w:rsidP="00C7226A"/>
    <w:p w14:paraId="1E88AFF4" w14:textId="77777777" w:rsidR="00370A9F" w:rsidRDefault="00370A9F" w:rsidP="00C7226A"/>
    <w:p w14:paraId="7CD2D95C" w14:textId="77777777" w:rsidR="00370A9F" w:rsidRDefault="00370A9F" w:rsidP="00C7226A"/>
    <w:p w14:paraId="3FE9A7B1" w14:textId="77777777" w:rsidR="00370A9F" w:rsidRDefault="00370A9F" w:rsidP="00C7226A"/>
    <w:p w14:paraId="01D30227" w14:textId="77777777" w:rsidR="00370A9F" w:rsidRDefault="00370A9F" w:rsidP="00C7226A"/>
    <w:p w14:paraId="17064546" w14:textId="77777777" w:rsidR="00370A9F" w:rsidRDefault="00370A9F" w:rsidP="00C7226A"/>
    <w:p w14:paraId="669C3D43" w14:textId="77777777" w:rsidR="00370A9F" w:rsidRDefault="00370A9F" w:rsidP="00C7226A"/>
    <w:p w14:paraId="12E711FA" w14:textId="77777777" w:rsidR="00370A9F" w:rsidRDefault="00370A9F" w:rsidP="00C7226A"/>
    <w:p w14:paraId="45A9671B" w14:textId="77777777" w:rsidR="00370A9F" w:rsidRDefault="00370A9F" w:rsidP="00C7226A"/>
    <w:p w14:paraId="0EE554FF" w14:textId="77777777" w:rsidR="00370A9F" w:rsidRDefault="00370A9F" w:rsidP="00C7226A"/>
    <w:p w14:paraId="0EFA7A7B" w14:textId="77777777" w:rsidR="00370A9F" w:rsidRDefault="00370A9F" w:rsidP="00C7226A"/>
    <w:p w14:paraId="3A396ADE" w14:textId="77777777" w:rsidR="00370A9F" w:rsidRDefault="00370A9F" w:rsidP="00C7226A"/>
    <w:p w14:paraId="47C5AA9A" w14:textId="77777777" w:rsidR="00370A9F" w:rsidRDefault="00370A9F" w:rsidP="00C7226A"/>
    <w:p w14:paraId="052EBBA0" w14:textId="77777777" w:rsidR="00370A9F" w:rsidRDefault="00370A9F" w:rsidP="00C7226A"/>
    <w:p w14:paraId="6CE0AF41" w14:textId="77777777" w:rsidR="00370A9F" w:rsidRDefault="00370A9F" w:rsidP="00C7226A"/>
    <w:p w14:paraId="02B0516B" w14:textId="77777777" w:rsidR="00370A9F" w:rsidRDefault="00370A9F" w:rsidP="00C7226A"/>
    <w:p w14:paraId="413032A3" w14:textId="77777777" w:rsidR="00370A9F" w:rsidRDefault="00370A9F" w:rsidP="00C7226A"/>
    <w:p w14:paraId="71137CF8" w14:textId="77777777" w:rsidR="00370A9F" w:rsidRDefault="00370A9F" w:rsidP="00C7226A"/>
    <w:p w14:paraId="13AE1A33" w14:textId="77777777" w:rsidR="00370A9F" w:rsidRDefault="00370A9F" w:rsidP="00C7226A"/>
    <w:p w14:paraId="192FE3C8" w14:textId="77777777" w:rsidR="00370A9F" w:rsidRDefault="00370A9F" w:rsidP="00C7226A"/>
    <w:p w14:paraId="5D422D8C" w14:textId="77777777" w:rsidR="00370A9F" w:rsidRDefault="00370A9F" w:rsidP="00C7226A"/>
    <w:p w14:paraId="4EDA2F0C" w14:textId="77777777" w:rsidR="00370A9F" w:rsidRDefault="00370A9F" w:rsidP="00C7226A"/>
    <w:p w14:paraId="234BBB60" w14:textId="77777777" w:rsidR="00370A9F" w:rsidRDefault="00370A9F" w:rsidP="00C7226A"/>
    <w:p w14:paraId="2B600773" w14:textId="77777777" w:rsidR="00370A9F" w:rsidRDefault="00370A9F" w:rsidP="00C7226A"/>
    <w:p w14:paraId="1E0A9BC0" w14:textId="77777777" w:rsidR="00370A9F" w:rsidRDefault="00370A9F" w:rsidP="00C7226A"/>
    <w:p w14:paraId="1805C77B" w14:textId="77777777" w:rsidR="00370A9F" w:rsidRDefault="00370A9F" w:rsidP="00C7226A"/>
    <w:p w14:paraId="30C26C09" w14:textId="77777777" w:rsidR="00370A9F" w:rsidRDefault="00370A9F" w:rsidP="00C7226A"/>
    <w:p w14:paraId="2DB77182" w14:textId="77777777" w:rsidR="00370A9F" w:rsidRDefault="00370A9F" w:rsidP="00C7226A"/>
    <w:p w14:paraId="718A52B4" w14:textId="77777777" w:rsidR="00370A9F" w:rsidRDefault="00370A9F" w:rsidP="00C7226A"/>
    <w:p w14:paraId="6293B25C" w14:textId="77777777" w:rsidR="00370A9F" w:rsidRDefault="00370A9F" w:rsidP="00C7226A"/>
    <w:p w14:paraId="572E4DB6" w14:textId="77777777" w:rsidR="00370A9F" w:rsidRDefault="00370A9F" w:rsidP="00C7226A"/>
    <w:p w14:paraId="2668143D" w14:textId="77777777" w:rsidR="00370A9F" w:rsidRDefault="00370A9F" w:rsidP="00C7226A"/>
    <w:p w14:paraId="01DD28D4" w14:textId="77777777" w:rsidR="00370A9F" w:rsidRDefault="00370A9F" w:rsidP="00C7226A"/>
    <w:p w14:paraId="1C73F721" w14:textId="77777777" w:rsidR="00370A9F" w:rsidRDefault="00370A9F" w:rsidP="00C7226A"/>
    <w:p w14:paraId="27DC639D" w14:textId="77777777" w:rsidR="00370A9F" w:rsidRDefault="00370A9F" w:rsidP="00C7226A"/>
    <w:p w14:paraId="4CE65879" w14:textId="77777777" w:rsidR="00370A9F" w:rsidRDefault="00370A9F" w:rsidP="00C7226A"/>
    <w:p w14:paraId="3BDCFD03" w14:textId="77777777" w:rsidR="00370A9F" w:rsidRDefault="00370A9F" w:rsidP="00C7226A"/>
    <w:p w14:paraId="27E33AE0" w14:textId="77777777" w:rsidR="00370A9F" w:rsidRDefault="00370A9F" w:rsidP="00C7226A"/>
    <w:p w14:paraId="53567499" w14:textId="77777777" w:rsidR="00370A9F" w:rsidRDefault="00370A9F" w:rsidP="00C7226A"/>
    <w:p w14:paraId="36C3E787" w14:textId="77777777" w:rsidR="00370A9F" w:rsidRDefault="00370A9F" w:rsidP="00C7226A"/>
    <w:p w14:paraId="1495E6A2" w14:textId="77777777" w:rsidR="00370A9F" w:rsidRDefault="00370A9F" w:rsidP="00C7226A"/>
    <w:p w14:paraId="55BD9E5B" w14:textId="77777777" w:rsidR="00370A9F" w:rsidRDefault="00370A9F" w:rsidP="00C7226A"/>
    <w:p w14:paraId="6670EA2A" w14:textId="77777777" w:rsidR="00370A9F" w:rsidRDefault="00370A9F" w:rsidP="00C7226A"/>
    <w:p w14:paraId="14D436AF" w14:textId="77777777" w:rsidR="00370A9F" w:rsidRDefault="00370A9F" w:rsidP="00C7226A"/>
    <w:p w14:paraId="2C42A0DB" w14:textId="77777777" w:rsidR="00370A9F" w:rsidRDefault="00370A9F" w:rsidP="00C7226A"/>
    <w:p w14:paraId="1321BDC4" w14:textId="77777777" w:rsidR="00370A9F" w:rsidRDefault="00370A9F" w:rsidP="00C7226A"/>
    <w:p w14:paraId="1079B144" w14:textId="77777777" w:rsidR="00370A9F" w:rsidRDefault="00370A9F" w:rsidP="00C7226A"/>
    <w:p w14:paraId="279245DC" w14:textId="77777777" w:rsidR="00370A9F" w:rsidRDefault="00370A9F" w:rsidP="00C7226A"/>
    <w:p w14:paraId="318EDFB1" w14:textId="77777777" w:rsidR="00370A9F" w:rsidRDefault="00370A9F" w:rsidP="00C7226A"/>
    <w:p w14:paraId="512849D0" w14:textId="77777777" w:rsidR="00370A9F" w:rsidRDefault="00370A9F" w:rsidP="00C7226A"/>
    <w:p w14:paraId="11A49977" w14:textId="77777777" w:rsidR="00370A9F" w:rsidRDefault="00370A9F" w:rsidP="00C7226A"/>
    <w:p w14:paraId="72A02918" w14:textId="77777777" w:rsidR="00370A9F" w:rsidRDefault="00370A9F" w:rsidP="00C7226A"/>
    <w:p w14:paraId="055566C6" w14:textId="77777777" w:rsidR="00370A9F" w:rsidRDefault="00370A9F" w:rsidP="00C7226A"/>
    <w:p w14:paraId="38546085" w14:textId="77777777" w:rsidR="00370A9F" w:rsidRDefault="00370A9F" w:rsidP="00C7226A"/>
    <w:p w14:paraId="180796B3" w14:textId="77777777" w:rsidR="00370A9F" w:rsidRDefault="00370A9F" w:rsidP="00C7226A"/>
    <w:p w14:paraId="762D1655" w14:textId="77777777" w:rsidR="00370A9F" w:rsidRDefault="00370A9F" w:rsidP="00C7226A"/>
    <w:p w14:paraId="3ABEBBC2" w14:textId="77777777" w:rsidR="00370A9F" w:rsidRDefault="00370A9F" w:rsidP="00C7226A"/>
    <w:p w14:paraId="4235C523" w14:textId="77777777" w:rsidR="00370A9F" w:rsidRDefault="00370A9F" w:rsidP="00C7226A"/>
    <w:p w14:paraId="23D8AA61" w14:textId="77777777" w:rsidR="00370A9F" w:rsidRDefault="00370A9F" w:rsidP="00C7226A"/>
    <w:p w14:paraId="4A0D1CD6" w14:textId="77777777" w:rsidR="00370A9F" w:rsidRDefault="00370A9F" w:rsidP="00C7226A"/>
    <w:p w14:paraId="74181029" w14:textId="77777777" w:rsidR="00370A9F" w:rsidRDefault="00370A9F" w:rsidP="00C7226A"/>
    <w:p w14:paraId="5A30ED9A" w14:textId="77777777" w:rsidR="00370A9F" w:rsidRDefault="00370A9F" w:rsidP="00C7226A"/>
    <w:p w14:paraId="22181EC3" w14:textId="77777777" w:rsidR="00370A9F" w:rsidRDefault="00370A9F"/>
    <w:p w14:paraId="1260F54F" w14:textId="77777777" w:rsidR="00370A9F" w:rsidRDefault="00370A9F" w:rsidP="00486017"/>
    <w:p w14:paraId="2CAFA2B4" w14:textId="77777777" w:rsidR="00370A9F" w:rsidRDefault="00370A9F"/>
  </w:endnote>
  <w:endnote w:type="continuationSeparator" w:id="0">
    <w:p w14:paraId="7F59EDDF" w14:textId="77777777" w:rsidR="00370A9F" w:rsidRDefault="00370A9F" w:rsidP="00C7226A">
      <w:r>
        <w:continuationSeparator/>
      </w:r>
    </w:p>
    <w:p w14:paraId="38077B26" w14:textId="77777777" w:rsidR="00370A9F" w:rsidRDefault="00370A9F" w:rsidP="00C7226A"/>
    <w:p w14:paraId="120C3374" w14:textId="77777777" w:rsidR="00370A9F" w:rsidRDefault="00370A9F" w:rsidP="00C7226A"/>
    <w:p w14:paraId="791EAA06" w14:textId="77777777" w:rsidR="00370A9F" w:rsidRDefault="00370A9F" w:rsidP="00C7226A"/>
    <w:p w14:paraId="286DB3EC" w14:textId="77777777" w:rsidR="00370A9F" w:rsidRDefault="00370A9F" w:rsidP="00C7226A"/>
    <w:p w14:paraId="139C356F" w14:textId="77777777" w:rsidR="00370A9F" w:rsidRDefault="00370A9F" w:rsidP="00C7226A"/>
    <w:p w14:paraId="6ABAAEDA" w14:textId="77777777" w:rsidR="00370A9F" w:rsidRDefault="00370A9F" w:rsidP="00C7226A"/>
    <w:p w14:paraId="16D2BEA2" w14:textId="77777777" w:rsidR="00370A9F" w:rsidRDefault="00370A9F" w:rsidP="00C7226A"/>
    <w:p w14:paraId="2DE813BC" w14:textId="77777777" w:rsidR="00370A9F" w:rsidRDefault="00370A9F" w:rsidP="00C7226A"/>
    <w:p w14:paraId="3B49E6B1" w14:textId="77777777" w:rsidR="00370A9F" w:rsidRDefault="00370A9F" w:rsidP="00C7226A"/>
    <w:p w14:paraId="1D23F483" w14:textId="77777777" w:rsidR="00370A9F" w:rsidRDefault="00370A9F" w:rsidP="00C7226A"/>
    <w:p w14:paraId="076801C3" w14:textId="77777777" w:rsidR="00370A9F" w:rsidRDefault="00370A9F" w:rsidP="00C7226A"/>
    <w:p w14:paraId="3C1843D9" w14:textId="77777777" w:rsidR="00370A9F" w:rsidRDefault="00370A9F" w:rsidP="00C7226A"/>
    <w:p w14:paraId="09EFA38B" w14:textId="77777777" w:rsidR="00370A9F" w:rsidRDefault="00370A9F" w:rsidP="00C7226A"/>
    <w:p w14:paraId="4961B874" w14:textId="77777777" w:rsidR="00370A9F" w:rsidRDefault="00370A9F" w:rsidP="00C7226A"/>
    <w:p w14:paraId="44EE1361" w14:textId="77777777" w:rsidR="00370A9F" w:rsidRDefault="00370A9F" w:rsidP="00C7226A"/>
    <w:p w14:paraId="7C6A56E3" w14:textId="77777777" w:rsidR="00370A9F" w:rsidRDefault="00370A9F" w:rsidP="00C7226A"/>
    <w:p w14:paraId="16943CD3" w14:textId="77777777" w:rsidR="00370A9F" w:rsidRDefault="00370A9F" w:rsidP="00C7226A"/>
    <w:p w14:paraId="4FEE35F4" w14:textId="77777777" w:rsidR="00370A9F" w:rsidRDefault="00370A9F" w:rsidP="00C7226A"/>
    <w:p w14:paraId="0098C08A" w14:textId="77777777" w:rsidR="00370A9F" w:rsidRDefault="00370A9F" w:rsidP="00C7226A"/>
    <w:p w14:paraId="7F1F1B03" w14:textId="77777777" w:rsidR="00370A9F" w:rsidRDefault="00370A9F" w:rsidP="00C7226A"/>
    <w:p w14:paraId="675C3AB9" w14:textId="77777777" w:rsidR="00370A9F" w:rsidRDefault="00370A9F" w:rsidP="00C7226A"/>
    <w:p w14:paraId="5845C185" w14:textId="77777777" w:rsidR="00370A9F" w:rsidRDefault="00370A9F" w:rsidP="00C7226A"/>
    <w:p w14:paraId="071DDDE4" w14:textId="77777777" w:rsidR="00370A9F" w:rsidRDefault="00370A9F" w:rsidP="00C7226A"/>
    <w:p w14:paraId="1FD62DC0" w14:textId="77777777" w:rsidR="00370A9F" w:rsidRDefault="00370A9F" w:rsidP="00C7226A"/>
    <w:p w14:paraId="76A5E1E2" w14:textId="77777777" w:rsidR="00370A9F" w:rsidRDefault="00370A9F" w:rsidP="00C7226A"/>
    <w:p w14:paraId="54D791B6" w14:textId="77777777" w:rsidR="00370A9F" w:rsidRDefault="00370A9F" w:rsidP="00C7226A"/>
    <w:p w14:paraId="6CFDE1A2" w14:textId="77777777" w:rsidR="00370A9F" w:rsidRDefault="00370A9F" w:rsidP="00C7226A"/>
    <w:p w14:paraId="62C600FB" w14:textId="77777777" w:rsidR="00370A9F" w:rsidRDefault="00370A9F" w:rsidP="00C7226A"/>
    <w:p w14:paraId="61208435" w14:textId="77777777" w:rsidR="00370A9F" w:rsidRDefault="00370A9F" w:rsidP="00C7226A"/>
    <w:p w14:paraId="377CDC17" w14:textId="77777777" w:rsidR="00370A9F" w:rsidRDefault="00370A9F" w:rsidP="00C7226A"/>
    <w:p w14:paraId="4C143B57" w14:textId="77777777" w:rsidR="00370A9F" w:rsidRDefault="00370A9F" w:rsidP="00C7226A"/>
    <w:p w14:paraId="3F356268" w14:textId="77777777" w:rsidR="00370A9F" w:rsidRDefault="00370A9F" w:rsidP="00C7226A"/>
    <w:p w14:paraId="7E0CF589" w14:textId="77777777" w:rsidR="00370A9F" w:rsidRDefault="00370A9F" w:rsidP="00C7226A"/>
    <w:p w14:paraId="52348D18" w14:textId="77777777" w:rsidR="00370A9F" w:rsidRDefault="00370A9F" w:rsidP="00C7226A"/>
    <w:p w14:paraId="4515A32A" w14:textId="77777777" w:rsidR="00370A9F" w:rsidRDefault="00370A9F" w:rsidP="00C7226A"/>
    <w:p w14:paraId="6A216D1A" w14:textId="77777777" w:rsidR="00370A9F" w:rsidRDefault="00370A9F" w:rsidP="00C7226A"/>
    <w:p w14:paraId="1F637F66" w14:textId="77777777" w:rsidR="00370A9F" w:rsidRDefault="00370A9F" w:rsidP="00C7226A"/>
    <w:p w14:paraId="471B36AF" w14:textId="77777777" w:rsidR="00370A9F" w:rsidRDefault="00370A9F" w:rsidP="00C7226A"/>
    <w:p w14:paraId="7A0DAE1D" w14:textId="77777777" w:rsidR="00370A9F" w:rsidRDefault="00370A9F" w:rsidP="00C7226A"/>
    <w:p w14:paraId="79DD86DE" w14:textId="77777777" w:rsidR="00370A9F" w:rsidRDefault="00370A9F" w:rsidP="00C7226A"/>
    <w:p w14:paraId="428BE810" w14:textId="77777777" w:rsidR="00370A9F" w:rsidRDefault="00370A9F" w:rsidP="00C7226A"/>
    <w:p w14:paraId="0C527992" w14:textId="77777777" w:rsidR="00370A9F" w:rsidRDefault="00370A9F" w:rsidP="00C7226A"/>
    <w:p w14:paraId="530E7BA7" w14:textId="77777777" w:rsidR="00370A9F" w:rsidRDefault="00370A9F" w:rsidP="00C7226A"/>
    <w:p w14:paraId="6DAA968C" w14:textId="77777777" w:rsidR="00370A9F" w:rsidRDefault="00370A9F" w:rsidP="00C7226A"/>
    <w:p w14:paraId="445E73BE" w14:textId="77777777" w:rsidR="00370A9F" w:rsidRDefault="00370A9F" w:rsidP="00C7226A"/>
    <w:p w14:paraId="768B15AA" w14:textId="77777777" w:rsidR="00370A9F" w:rsidRDefault="00370A9F" w:rsidP="00C7226A"/>
    <w:p w14:paraId="50CB0C33" w14:textId="77777777" w:rsidR="00370A9F" w:rsidRDefault="00370A9F" w:rsidP="00C7226A"/>
    <w:p w14:paraId="189FDAAB" w14:textId="77777777" w:rsidR="00370A9F" w:rsidRDefault="00370A9F" w:rsidP="00C7226A"/>
    <w:p w14:paraId="4794994E" w14:textId="77777777" w:rsidR="00370A9F" w:rsidRDefault="00370A9F" w:rsidP="00C7226A"/>
    <w:p w14:paraId="2ACA0E3E" w14:textId="77777777" w:rsidR="00370A9F" w:rsidRDefault="00370A9F" w:rsidP="00C7226A"/>
    <w:p w14:paraId="24913040" w14:textId="77777777" w:rsidR="00370A9F" w:rsidRDefault="00370A9F" w:rsidP="00C7226A"/>
    <w:p w14:paraId="70F4C4EA" w14:textId="77777777" w:rsidR="00370A9F" w:rsidRDefault="00370A9F" w:rsidP="00C7226A"/>
    <w:p w14:paraId="793331A7" w14:textId="77777777" w:rsidR="00370A9F" w:rsidRDefault="00370A9F" w:rsidP="00C7226A"/>
    <w:p w14:paraId="3C04BC32" w14:textId="77777777" w:rsidR="00370A9F" w:rsidRDefault="00370A9F" w:rsidP="00C7226A"/>
    <w:p w14:paraId="1CB48CA1" w14:textId="77777777" w:rsidR="00370A9F" w:rsidRDefault="00370A9F" w:rsidP="00C7226A"/>
    <w:p w14:paraId="5583B462" w14:textId="77777777" w:rsidR="00370A9F" w:rsidRDefault="00370A9F" w:rsidP="00C7226A"/>
    <w:p w14:paraId="38AC00C6" w14:textId="77777777" w:rsidR="00370A9F" w:rsidRDefault="00370A9F" w:rsidP="00C7226A"/>
    <w:p w14:paraId="39A6785B" w14:textId="77777777" w:rsidR="00370A9F" w:rsidRDefault="00370A9F" w:rsidP="00C7226A"/>
    <w:p w14:paraId="42641F63" w14:textId="77777777" w:rsidR="00370A9F" w:rsidRDefault="00370A9F" w:rsidP="00C7226A"/>
    <w:p w14:paraId="1614FB20" w14:textId="77777777" w:rsidR="00370A9F" w:rsidRDefault="00370A9F" w:rsidP="00C7226A"/>
    <w:p w14:paraId="3DF2AC27" w14:textId="77777777" w:rsidR="00370A9F" w:rsidRDefault="00370A9F" w:rsidP="00C7226A"/>
    <w:p w14:paraId="21C3307B" w14:textId="77777777" w:rsidR="00370A9F" w:rsidRDefault="00370A9F" w:rsidP="00C7226A"/>
    <w:p w14:paraId="5827B021" w14:textId="77777777" w:rsidR="00370A9F" w:rsidRDefault="00370A9F" w:rsidP="00C7226A"/>
    <w:p w14:paraId="059CCCD7" w14:textId="77777777" w:rsidR="00370A9F" w:rsidRDefault="00370A9F" w:rsidP="00C7226A"/>
    <w:p w14:paraId="6B6B0854" w14:textId="77777777" w:rsidR="00370A9F" w:rsidRDefault="00370A9F" w:rsidP="00C7226A"/>
    <w:p w14:paraId="042B6F83" w14:textId="77777777" w:rsidR="00370A9F" w:rsidRDefault="00370A9F" w:rsidP="00C7226A"/>
    <w:p w14:paraId="1161A4C6" w14:textId="77777777" w:rsidR="00370A9F" w:rsidRDefault="00370A9F" w:rsidP="00C7226A"/>
    <w:p w14:paraId="69FAEB89" w14:textId="77777777" w:rsidR="00370A9F" w:rsidRDefault="00370A9F" w:rsidP="00C7226A"/>
    <w:p w14:paraId="5A2ADC08" w14:textId="77777777" w:rsidR="00370A9F" w:rsidRDefault="00370A9F" w:rsidP="00C7226A"/>
    <w:p w14:paraId="39480303" w14:textId="77777777" w:rsidR="00370A9F" w:rsidRDefault="00370A9F" w:rsidP="00C7226A"/>
    <w:p w14:paraId="1AA85758" w14:textId="77777777" w:rsidR="00370A9F" w:rsidRDefault="00370A9F" w:rsidP="00C7226A"/>
    <w:p w14:paraId="472B88DC" w14:textId="77777777" w:rsidR="00370A9F" w:rsidRDefault="00370A9F" w:rsidP="00C7226A"/>
    <w:p w14:paraId="6C2E3B1B" w14:textId="77777777" w:rsidR="00370A9F" w:rsidRDefault="00370A9F" w:rsidP="00C7226A"/>
    <w:p w14:paraId="449E7D2F" w14:textId="77777777" w:rsidR="00370A9F" w:rsidRDefault="00370A9F" w:rsidP="00C7226A"/>
    <w:p w14:paraId="0F355004" w14:textId="77777777" w:rsidR="00370A9F" w:rsidRDefault="00370A9F" w:rsidP="00C7226A"/>
    <w:p w14:paraId="0B4B5810" w14:textId="77777777" w:rsidR="00370A9F" w:rsidRDefault="00370A9F" w:rsidP="00C7226A"/>
    <w:p w14:paraId="647E1089" w14:textId="77777777" w:rsidR="00370A9F" w:rsidRDefault="00370A9F" w:rsidP="00C7226A"/>
    <w:p w14:paraId="534D56D9" w14:textId="77777777" w:rsidR="00370A9F" w:rsidRDefault="00370A9F" w:rsidP="00C7226A"/>
    <w:p w14:paraId="59099F11" w14:textId="77777777" w:rsidR="00370A9F" w:rsidRDefault="00370A9F" w:rsidP="00C7226A"/>
    <w:p w14:paraId="61284004" w14:textId="77777777" w:rsidR="00370A9F" w:rsidRDefault="00370A9F" w:rsidP="00C7226A"/>
    <w:p w14:paraId="602CC86C" w14:textId="77777777" w:rsidR="00370A9F" w:rsidRDefault="00370A9F" w:rsidP="00C7226A"/>
    <w:p w14:paraId="3111B173" w14:textId="77777777" w:rsidR="00370A9F" w:rsidRDefault="00370A9F" w:rsidP="00C7226A"/>
    <w:p w14:paraId="0ED156EE" w14:textId="77777777" w:rsidR="00370A9F" w:rsidRDefault="00370A9F" w:rsidP="00C7226A"/>
    <w:p w14:paraId="1000AD40" w14:textId="77777777" w:rsidR="00370A9F" w:rsidRDefault="00370A9F"/>
    <w:p w14:paraId="050319FD" w14:textId="77777777" w:rsidR="00370A9F" w:rsidRDefault="00370A9F" w:rsidP="00486017"/>
    <w:p w14:paraId="6308B90D" w14:textId="77777777" w:rsidR="00370A9F" w:rsidRDefault="00370A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平成明朝">
    <w:altName w:val="Yu Gothic"/>
    <w:panose1 w:val="00000000000000000000"/>
    <w:charset w:val="80"/>
    <w:family w:val="roman"/>
    <w:notTrueType/>
    <w:pitch w:val="fixed"/>
    <w:sig w:usb0="00000000"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73685" w14:textId="77777777" w:rsidR="00A00D13" w:rsidRDefault="00A00D13" w:rsidP="00C7226A">
    <w:pPr>
      <w:pStyle w:val="Piedepgina"/>
    </w:pPr>
  </w:p>
  <w:p w14:paraId="01937F09" w14:textId="77777777" w:rsidR="00A00D13" w:rsidRDefault="00A00D13" w:rsidP="00C7226A"/>
  <w:p w14:paraId="127D3345" w14:textId="77777777" w:rsidR="00A00D13" w:rsidRDefault="00A00D13" w:rsidP="00C7226A"/>
  <w:p w14:paraId="68249DFB" w14:textId="77777777" w:rsidR="00A00D13" w:rsidRDefault="00A00D13" w:rsidP="00C7226A"/>
  <w:p w14:paraId="5FCD8933" w14:textId="77777777" w:rsidR="00A00D13" w:rsidRDefault="00A00D13" w:rsidP="00C7226A"/>
  <w:p w14:paraId="6B1557F8" w14:textId="77777777" w:rsidR="00A00D13" w:rsidRDefault="00A00D13" w:rsidP="00C7226A"/>
  <w:p w14:paraId="2CDCBB42" w14:textId="77777777" w:rsidR="00A00D13" w:rsidRDefault="00A00D13" w:rsidP="00C7226A"/>
  <w:p w14:paraId="2B0897B0" w14:textId="77777777" w:rsidR="00A00D13" w:rsidRDefault="00A00D13" w:rsidP="00C7226A"/>
  <w:p w14:paraId="03B00412" w14:textId="77777777" w:rsidR="00A00D13" w:rsidRDefault="00A00D13" w:rsidP="00C7226A"/>
  <w:p w14:paraId="1298E4CF" w14:textId="77777777" w:rsidR="00A00D13" w:rsidRDefault="00A00D13" w:rsidP="00C7226A"/>
  <w:p w14:paraId="0E8E8A81" w14:textId="77777777" w:rsidR="00A00D13" w:rsidRDefault="00A00D13" w:rsidP="00C7226A"/>
  <w:p w14:paraId="0D643E46" w14:textId="77777777" w:rsidR="00A00D13" w:rsidRDefault="00A00D13" w:rsidP="00C7226A"/>
  <w:p w14:paraId="59B5BAE0" w14:textId="77777777" w:rsidR="00A00D13" w:rsidRDefault="00A00D13" w:rsidP="00C7226A"/>
  <w:p w14:paraId="2BCF0D1A" w14:textId="77777777" w:rsidR="00A00D13" w:rsidRDefault="00A00D13" w:rsidP="00C7226A"/>
  <w:p w14:paraId="41365D3C" w14:textId="77777777" w:rsidR="00A00D13" w:rsidRDefault="00A00D13" w:rsidP="00C7226A"/>
  <w:p w14:paraId="5DA3A8E0" w14:textId="77777777" w:rsidR="00A00D13" w:rsidRDefault="00A00D13" w:rsidP="00C7226A"/>
  <w:p w14:paraId="6A9290A9" w14:textId="77777777" w:rsidR="00A00D13" w:rsidRDefault="00A00D13" w:rsidP="00C7226A"/>
  <w:p w14:paraId="13C483D5" w14:textId="77777777" w:rsidR="00A00D13" w:rsidRDefault="00A00D13" w:rsidP="00C7226A"/>
  <w:p w14:paraId="75022D16" w14:textId="77777777" w:rsidR="00A00D13" w:rsidRDefault="00A00D13" w:rsidP="00C7226A"/>
  <w:p w14:paraId="6F88935C" w14:textId="77777777" w:rsidR="00A00D13" w:rsidRDefault="00A00D13" w:rsidP="00C7226A"/>
  <w:p w14:paraId="658A1FB0" w14:textId="77777777" w:rsidR="00A00D13" w:rsidRDefault="00A00D13"/>
  <w:p w14:paraId="7EEE9919" w14:textId="77777777" w:rsidR="00A00D13" w:rsidRDefault="00A00D13" w:rsidP="00486017"/>
  <w:p w14:paraId="22743F15" w14:textId="77777777" w:rsidR="00A00D13" w:rsidRDefault="00A00D1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49022" w14:textId="77777777" w:rsidR="00A00D13" w:rsidRDefault="00327566" w:rsidP="00027449">
    <w:pPr>
      <w:jc w:val="right"/>
    </w:pPr>
    <w:r>
      <w:t>Página</w:t>
    </w:r>
    <w:r w:rsidR="00A00D13">
      <w:t xml:space="preserve"> </w:t>
    </w:r>
    <w:r w:rsidR="00A00D13">
      <w:fldChar w:fldCharType="begin"/>
    </w:r>
    <w:r w:rsidR="00A00D13">
      <w:instrText xml:space="preserve"> PAGE </w:instrText>
    </w:r>
    <w:r w:rsidR="00A00D13">
      <w:fldChar w:fldCharType="separate"/>
    </w:r>
    <w:r w:rsidR="00DB6796">
      <w:rPr>
        <w:noProof/>
      </w:rPr>
      <w:t>4</w:t>
    </w:r>
    <w:r w:rsidR="00A00D13">
      <w:fldChar w:fldCharType="end"/>
    </w:r>
    <w:r w:rsidR="00A00D13">
      <w:t xml:space="preserve"> of </w:t>
    </w:r>
    <w:r w:rsidR="00A00D13">
      <w:fldChar w:fldCharType="begin"/>
    </w:r>
    <w:r w:rsidR="00A00D13">
      <w:instrText xml:space="preserve"> NUMPAGES  </w:instrText>
    </w:r>
    <w:r w:rsidR="00A00D13">
      <w:fldChar w:fldCharType="separate"/>
    </w:r>
    <w:r w:rsidR="00DB6796">
      <w:rPr>
        <w:noProof/>
      </w:rPr>
      <w:t>6</w:t>
    </w:r>
    <w:r w:rsidR="00A00D1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5A20A" w14:textId="77777777" w:rsidR="00370A9F" w:rsidRDefault="00370A9F" w:rsidP="00C7226A">
      <w:r>
        <w:separator/>
      </w:r>
    </w:p>
    <w:p w14:paraId="69C61856" w14:textId="77777777" w:rsidR="00370A9F" w:rsidRDefault="00370A9F" w:rsidP="00C7226A"/>
    <w:p w14:paraId="6FA08D78" w14:textId="77777777" w:rsidR="00370A9F" w:rsidRDefault="00370A9F" w:rsidP="00C7226A"/>
    <w:p w14:paraId="7D601E3D" w14:textId="77777777" w:rsidR="00370A9F" w:rsidRDefault="00370A9F" w:rsidP="00C7226A"/>
    <w:p w14:paraId="6B750EDB" w14:textId="77777777" w:rsidR="00370A9F" w:rsidRDefault="00370A9F" w:rsidP="00C7226A"/>
    <w:p w14:paraId="04C7DBC7" w14:textId="77777777" w:rsidR="00370A9F" w:rsidRDefault="00370A9F" w:rsidP="00C7226A"/>
    <w:p w14:paraId="02470A48" w14:textId="77777777" w:rsidR="00370A9F" w:rsidRDefault="00370A9F" w:rsidP="00C7226A"/>
    <w:p w14:paraId="7A622D57" w14:textId="77777777" w:rsidR="00370A9F" w:rsidRDefault="00370A9F" w:rsidP="00C7226A"/>
    <w:p w14:paraId="237263DC" w14:textId="77777777" w:rsidR="00370A9F" w:rsidRDefault="00370A9F" w:rsidP="00C7226A"/>
    <w:p w14:paraId="766DC60F" w14:textId="77777777" w:rsidR="00370A9F" w:rsidRDefault="00370A9F" w:rsidP="00C7226A"/>
    <w:p w14:paraId="6C54372A" w14:textId="77777777" w:rsidR="00370A9F" w:rsidRDefault="00370A9F" w:rsidP="00C7226A"/>
    <w:p w14:paraId="75D54110" w14:textId="77777777" w:rsidR="00370A9F" w:rsidRDefault="00370A9F" w:rsidP="00C7226A"/>
    <w:p w14:paraId="112DF7EE" w14:textId="77777777" w:rsidR="00370A9F" w:rsidRDefault="00370A9F" w:rsidP="00C7226A"/>
    <w:p w14:paraId="2B8D1557" w14:textId="77777777" w:rsidR="00370A9F" w:rsidRDefault="00370A9F" w:rsidP="00C7226A"/>
    <w:p w14:paraId="5E788711" w14:textId="77777777" w:rsidR="00370A9F" w:rsidRDefault="00370A9F" w:rsidP="00C7226A"/>
    <w:p w14:paraId="50E2768F" w14:textId="77777777" w:rsidR="00370A9F" w:rsidRDefault="00370A9F" w:rsidP="00C7226A"/>
    <w:p w14:paraId="1AEB2E8F" w14:textId="77777777" w:rsidR="00370A9F" w:rsidRDefault="00370A9F" w:rsidP="00C7226A"/>
    <w:p w14:paraId="4B65D8EC" w14:textId="77777777" w:rsidR="00370A9F" w:rsidRDefault="00370A9F" w:rsidP="00C7226A"/>
    <w:p w14:paraId="1D3FBFAF" w14:textId="77777777" w:rsidR="00370A9F" w:rsidRDefault="00370A9F" w:rsidP="00C7226A"/>
    <w:p w14:paraId="31A97045" w14:textId="77777777" w:rsidR="00370A9F" w:rsidRDefault="00370A9F" w:rsidP="00C7226A"/>
    <w:p w14:paraId="4C44DCC9" w14:textId="77777777" w:rsidR="00370A9F" w:rsidRDefault="00370A9F" w:rsidP="00C7226A"/>
    <w:p w14:paraId="08D6DD12" w14:textId="77777777" w:rsidR="00370A9F" w:rsidRDefault="00370A9F" w:rsidP="00C7226A"/>
    <w:p w14:paraId="35EBAB0B" w14:textId="77777777" w:rsidR="00370A9F" w:rsidRDefault="00370A9F" w:rsidP="00C7226A"/>
    <w:p w14:paraId="2D0DA4FB" w14:textId="77777777" w:rsidR="00370A9F" w:rsidRDefault="00370A9F" w:rsidP="00C7226A"/>
    <w:p w14:paraId="7F7EFECE" w14:textId="77777777" w:rsidR="00370A9F" w:rsidRDefault="00370A9F" w:rsidP="00C7226A"/>
    <w:p w14:paraId="46022BEE" w14:textId="77777777" w:rsidR="00370A9F" w:rsidRDefault="00370A9F" w:rsidP="00C7226A"/>
    <w:p w14:paraId="5C5C367B" w14:textId="77777777" w:rsidR="00370A9F" w:rsidRDefault="00370A9F" w:rsidP="00C7226A"/>
    <w:p w14:paraId="58A2F189" w14:textId="77777777" w:rsidR="00370A9F" w:rsidRDefault="00370A9F" w:rsidP="00C7226A"/>
    <w:p w14:paraId="7E190156" w14:textId="77777777" w:rsidR="00370A9F" w:rsidRDefault="00370A9F" w:rsidP="00C7226A"/>
    <w:p w14:paraId="20554804" w14:textId="77777777" w:rsidR="00370A9F" w:rsidRDefault="00370A9F" w:rsidP="00C7226A"/>
    <w:p w14:paraId="02B87A07" w14:textId="77777777" w:rsidR="00370A9F" w:rsidRDefault="00370A9F" w:rsidP="00C7226A"/>
    <w:p w14:paraId="7A2E1756" w14:textId="77777777" w:rsidR="00370A9F" w:rsidRDefault="00370A9F" w:rsidP="00C7226A"/>
    <w:p w14:paraId="5542324F" w14:textId="77777777" w:rsidR="00370A9F" w:rsidRDefault="00370A9F" w:rsidP="00C7226A"/>
    <w:p w14:paraId="6790D90A" w14:textId="77777777" w:rsidR="00370A9F" w:rsidRDefault="00370A9F" w:rsidP="00C7226A"/>
    <w:p w14:paraId="3AE33464" w14:textId="77777777" w:rsidR="00370A9F" w:rsidRDefault="00370A9F" w:rsidP="00C7226A"/>
    <w:p w14:paraId="395DBF6A" w14:textId="77777777" w:rsidR="00370A9F" w:rsidRDefault="00370A9F" w:rsidP="00C7226A"/>
    <w:p w14:paraId="5C850C3D" w14:textId="77777777" w:rsidR="00370A9F" w:rsidRDefault="00370A9F" w:rsidP="00C7226A"/>
    <w:p w14:paraId="77336BFB" w14:textId="77777777" w:rsidR="00370A9F" w:rsidRDefault="00370A9F" w:rsidP="00C7226A"/>
    <w:p w14:paraId="0AC264A3" w14:textId="77777777" w:rsidR="00370A9F" w:rsidRDefault="00370A9F" w:rsidP="00C7226A"/>
    <w:p w14:paraId="5E9B7CC8" w14:textId="77777777" w:rsidR="00370A9F" w:rsidRDefault="00370A9F" w:rsidP="00C7226A"/>
    <w:p w14:paraId="0E0EEE02" w14:textId="77777777" w:rsidR="00370A9F" w:rsidRDefault="00370A9F" w:rsidP="00C7226A"/>
    <w:p w14:paraId="6DCD8509" w14:textId="77777777" w:rsidR="00370A9F" w:rsidRDefault="00370A9F" w:rsidP="00C7226A"/>
    <w:p w14:paraId="0075A0F6" w14:textId="77777777" w:rsidR="00370A9F" w:rsidRDefault="00370A9F" w:rsidP="00C7226A"/>
    <w:p w14:paraId="3BACA60E" w14:textId="77777777" w:rsidR="00370A9F" w:rsidRDefault="00370A9F" w:rsidP="00C7226A"/>
    <w:p w14:paraId="696B32C3" w14:textId="77777777" w:rsidR="00370A9F" w:rsidRDefault="00370A9F" w:rsidP="00C7226A"/>
    <w:p w14:paraId="508759AD" w14:textId="77777777" w:rsidR="00370A9F" w:rsidRDefault="00370A9F" w:rsidP="00C7226A"/>
    <w:p w14:paraId="73881ED5" w14:textId="77777777" w:rsidR="00370A9F" w:rsidRDefault="00370A9F" w:rsidP="00C7226A"/>
    <w:p w14:paraId="4813BB2D" w14:textId="77777777" w:rsidR="00370A9F" w:rsidRDefault="00370A9F" w:rsidP="00C7226A"/>
    <w:p w14:paraId="38009978" w14:textId="77777777" w:rsidR="00370A9F" w:rsidRDefault="00370A9F" w:rsidP="00C7226A"/>
    <w:p w14:paraId="0A0C6E8F" w14:textId="77777777" w:rsidR="00370A9F" w:rsidRDefault="00370A9F" w:rsidP="00C7226A"/>
    <w:p w14:paraId="19FA0EE3" w14:textId="77777777" w:rsidR="00370A9F" w:rsidRDefault="00370A9F" w:rsidP="00C7226A"/>
    <w:p w14:paraId="2919D104" w14:textId="77777777" w:rsidR="00370A9F" w:rsidRDefault="00370A9F" w:rsidP="00C7226A"/>
    <w:p w14:paraId="5E7442EB" w14:textId="77777777" w:rsidR="00370A9F" w:rsidRDefault="00370A9F" w:rsidP="00C7226A"/>
    <w:p w14:paraId="2D38219D" w14:textId="77777777" w:rsidR="00370A9F" w:rsidRDefault="00370A9F" w:rsidP="00C7226A"/>
    <w:p w14:paraId="5D6E619E" w14:textId="77777777" w:rsidR="00370A9F" w:rsidRDefault="00370A9F" w:rsidP="00C7226A"/>
    <w:p w14:paraId="6EA3E594" w14:textId="77777777" w:rsidR="00370A9F" w:rsidRDefault="00370A9F" w:rsidP="00C7226A"/>
    <w:p w14:paraId="20AB5049" w14:textId="77777777" w:rsidR="00370A9F" w:rsidRDefault="00370A9F" w:rsidP="00C7226A"/>
    <w:p w14:paraId="6733BB30" w14:textId="77777777" w:rsidR="00370A9F" w:rsidRDefault="00370A9F" w:rsidP="00C7226A"/>
    <w:p w14:paraId="46A102E5" w14:textId="77777777" w:rsidR="00370A9F" w:rsidRDefault="00370A9F" w:rsidP="00C7226A"/>
    <w:p w14:paraId="29F8D898" w14:textId="77777777" w:rsidR="00370A9F" w:rsidRDefault="00370A9F" w:rsidP="00C7226A"/>
    <w:p w14:paraId="4A9A0B0C" w14:textId="77777777" w:rsidR="00370A9F" w:rsidRDefault="00370A9F" w:rsidP="00C7226A"/>
    <w:p w14:paraId="12A69E4F" w14:textId="77777777" w:rsidR="00370A9F" w:rsidRDefault="00370A9F" w:rsidP="00C7226A"/>
    <w:p w14:paraId="1D13F31A" w14:textId="77777777" w:rsidR="00370A9F" w:rsidRDefault="00370A9F" w:rsidP="00C7226A"/>
    <w:p w14:paraId="2161DAFA" w14:textId="77777777" w:rsidR="00370A9F" w:rsidRDefault="00370A9F" w:rsidP="00C7226A"/>
    <w:p w14:paraId="421A7AF1" w14:textId="77777777" w:rsidR="00370A9F" w:rsidRDefault="00370A9F" w:rsidP="00C7226A"/>
    <w:p w14:paraId="0CEB4C64" w14:textId="77777777" w:rsidR="00370A9F" w:rsidRDefault="00370A9F" w:rsidP="00C7226A"/>
    <w:p w14:paraId="39DE4DD4" w14:textId="77777777" w:rsidR="00370A9F" w:rsidRDefault="00370A9F" w:rsidP="00C7226A"/>
    <w:p w14:paraId="205C8C05" w14:textId="77777777" w:rsidR="00370A9F" w:rsidRDefault="00370A9F" w:rsidP="00C7226A"/>
    <w:p w14:paraId="197452AB" w14:textId="77777777" w:rsidR="00370A9F" w:rsidRDefault="00370A9F" w:rsidP="00C7226A"/>
    <w:p w14:paraId="1E941C1A" w14:textId="77777777" w:rsidR="00370A9F" w:rsidRDefault="00370A9F" w:rsidP="00C7226A"/>
    <w:p w14:paraId="3306CAD7" w14:textId="77777777" w:rsidR="00370A9F" w:rsidRDefault="00370A9F" w:rsidP="00C7226A"/>
    <w:p w14:paraId="26A07931" w14:textId="77777777" w:rsidR="00370A9F" w:rsidRDefault="00370A9F" w:rsidP="00C7226A"/>
    <w:p w14:paraId="75561388" w14:textId="77777777" w:rsidR="00370A9F" w:rsidRDefault="00370A9F" w:rsidP="00C7226A"/>
    <w:p w14:paraId="0238343B" w14:textId="77777777" w:rsidR="00370A9F" w:rsidRDefault="00370A9F" w:rsidP="00C7226A"/>
    <w:p w14:paraId="41387D98" w14:textId="77777777" w:rsidR="00370A9F" w:rsidRDefault="00370A9F" w:rsidP="00C7226A"/>
    <w:p w14:paraId="2F3718F9" w14:textId="77777777" w:rsidR="00370A9F" w:rsidRDefault="00370A9F" w:rsidP="00C7226A"/>
    <w:p w14:paraId="6FC5D063" w14:textId="77777777" w:rsidR="00370A9F" w:rsidRDefault="00370A9F" w:rsidP="00C7226A"/>
    <w:p w14:paraId="12D84E31" w14:textId="77777777" w:rsidR="00370A9F" w:rsidRDefault="00370A9F" w:rsidP="00C7226A"/>
    <w:p w14:paraId="0F3C7AC1" w14:textId="77777777" w:rsidR="00370A9F" w:rsidRDefault="00370A9F" w:rsidP="00C7226A"/>
    <w:p w14:paraId="1E3E067F" w14:textId="77777777" w:rsidR="00370A9F" w:rsidRDefault="00370A9F" w:rsidP="00C7226A"/>
    <w:p w14:paraId="4C8BFB72" w14:textId="77777777" w:rsidR="00370A9F" w:rsidRDefault="00370A9F" w:rsidP="00C7226A"/>
    <w:p w14:paraId="313A1EEE" w14:textId="77777777" w:rsidR="00370A9F" w:rsidRDefault="00370A9F" w:rsidP="00C7226A"/>
    <w:p w14:paraId="1DC15420" w14:textId="77777777" w:rsidR="00370A9F" w:rsidRDefault="00370A9F" w:rsidP="00C7226A"/>
    <w:p w14:paraId="1CC503ED" w14:textId="77777777" w:rsidR="00370A9F" w:rsidRDefault="00370A9F" w:rsidP="00C7226A"/>
    <w:p w14:paraId="4D346CB2" w14:textId="77777777" w:rsidR="00370A9F" w:rsidRDefault="00370A9F"/>
    <w:p w14:paraId="6F3ABB15" w14:textId="77777777" w:rsidR="00370A9F" w:rsidRDefault="00370A9F" w:rsidP="00486017"/>
    <w:p w14:paraId="3B280D57" w14:textId="77777777" w:rsidR="00370A9F" w:rsidRDefault="00370A9F"/>
  </w:footnote>
  <w:footnote w:type="continuationSeparator" w:id="0">
    <w:p w14:paraId="001AABEC" w14:textId="77777777" w:rsidR="00370A9F" w:rsidRDefault="00370A9F" w:rsidP="00C7226A">
      <w:r>
        <w:continuationSeparator/>
      </w:r>
    </w:p>
    <w:p w14:paraId="1A422160" w14:textId="77777777" w:rsidR="00370A9F" w:rsidRDefault="00370A9F" w:rsidP="00C7226A"/>
    <w:p w14:paraId="760732E5" w14:textId="77777777" w:rsidR="00370A9F" w:rsidRDefault="00370A9F" w:rsidP="00C7226A"/>
    <w:p w14:paraId="0D386D4B" w14:textId="77777777" w:rsidR="00370A9F" w:rsidRDefault="00370A9F" w:rsidP="00C7226A"/>
    <w:p w14:paraId="48C583BA" w14:textId="77777777" w:rsidR="00370A9F" w:rsidRDefault="00370A9F" w:rsidP="00C7226A"/>
    <w:p w14:paraId="5C5B5A39" w14:textId="77777777" w:rsidR="00370A9F" w:rsidRDefault="00370A9F" w:rsidP="00C7226A"/>
    <w:p w14:paraId="37A12CE0" w14:textId="77777777" w:rsidR="00370A9F" w:rsidRDefault="00370A9F" w:rsidP="00C7226A"/>
    <w:p w14:paraId="3D4363FE" w14:textId="77777777" w:rsidR="00370A9F" w:rsidRDefault="00370A9F" w:rsidP="00C7226A"/>
    <w:p w14:paraId="5D5FE036" w14:textId="77777777" w:rsidR="00370A9F" w:rsidRDefault="00370A9F" w:rsidP="00C7226A"/>
    <w:p w14:paraId="422968C2" w14:textId="77777777" w:rsidR="00370A9F" w:rsidRDefault="00370A9F" w:rsidP="00C7226A"/>
    <w:p w14:paraId="49A4BEF5" w14:textId="77777777" w:rsidR="00370A9F" w:rsidRDefault="00370A9F" w:rsidP="00C7226A"/>
    <w:p w14:paraId="503E86BC" w14:textId="77777777" w:rsidR="00370A9F" w:rsidRDefault="00370A9F" w:rsidP="00C7226A"/>
    <w:p w14:paraId="09C3A9F3" w14:textId="77777777" w:rsidR="00370A9F" w:rsidRDefault="00370A9F" w:rsidP="00C7226A"/>
    <w:p w14:paraId="325B85FA" w14:textId="77777777" w:rsidR="00370A9F" w:rsidRDefault="00370A9F" w:rsidP="00C7226A"/>
    <w:p w14:paraId="7C2F9239" w14:textId="77777777" w:rsidR="00370A9F" w:rsidRDefault="00370A9F" w:rsidP="00C7226A"/>
    <w:p w14:paraId="48097CB5" w14:textId="77777777" w:rsidR="00370A9F" w:rsidRDefault="00370A9F" w:rsidP="00C7226A"/>
    <w:p w14:paraId="2F020A17" w14:textId="77777777" w:rsidR="00370A9F" w:rsidRDefault="00370A9F" w:rsidP="00C7226A"/>
    <w:p w14:paraId="7C49E221" w14:textId="77777777" w:rsidR="00370A9F" w:rsidRDefault="00370A9F" w:rsidP="00C7226A"/>
    <w:p w14:paraId="3974FAA8" w14:textId="77777777" w:rsidR="00370A9F" w:rsidRDefault="00370A9F" w:rsidP="00C7226A"/>
    <w:p w14:paraId="57C0E3CF" w14:textId="77777777" w:rsidR="00370A9F" w:rsidRDefault="00370A9F" w:rsidP="00C7226A"/>
    <w:p w14:paraId="1DF061CE" w14:textId="77777777" w:rsidR="00370A9F" w:rsidRDefault="00370A9F" w:rsidP="00C7226A"/>
    <w:p w14:paraId="29E4DB01" w14:textId="77777777" w:rsidR="00370A9F" w:rsidRDefault="00370A9F" w:rsidP="00C7226A"/>
    <w:p w14:paraId="4BB26D8F" w14:textId="77777777" w:rsidR="00370A9F" w:rsidRDefault="00370A9F" w:rsidP="00C7226A"/>
    <w:p w14:paraId="1721E9A2" w14:textId="77777777" w:rsidR="00370A9F" w:rsidRDefault="00370A9F" w:rsidP="00C7226A"/>
    <w:p w14:paraId="0B0CA7CC" w14:textId="77777777" w:rsidR="00370A9F" w:rsidRDefault="00370A9F" w:rsidP="00C7226A"/>
    <w:p w14:paraId="7F8DFC92" w14:textId="77777777" w:rsidR="00370A9F" w:rsidRDefault="00370A9F" w:rsidP="00C7226A"/>
    <w:p w14:paraId="051F677A" w14:textId="77777777" w:rsidR="00370A9F" w:rsidRDefault="00370A9F" w:rsidP="00C7226A"/>
    <w:p w14:paraId="20D15F4E" w14:textId="77777777" w:rsidR="00370A9F" w:rsidRDefault="00370A9F" w:rsidP="00C7226A"/>
    <w:p w14:paraId="1B41FEB7" w14:textId="77777777" w:rsidR="00370A9F" w:rsidRDefault="00370A9F" w:rsidP="00C7226A"/>
    <w:p w14:paraId="4DD581FB" w14:textId="77777777" w:rsidR="00370A9F" w:rsidRDefault="00370A9F" w:rsidP="00C7226A"/>
    <w:p w14:paraId="12E84950" w14:textId="77777777" w:rsidR="00370A9F" w:rsidRDefault="00370A9F" w:rsidP="00C7226A"/>
    <w:p w14:paraId="74512E58" w14:textId="77777777" w:rsidR="00370A9F" w:rsidRDefault="00370A9F" w:rsidP="00C7226A"/>
    <w:p w14:paraId="696BCD38" w14:textId="77777777" w:rsidR="00370A9F" w:rsidRDefault="00370A9F" w:rsidP="00C7226A"/>
    <w:p w14:paraId="67ACC2DF" w14:textId="77777777" w:rsidR="00370A9F" w:rsidRDefault="00370A9F" w:rsidP="00C7226A"/>
    <w:p w14:paraId="69BCC392" w14:textId="77777777" w:rsidR="00370A9F" w:rsidRDefault="00370A9F" w:rsidP="00C7226A"/>
    <w:p w14:paraId="09A79AB9" w14:textId="77777777" w:rsidR="00370A9F" w:rsidRDefault="00370A9F" w:rsidP="00C7226A"/>
    <w:p w14:paraId="7DE76725" w14:textId="77777777" w:rsidR="00370A9F" w:rsidRDefault="00370A9F" w:rsidP="00C7226A"/>
    <w:p w14:paraId="316D02A2" w14:textId="77777777" w:rsidR="00370A9F" w:rsidRDefault="00370A9F" w:rsidP="00C7226A"/>
    <w:p w14:paraId="3E0AD4FF" w14:textId="77777777" w:rsidR="00370A9F" w:rsidRDefault="00370A9F" w:rsidP="00C7226A"/>
    <w:p w14:paraId="409A13CD" w14:textId="77777777" w:rsidR="00370A9F" w:rsidRDefault="00370A9F" w:rsidP="00C7226A"/>
    <w:p w14:paraId="71F67F27" w14:textId="77777777" w:rsidR="00370A9F" w:rsidRDefault="00370A9F" w:rsidP="00C7226A"/>
    <w:p w14:paraId="1878F9A6" w14:textId="77777777" w:rsidR="00370A9F" w:rsidRDefault="00370A9F" w:rsidP="00C7226A"/>
    <w:p w14:paraId="740E2028" w14:textId="77777777" w:rsidR="00370A9F" w:rsidRDefault="00370A9F" w:rsidP="00C7226A"/>
    <w:p w14:paraId="5CF489FA" w14:textId="77777777" w:rsidR="00370A9F" w:rsidRDefault="00370A9F" w:rsidP="00C7226A"/>
    <w:p w14:paraId="2C5E27F2" w14:textId="77777777" w:rsidR="00370A9F" w:rsidRDefault="00370A9F" w:rsidP="00C7226A"/>
    <w:p w14:paraId="332F2683" w14:textId="77777777" w:rsidR="00370A9F" w:rsidRDefault="00370A9F" w:rsidP="00C7226A"/>
    <w:p w14:paraId="32E540E3" w14:textId="77777777" w:rsidR="00370A9F" w:rsidRDefault="00370A9F" w:rsidP="00C7226A"/>
    <w:p w14:paraId="1FF72161" w14:textId="77777777" w:rsidR="00370A9F" w:rsidRDefault="00370A9F" w:rsidP="00C7226A"/>
    <w:p w14:paraId="66C842B4" w14:textId="77777777" w:rsidR="00370A9F" w:rsidRDefault="00370A9F" w:rsidP="00C7226A"/>
    <w:p w14:paraId="2BB3E3A3" w14:textId="77777777" w:rsidR="00370A9F" w:rsidRDefault="00370A9F" w:rsidP="00C7226A"/>
    <w:p w14:paraId="2F309B70" w14:textId="77777777" w:rsidR="00370A9F" w:rsidRDefault="00370A9F" w:rsidP="00C7226A"/>
    <w:p w14:paraId="76C7EC81" w14:textId="77777777" w:rsidR="00370A9F" w:rsidRDefault="00370A9F" w:rsidP="00C7226A"/>
    <w:p w14:paraId="6EC90261" w14:textId="77777777" w:rsidR="00370A9F" w:rsidRDefault="00370A9F" w:rsidP="00C7226A"/>
    <w:p w14:paraId="306D2446" w14:textId="77777777" w:rsidR="00370A9F" w:rsidRDefault="00370A9F" w:rsidP="00C7226A"/>
    <w:p w14:paraId="66154D98" w14:textId="77777777" w:rsidR="00370A9F" w:rsidRDefault="00370A9F" w:rsidP="00C7226A"/>
    <w:p w14:paraId="5A4EBAF3" w14:textId="77777777" w:rsidR="00370A9F" w:rsidRDefault="00370A9F" w:rsidP="00C7226A"/>
    <w:p w14:paraId="1966EA5A" w14:textId="77777777" w:rsidR="00370A9F" w:rsidRDefault="00370A9F" w:rsidP="00C7226A"/>
    <w:p w14:paraId="1C392BA8" w14:textId="77777777" w:rsidR="00370A9F" w:rsidRDefault="00370A9F" w:rsidP="00C7226A"/>
    <w:p w14:paraId="584C7EE8" w14:textId="77777777" w:rsidR="00370A9F" w:rsidRDefault="00370A9F" w:rsidP="00C7226A"/>
    <w:p w14:paraId="09AD70F0" w14:textId="77777777" w:rsidR="00370A9F" w:rsidRDefault="00370A9F" w:rsidP="00C7226A"/>
    <w:p w14:paraId="5DD254D1" w14:textId="77777777" w:rsidR="00370A9F" w:rsidRDefault="00370A9F" w:rsidP="00C7226A"/>
    <w:p w14:paraId="690CC784" w14:textId="77777777" w:rsidR="00370A9F" w:rsidRDefault="00370A9F" w:rsidP="00C7226A"/>
    <w:p w14:paraId="2A4EFAE1" w14:textId="77777777" w:rsidR="00370A9F" w:rsidRDefault="00370A9F" w:rsidP="00C7226A"/>
    <w:p w14:paraId="32FB611B" w14:textId="77777777" w:rsidR="00370A9F" w:rsidRDefault="00370A9F" w:rsidP="00C7226A"/>
    <w:p w14:paraId="70C91AB4" w14:textId="77777777" w:rsidR="00370A9F" w:rsidRDefault="00370A9F" w:rsidP="00C7226A"/>
    <w:p w14:paraId="6E1259AF" w14:textId="77777777" w:rsidR="00370A9F" w:rsidRDefault="00370A9F" w:rsidP="00C7226A"/>
    <w:p w14:paraId="510776CC" w14:textId="77777777" w:rsidR="00370A9F" w:rsidRDefault="00370A9F" w:rsidP="00C7226A"/>
    <w:p w14:paraId="2665636D" w14:textId="77777777" w:rsidR="00370A9F" w:rsidRDefault="00370A9F" w:rsidP="00C7226A"/>
    <w:p w14:paraId="1AA414FB" w14:textId="77777777" w:rsidR="00370A9F" w:rsidRDefault="00370A9F" w:rsidP="00C7226A"/>
    <w:p w14:paraId="23C5A67F" w14:textId="77777777" w:rsidR="00370A9F" w:rsidRDefault="00370A9F" w:rsidP="00C7226A"/>
    <w:p w14:paraId="70910A49" w14:textId="77777777" w:rsidR="00370A9F" w:rsidRDefault="00370A9F" w:rsidP="00C7226A"/>
    <w:p w14:paraId="07447C8C" w14:textId="77777777" w:rsidR="00370A9F" w:rsidRDefault="00370A9F" w:rsidP="00C7226A"/>
    <w:p w14:paraId="696ABB3B" w14:textId="77777777" w:rsidR="00370A9F" w:rsidRDefault="00370A9F" w:rsidP="00C7226A"/>
    <w:p w14:paraId="3E9DC55D" w14:textId="77777777" w:rsidR="00370A9F" w:rsidRDefault="00370A9F" w:rsidP="00C7226A"/>
    <w:p w14:paraId="45A94F16" w14:textId="77777777" w:rsidR="00370A9F" w:rsidRDefault="00370A9F" w:rsidP="00C7226A"/>
    <w:p w14:paraId="0B4BD1B7" w14:textId="77777777" w:rsidR="00370A9F" w:rsidRDefault="00370A9F" w:rsidP="00C7226A"/>
    <w:p w14:paraId="76B92155" w14:textId="77777777" w:rsidR="00370A9F" w:rsidRDefault="00370A9F" w:rsidP="00C7226A"/>
    <w:p w14:paraId="3740C180" w14:textId="77777777" w:rsidR="00370A9F" w:rsidRDefault="00370A9F" w:rsidP="00C7226A"/>
    <w:p w14:paraId="4A4C1CA6" w14:textId="77777777" w:rsidR="00370A9F" w:rsidRDefault="00370A9F" w:rsidP="00C7226A"/>
    <w:p w14:paraId="64F3DB47" w14:textId="77777777" w:rsidR="00370A9F" w:rsidRDefault="00370A9F" w:rsidP="00C7226A"/>
    <w:p w14:paraId="7A301DDD" w14:textId="77777777" w:rsidR="00370A9F" w:rsidRDefault="00370A9F" w:rsidP="00C7226A"/>
    <w:p w14:paraId="22F696C8" w14:textId="77777777" w:rsidR="00370A9F" w:rsidRDefault="00370A9F" w:rsidP="00C7226A"/>
    <w:p w14:paraId="690334EB" w14:textId="77777777" w:rsidR="00370A9F" w:rsidRDefault="00370A9F" w:rsidP="00C7226A"/>
    <w:p w14:paraId="3B121967" w14:textId="77777777" w:rsidR="00370A9F" w:rsidRDefault="00370A9F" w:rsidP="00C7226A"/>
    <w:p w14:paraId="40654BD3" w14:textId="77777777" w:rsidR="00370A9F" w:rsidRDefault="00370A9F"/>
    <w:p w14:paraId="091ABB77" w14:textId="77777777" w:rsidR="00370A9F" w:rsidRDefault="00370A9F" w:rsidP="00486017"/>
    <w:p w14:paraId="61968797" w14:textId="77777777" w:rsidR="00370A9F" w:rsidRDefault="00370A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6763A" w14:textId="77777777" w:rsidR="00A00D13" w:rsidRDefault="00A00D13" w:rsidP="00C7226A"/>
  <w:p w14:paraId="4F026E9A" w14:textId="77777777" w:rsidR="00A00D13" w:rsidRDefault="00A00D13" w:rsidP="00C7226A"/>
  <w:p w14:paraId="2B59FA7D" w14:textId="77777777" w:rsidR="00A00D13" w:rsidRDefault="00A00D13" w:rsidP="00C7226A"/>
  <w:p w14:paraId="35EB6082" w14:textId="77777777" w:rsidR="00A00D13" w:rsidRDefault="00A00D13" w:rsidP="00C7226A"/>
  <w:p w14:paraId="21E21F90" w14:textId="77777777" w:rsidR="00A00D13" w:rsidRDefault="00A00D13" w:rsidP="00C7226A"/>
  <w:p w14:paraId="7AE1A3F6" w14:textId="77777777" w:rsidR="00A00D13" w:rsidRDefault="00A00D13" w:rsidP="00C7226A"/>
  <w:p w14:paraId="3D5C0D9A" w14:textId="77777777" w:rsidR="00A00D13" w:rsidRDefault="00A00D13" w:rsidP="00C7226A"/>
  <w:p w14:paraId="0F82A2E4" w14:textId="77777777" w:rsidR="00A00D13" w:rsidRDefault="00A00D13" w:rsidP="00C7226A"/>
  <w:p w14:paraId="21AFC56B" w14:textId="77777777" w:rsidR="00A00D13" w:rsidRDefault="00A00D13" w:rsidP="00C7226A"/>
  <w:p w14:paraId="6F356360" w14:textId="77777777" w:rsidR="00A00D13" w:rsidRDefault="00A00D13" w:rsidP="00C7226A"/>
  <w:p w14:paraId="6E323AFB" w14:textId="77777777" w:rsidR="00A00D13" w:rsidRDefault="00A00D13" w:rsidP="00C7226A"/>
  <w:p w14:paraId="180D989C" w14:textId="77777777" w:rsidR="00A00D13" w:rsidRDefault="00A00D13" w:rsidP="00C7226A"/>
  <w:p w14:paraId="5CA46206" w14:textId="77777777" w:rsidR="00A00D13" w:rsidRDefault="00A00D13" w:rsidP="00C7226A"/>
  <w:p w14:paraId="295179B7" w14:textId="77777777" w:rsidR="00A00D13" w:rsidRDefault="00A00D13" w:rsidP="00C7226A"/>
  <w:p w14:paraId="35B72CC9" w14:textId="77777777" w:rsidR="00A00D13" w:rsidRDefault="00A00D13" w:rsidP="00C7226A"/>
  <w:p w14:paraId="4F3DE38D" w14:textId="77777777" w:rsidR="00A00D13" w:rsidRDefault="00A00D13" w:rsidP="00C7226A"/>
  <w:p w14:paraId="144F6B79" w14:textId="77777777" w:rsidR="00A00D13" w:rsidRDefault="00A00D13" w:rsidP="00C7226A"/>
  <w:p w14:paraId="45DAACDD" w14:textId="77777777" w:rsidR="00A00D13" w:rsidRDefault="00A00D13" w:rsidP="00C7226A"/>
  <w:p w14:paraId="7126850E" w14:textId="77777777" w:rsidR="00A00D13" w:rsidRDefault="00A00D13" w:rsidP="00C7226A"/>
  <w:p w14:paraId="6DCB6411" w14:textId="77777777" w:rsidR="00A00D13" w:rsidRDefault="00A00D13" w:rsidP="00C7226A"/>
  <w:p w14:paraId="2ECAD54A" w14:textId="77777777" w:rsidR="00A00D13" w:rsidRDefault="00A00D13" w:rsidP="00C7226A"/>
  <w:p w14:paraId="36654E20" w14:textId="77777777" w:rsidR="00A00D13" w:rsidRDefault="00A00D13" w:rsidP="00C7226A"/>
  <w:p w14:paraId="6772FE16" w14:textId="77777777" w:rsidR="00A00D13" w:rsidRDefault="00A00D13" w:rsidP="00C7226A"/>
  <w:p w14:paraId="418A7160" w14:textId="77777777" w:rsidR="00A00D13" w:rsidRDefault="00A00D13" w:rsidP="00C7226A"/>
  <w:p w14:paraId="772C527A" w14:textId="77777777" w:rsidR="00A00D13" w:rsidRDefault="00A00D13" w:rsidP="00C7226A"/>
  <w:p w14:paraId="7A651405" w14:textId="77777777" w:rsidR="00A00D13" w:rsidRDefault="00A00D13" w:rsidP="00C7226A"/>
  <w:p w14:paraId="12BDEDD8" w14:textId="77777777" w:rsidR="00A00D13" w:rsidRDefault="00A00D13" w:rsidP="00C7226A"/>
  <w:p w14:paraId="1B5A2BD9" w14:textId="77777777" w:rsidR="00A00D13" w:rsidRDefault="00A00D13" w:rsidP="00C7226A"/>
  <w:p w14:paraId="6D50D608" w14:textId="77777777" w:rsidR="00A00D13" w:rsidRDefault="00A00D13" w:rsidP="00C7226A"/>
  <w:p w14:paraId="512FE592" w14:textId="77777777" w:rsidR="00A00D13" w:rsidRDefault="00A00D13" w:rsidP="00C7226A"/>
  <w:p w14:paraId="3586E4D6" w14:textId="77777777" w:rsidR="00A00D13" w:rsidRDefault="00A00D13" w:rsidP="00C7226A"/>
  <w:p w14:paraId="1305B492" w14:textId="77777777" w:rsidR="00A00D13" w:rsidRDefault="00A00D13" w:rsidP="00C7226A"/>
  <w:p w14:paraId="5CECFBCF" w14:textId="77777777" w:rsidR="00A00D13" w:rsidRDefault="00A00D13" w:rsidP="00C7226A"/>
  <w:p w14:paraId="0A852BF0" w14:textId="77777777" w:rsidR="00A00D13" w:rsidRDefault="00A00D13" w:rsidP="00C7226A"/>
  <w:p w14:paraId="31F353B4" w14:textId="77777777" w:rsidR="00A00D13" w:rsidRDefault="00A00D13" w:rsidP="00C7226A"/>
  <w:p w14:paraId="5EDEFF19" w14:textId="77777777" w:rsidR="00A00D13" w:rsidRDefault="00A00D13" w:rsidP="00C7226A"/>
  <w:p w14:paraId="2BED52B3" w14:textId="77777777" w:rsidR="00A00D13" w:rsidRDefault="00A00D13" w:rsidP="00C7226A"/>
  <w:p w14:paraId="4A8A7717" w14:textId="77777777" w:rsidR="00A00D13" w:rsidRDefault="00A00D13" w:rsidP="00C7226A"/>
  <w:p w14:paraId="3D0793EF" w14:textId="77777777" w:rsidR="00A00D13" w:rsidRDefault="00A00D13" w:rsidP="00C7226A"/>
  <w:p w14:paraId="66C304D9" w14:textId="77777777" w:rsidR="00A00D13" w:rsidRDefault="00A00D13" w:rsidP="00C7226A"/>
  <w:p w14:paraId="629DEE8B" w14:textId="77777777" w:rsidR="00A00D13" w:rsidRDefault="00A00D13" w:rsidP="00C7226A"/>
  <w:p w14:paraId="5FD5320C" w14:textId="77777777" w:rsidR="00A00D13" w:rsidRDefault="00A00D13" w:rsidP="00C7226A"/>
  <w:p w14:paraId="10EDD140" w14:textId="77777777" w:rsidR="00A00D13" w:rsidRDefault="00A00D13" w:rsidP="00C7226A"/>
  <w:p w14:paraId="0E814464" w14:textId="77777777" w:rsidR="00A00D13" w:rsidRDefault="00A00D13" w:rsidP="00C7226A"/>
  <w:p w14:paraId="10297664" w14:textId="77777777" w:rsidR="00A00D13" w:rsidRDefault="00A00D13" w:rsidP="00C7226A"/>
  <w:p w14:paraId="21AF8770" w14:textId="77777777" w:rsidR="00A00D13" w:rsidRDefault="00A00D13" w:rsidP="00C7226A"/>
  <w:p w14:paraId="65EB9480" w14:textId="77777777" w:rsidR="00A00D13" w:rsidRDefault="00A00D13" w:rsidP="00C7226A"/>
  <w:p w14:paraId="19ACD0EA" w14:textId="77777777" w:rsidR="00A00D13" w:rsidRDefault="00A00D13" w:rsidP="00C7226A"/>
  <w:p w14:paraId="15D74F64" w14:textId="77777777" w:rsidR="00A00D13" w:rsidRDefault="00A00D13" w:rsidP="00C7226A"/>
  <w:p w14:paraId="000D7384" w14:textId="77777777" w:rsidR="00A00D13" w:rsidRDefault="00A00D13" w:rsidP="00C7226A"/>
  <w:p w14:paraId="1F154DAC" w14:textId="77777777" w:rsidR="00A00D13" w:rsidRDefault="00A00D13" w:rsidP="00C7226A"/>
  <w:p w14:paraId="0F51743D" w14:textId="77777777" w:rsidR="00A00D13" w:rsidRDefault="00A00D13" w:rsidP="00C7226A"/>
  <w:p w14:paraId="42E5047A" w14:textId="77777777" w:rsidR="00A00D13" w:rsidRDefault="00A00D13" w:rsidP="00C7226A"/>
  <w:p w14:paraId="66E99EA0" w14:textId="77777777" w:rsidR="00A00D13" w:rsidRDefault="00A00D13" w:rsidP="00C7226A"/>
  <w:p w14:paraId="2B7745F4" w14:textId="77777777" w:rsidR="00A00D13" w:rsidRDefault="00A00D13" w:rsidP="00C7226A"/>
  <w:p w14:paraId="19C375B6" w14:textId="77777777" w:rsidR="00A00D13" w:rsidRDefault="00A00D13" w:rsidP="00C7226A"/>
  <w:p w14:paraId="7A87994F" w14:textId="77777777" w:rsidR="00A00D13" w:rsidRDefault="00A00D13" w:rsidP="00C7226A"/>
  <w:p w14:paraId="3F1175DE" w14:textId="77777777" w:rsidR="00A00D13" w:rsidRDefault="00A00D13" w:rsidP="00C7226A"/>
  <w:p w14:paraId="1BE39D64" w14:textId="77777777" w:rsidR="00A00D13" w:rsidRDefault="00A00D13" w:rsidP="00C7226A"/>
  <w:p w14:paraId="0619D3B5" w14:textId="77777777" w:rsidR="00A00D13" w:rsidRDefault="00A00D13" w:rsidP="00C7226A"/>
  <w:p w14:paraId="27DB7A15" w14:textId="77777777" w:rsidR="00A00D13" w:rsidRDefault="00A00D13" w:rsidP="00C7226A"/>
  <w:p w14:paraId="29E73B5E" w14:textId="77777777" w:rsidR="00A00D13" w:rsidRDefault="00A00D13" w:rsidP="00C7226A"/>
  <w:p w14:paraId="26DD406B" w14:textId="77777777" w:rsidR="00A00D13" w:rsidRDefault="00A00D13" w:rsidP="00C7226A"/>
  <w:p w14:paraId="10FD165A" w14:textId="77777777" w:rsidR="00A00D13" w:rsidRDefault="00A00D13" w:rsidP="00C7226A"/>
  <w:p w14:paraId="584F2720" w14:textId="77777777" w:rsidR="00A00D13" w:rsidRDefault="00A00D13" w:rsidP="00C7226A"/>
  <w:p w14:paraId="6F9CEBCF" w14:textId="77777777" w:rsidR="00A00D13" w:rsidRDefault="00A00D13" w:rsidP="00C7226A"/>
  <w:p w14:paraId="720F67B2" w14:textId="77777777" w:rsidR="00A00D13" w:rsidRDefault="00A00D13" w:rsidP="00C7226A"/>
  <w:p w14:paraId="540A0F79" w14:textId="77777777" w:rsidR="00A00D13" w:rsidRDefault="00A00D13" w:rsidP="00C7226A"/>
  <w:p w14:paraId="21007FE2" w14:textId="77777777" w:rsidR="00A00D13" w:rsidRDefault="00A00D13" w:rsidP="00C7226A"/>
  <w:p w14:paraId="2B36BC4C" w14:textId="77777777" w:rsidR="00A00D13" w:rsidRDefault="00A00D13" w:rsidP="00C7226A"/>
  <w:p w14:paraId="6DE2761D" w14:textId="77777777" w:rsidR="00A00D13" w:rsidRDefault="00A00D13" w:rsidP="00C7226A"/>
  <w:p w14:paraId="23DA33D1" w14:textId="77777777" w:rsidR="00A00D13" w:rsidRDefault="00A00D13" w:rsidP="00C7226A"/>
  <w:p w14:paraId="0502A761" w14:textId="77777777" w:rsidR="00A00D13" w:rsidRDefault="00A00D13" w:rsidP="00C7226A"/>
  <w:p w14:paraId="51DBEE88" w14:textId="77777777" w:rsidR="00A00D13" w:rsidRDefault="00A00D13"/>
  <w:p w14:paraId="7D5ABD61" w14:textId="77777777" w:rsidR="00A00D13" w:rsidRDefault="00A00D13" w:rsidP="00486017"/>
  <w:p w14:paraId="1D203A9C" w14:textId="77777777" w:rsidR="00A00D13" w:rsidRDefault="00A00D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3AAAE" w14:textId="77777777" w:rsidR="00A00D13" w:rsidRDefault="00A00D13" w:rsidP="00C7226A"/>
  <w:p w14:paraId="55D7A60F" w14:textId="77777777" w:rsidR="00A00D13" w:rsidRDefault="00A00D13"/>
  <w:p w14:paraId="4D0A66EA" w14:textId="77777777" w:rsidR="00A00D13" w:rsidRDefault="00A00D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881E4DE0"/>
    <w:lvl w:ilvl="0">
      <w:start w:val="1"/>
      <w:numFmt w:val="decimal"/>
      <w:pStyle w:val="Listaconnmeros2"/>
      <w:lvlText w:val="%1."/>
      <w:lvlJc w:val="left"/>
      <w:pPr>
        <w:tabs>
          <w:tab w:val="num" w:pos="643"/>
        </w:tabs>
        <w:ind w:left="643" w:hanging="360"/>
      </w:pPr>
    </w:lvl>
  </w:abstractNum>
  <w:abstractNum w:abstractNumId="1" w15:restartNumberingAfterBreak="0">
    <w:nsid w:val="FFFFFF82"/>
    <w:multiLevelType w:val="singleLevel"/>
    <w:tmpl w:val="DD06DD4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0C265DCA"/>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6FC2E8E6"/>
    <w:lvl w:ilvl="0">
      <w:start w:val="1"/>
      <w:numFmt w:val="decimal"/>
      <w:pStyle w:val="Listaconnmeros"/>
      <w:lvlText w:val="%1."/>
      <w:lvlJc w:val="left"/>
      <w:pPr>
        <w:tabs>
          <w:tab w:val="num" w:pos="360"/>
        </w:tabs>
        <w:ind w:left="360" w:hanging="360"/>
      </w:pPr>
    </w:lvl>
  </w:abstractNum>
  <w:abstractNum w:abstractNumId="4" w15:restartNumberingAfterBreak="0">
    <w:nsid w:val="FFFFFF89"/>
    <w:multiLevelType w:val="singleLevel"/>
    <w:tmpl w:val="DD92EE58"/>
    <w:lvl w:ilvl="0">
      <w:start w:val="1"/>
      <w:numFmt w:val="bullet"/>
      <w:pStyle w:val="Listaconvietas"/>
      <w:lvlText w:val=""/>
      <w:lvlJc w:val="left"/>
      <w:pPr>
        <w:tabs>
          <w:tab w:val="num" w:pos="360"/>
        </w:tabs>
        <w:ind w:left="360" w:hanging="360"/>
      </w:pPr>
      <w:rPr>
        <w:rFonts w:ascii="Symbol" w:hAnsi="Symbol" w:hint="default"/>
      </w:rPr>
    </w:lvl>
  </w:abstractNum>
  <w:abstractNum w:abstractNumId="5" w15:restartNumberingAfterBreak="0">
    <w:nsid w:val="03C13E0D"/>
    <w:multiLevelType w:val="multilevel"/>
    <w:tmpl w:val="75C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643FC"/>
    <w:multiLevelType w:val="multilevel"/>
    <w:tmpl w:val="838CF4D8"/>
    <w:styleLink w:val="APPLICABLEDOCS"/>
    <w:lvl w:ilvl="0">
      <w:start w:val="1"/>
      <w:numFmt w:val="decimal"/>
      <w:lvlText w:val="[AD%1]"/>
      <w:lvlJc w:val="left"/>
      <w:pPr>
        <w:tabs>
          <w:tab w:val="num" w:pos="680"/>
        </w:tabs>
        <w:ind w:left="680" w:hanging="680"/>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2631CA7"/>
    <w:multiLevelType w:val="multilevel"/>
    <w:tmpl w:val="796A7E9A"/>
    <w:styleLink w:val="REFDOCS"/>
    <w:lvl w:ilvl="0">
      <w:start w:val="1"/>
      <w:numFmt w:val="decimal"/>
      <w:lvlText w:val="[RD%1]"/>
      <w:lvlJc w:val="left"/>
      <w:pPr>
        <w:tabs>
          <w:tab w:val="num" w:pos="680"/>
        </w:tabs>
        <w:ind w:left="680" w:hanging="680"/>
      </w:pPr>
      <w:rPr>
        <w:rFonts w:ascii="Arial" w:hAnsi="Arial" w:hint="default"/>
        <w:b w:val="0"/>
        <w:i w:val="0"/>
        <w:color w:val="auto"/>
        <w:sz w:val="20"/>
      </w:rPr>
    </w:lvl>
    <w:lvl w:ilvl="1">
      <w:start w:val="1"/>
      <w:numFmt w:val="decimal"/>
      <w:lvlText w:val="5.%2"/>
      <w:lvlJc w:val="left"/>
      <w:pPr>
        <w:tabs>
          <w:tab w:val="num" w:pos="360"/>
        </w:tabs>
        <w:ind w:left="360" w:hanging="360"/>
      </w:pPr>
      <w:rPr>
        <w:rFonts w:hint="default"/>
      </w:rPr>
    </w:lvl>
    <w:lvl w:ilvl="2">
      <w:start w:val="1"/>
      <w:numFmt w:val="decimal"/>
      <w:lvlText w:val="3.1.%3"/>
      <w:lvlJc w:val="left"/>
      <w:pPr>
        <w:tabs>
          <w:tab w:val="num" w:pos="360"/>
        </w:tabs>
        <w:ind w:left="360" w:hanging="360"/>
      </w:pPr>
      <w:rPr>
        <w:rFonts w:hint="default"/>
        <w:b w:val="0"/>
        <w:i w:val="0"/>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2E05CDD"/>
    <w:multiLevelType w:val="hybridMultilevel"/>
    <w:tmpl w:val="93B06468"/>
    <w:lvl w:ilvl="0" w:tplc="D20EF4BA">
      <w:start w:val="1"/>
      <w:numFmt w:val="decimal"/>
      <w:pStyle w:val="GUIDELINEv4"/>
      <w:lvlText w:val="[G%1]"/>
      <w:lvlJc w:val="left"/>
      <w:pPr>
        <w:tabs>
          <w:tab w:val="num" w:pos="794"/>
        </w:tabs>
        <w:ind w:left="794" w:hanging="794"/>
      </w:pPr>
      <w:rPr>
        <w:rFonts w:hint="default"/>
      </w:rPr>
    </w:lvl>
    <w:lvl w:ilvl="1" w:tplc="0DC8F016" w:tentative="1">
      <w:start w:val="1"/>
      <w:numFmt w:val="lowerLetter"/>
      <w:lvlText w:val="%2."/>
      <w:lvlJc w:val="left"/>
      <w:pPr>
        <w:tabs>
          <w:tab w:val="num" w:pos="1440"/>
        </w:tabs>
        <w:ind w:left="1440" w:hanging="360"/>
      </w:pPr>
    </w:lvl>
    <w:lvl w:ilvl="2" w:tplc="1A70B258" w:tentative="1">
      <w:start w:val="1"/>
      <w:numFmt w:val="lowerRoman"/>
      <w:lvlText w:val="%3."/>
      <w:lvlJc w:val="right"/>
      <w:pPr>
        <w:tabs>
          <w:tab w:val="num" w:pos="2160"/>
        </w:tabs>
        <w:ind w:left="2160" w:hanging="180"/>
      </w:pPr>
    </w:lvl>
    <w:lvl w:ilvl="3" w:tplc="52D427A6" w:tentative="1">
      <w:start w:val="1"/>
      <w:numFmt w:val="decimal"/>
      <w:lvlText w:val="%4."/>
      <w:lvlJc w:val="left"/>
      <w:pPr>
        <w:tabs>
          <w:tab w:val="num" w:pos="2880"/>
        </w:tabs>
        <w:ind w:left="2880" w:hanging="360"/>
      </w:pPr>
    </w:lvl>
    <w:lvl w:ilvl="4" w:tplc="5F6E5664" w:tentative="1">
      <w:start w:val="1"/>
      <w:numFmt w:val="lowerLetter"/>
      <w:lvlText w:val="%5."/>
      <w:lvlJc w:val="left"/>
      <w:pPr>
        <w:tabs>
          <w:tab w:val="num" w:pos="3600"/>
        </w:tabs>
        <w:ind w:left="3600" w:hanging="360"/>
      </w:pPr>
    </w:lvl>
    <w:lvl w:ilvl="5" w:tplc="CF68426A" w:tentative="1">
      <w:start w:val="1"/>
      <w:numFmt w:val="lowerRoman"/>
      <w:lvlText w:val="%6."/>
      <w:lvlJc w:val="right"/>
      <w:pPr>
        <w:tabs>
          <w:tab w:val="num" w:pos="4320"/>
        </w:tabs>
        <w:ind w:left="4320" w:hanging="180"/>
      </w:pPr>
    </w:lvl>
    <w:lvl w:ilvl="6" w:tplc="292274DC" w:tentative="1">
      <w:start w:val="1"/>
      <w:numFmt w:val="decimal"/>
      <w:lvlText w:val="%7."/>
      <w:lvlJc w:val="left"/>
      <w:pPr>
        <w:tabs>
          <w:tab w:val="num" w:pos="5040"/>
        </w:tabs>
        <w:ind w:left="5040" w:hanging="360"/>
      </w:pPr>
    </w:lvl>
    <w:lvl w:ilvl="7" w:tplc="9C96A1D8" w:tentative="1">
      <w:start w:val="1"/>
      <w:numFmt w:val="lowerLetter"/>
      <w:lvlText w:val="%8."/>
      <w:lvlJc w:val="left"/>
      <w:pPr>
        <w:tabs>
          <w:tab w:val="num" w:pos="5760"/>
        </w:tabs>
        <w:ind w:left="5760" w:hanging="360"/>
      </w:pPr>
    </w:lvl>
    <w:lvl w:ilvl="8" w:tplc="4D761AD0" w:tentative="1">
      <w:start w:val="1"/>
      <w:numFmt w:val="lowerRoman"/>
      <w:lvlText w:val="%9."/>
      <w:lvlJc w:val="right"/>
      <w:pPr>
        <w:tabs>
          <w:tab w:val="num" w:pos="6480"/>
        </w:tabs>
        <w:ind w:left="6480" w:hanging="180"/>
      </w:pPr>
    </w:lvl>
  </w:abstractNum>
  <w:abstractNum w:abstractNumId="9" w15:restartNumberingAfterBreak="0">
    <w:nsid w:val="1689415E"/>
    <w:multiLevelType w:val="hybridMultilevel"/>
    <w:tmpl w:val="782A73BE"/>
    <w:lvl w:ilvl="0" w:tplc="58AE8982">
      <w:start w:val="1"/>
      <w:numFmt w:val="bullet"/>
      <w:pStyle w:val="BULLETDARKL1ALLV4"/>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0" w15:restartNumberingAfterBreak="0">
    <w:nsid w:val="188F4F39"/>
    <w:multiLevelType w:val="hybridMultilevel"/>
    <w:tmpl w:val="DBAE2C78"/>
    <w:lvl w:ilvl="0" w:tplc="83F6F740">
      <w:start w:val="1"/>
      <w:numFmt w:val="decimal"/>
      <w:pStyle w:val="RD-REFDOCv4"/>
      <w:lvlText w:val="[RD%1]"/>
      <w:lvlJc w:val="left"/>
      <w:pPr>
        <w:tabs>
          <w:tab w:val="num" w:pos="794"/>
        </w:tabs>
        <w:ind w:left="794" w:hanging="794"/>
      </w:pPr>
      <w:rPr>
        <w:rFonts w:ascii="Times New Roman" w:hAnsi="Times New Roman" w:cs="Times New Roman"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1" w15:restartNumberingAfterBreak="0">
    <w:nsid w:val="224B4DEF"/>
    <w:multiLevelType w:val="hybridMultilevel"/>
    <w:tmpl w:val="7CD0A356"/>
    <w:lvl w:ilvl="0" w:tplc="E88A7B6C">
      <w:numFmt w:val="bullet"/>
      <w:lvlText w:val="-"/>
      <w:lvlJc w:val="left"/>
      <w:pPr>
        <w:ind w:left="720" w:hanging="360"/>
      </w:pPr>
      <w:rPr>
        <w:rFonts w:ascii="Calibri" w:eastAsia="平成明朝"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BE4E03"/>
    <w:multiLevelType w:val="hybridMultilevel"/>
    <w:tmpl w:val="F9EA3EDE"/>
    <w:lvl w:ilvl="0" w:tplc="388E31CE">
      <w:start w:val="1"/>
      <w:numFmt w:val="bullet"/>
      <w:pStyle w:val="BULLETEMPTYL2V4"/>
      <w:lvlText w:val="o"/>
      <w:lvlJc w:val="left"/>
      <w:pPr>
        <w:ind w:left="700" w:hanging="360"/>
      </w:pPr>
      <w:rPr>
        <w:rFonts w:ascii="Courier New" w:hAnsi="Courier New" w:cs="Wingdings" w:hint="default"/>
      </w:rPr>
    </w:lvl>
    <w:lvl w:ilvl="1" w:tplc="08090019">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60337A"/>
    <w:multiLevelType w:val="multilevel"/>
    <w:tmpl w:val="2A6E23B4"/>
    <w:styleLink w:val="INPUTS"/>
    <w:lvl w:ilvl="0">
      <w:start w:val="1"/>
      <w:numFmt w:val="decimal"/>
      <w:lvlText w:val="[I%1]"/>
      <w:lvlJc w:val="left"/>
      <w:pPr>
        <w:tabs>
          <w:tab w:val="num" w:pos="567"/>
        </w:tabs>
        <w:ind w:left="567" w:hanging="567"/>
      </w:pPr>
      <w:rPr>
        <w:rFonts w:ascii="Arial" w:eastAsia="平成明朝" w:hAnsi="Arial"/>
      </w:rPr>
    </w:lvl>
    <w:lvl w:ilvl="1">
      <w:start w:val="1"/>
      <w:numFmt w:val="none"/>
      <w:lvlText w:val="4"/>
      <w:lvlJc w:val="left"/>
      <w:pPr>
        <w:tabs>
          <w:tab w:val="num" w:pos="792"/>
        </w:tabs>
        <w:ind w:left="792" w:hanging="432"/>
      </w:pPr>
      <w:rPr>
        <w:rFonts w:hint="default"/>
        <w:b/>
        <w:i w:val="0"/>
        <w:color w:val="0000FF"/>
      </w:rPr>
    </w:lvl>
    <w:lvl w:ilvl="2">
      <w:start w:val="1"/>
      <w:numFmt w:val="decimal"/>
      <w:lvlText w:val="6.1.%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64F20EE"/>
    <w:multiLevelType w:val="hybridMultilevel"/>
    <w:tmpl w:val="0A607EE4"/>
    <w:lvl w:ilvl="0" w:tplc="DE4A5816">
      <w:start w:val="1"/>
      <w:numFmt w:val="bullet"/>
      <w:pStyle w:val="BULLETDASHREFV4"/>
      <w:lvlText w:val=""/>
      <w:lvlJc w:val="left"/>
      <w:pPr>
        <w:tabs>
          <w:tab w:val="num" w:pos="1492"/>
        </w:tabs>
        <w:ind w:left="1492" w:hanging="360"/>
      </w:pPr>
      <w:rPr>
        <w:rFonts w:ascii="Symbol" w:hAnsi="Symbol" w:hint="default"/>
      </w:rPr>
    </w:lvl>
    <w:lvl w:ilvl="1" w:tplc="DDDA819E" w:tentative="1">
      <w:start w:val="1"/>
      <w:numFmt w:val="bullet"/>
      <w:lvlText w:val="o"/>
      <w:lvlJc w:val="left"/>
      <w:pPr>
        <w:tabs>
          <w:tab w:val="num" w:pos="1440"/>
        </w:tabs>
        <w:ind w:left="1440" w:hanging="360"/>
      </w:pPr>
      <w:rPr>
        <w:rFonts w:ascii="Courier New" w:hAnsi="Courier New" w:cs="Courier New" w:hint="default"/>
      </w:rPr>
    </w:lvl>
    <w:lvl w:ilvl="2" w:tplc="2D00A9CC" w:tentative="1">
      <w:start w:val="1"/>
      <w:numFmt w:val="bullet"/>
      <w:lvlText w:val=""/>
      <w:lvlJc w:val="left"/>
      <w:pPr>
        <w:tabs>
          <w:tab w:val="num" w:pos="2160"/>
        </w:tabs>
        <w:ind w:left="2160" w:hanging="360"/>
      </w:pPr>
      <w:rPr>
        <w:rFonts w:ascii="Wingdings" w:hAnsi="Wingdings" w:hint="default"/>
      </w:rPr>
    </w:lvl>
    <w:lvl w:ilvl="3" w:tplc="71703062" w:tentative="1">
      <w:start w:val="1"/>
      <w:numFmt w:val="bullet"/>
      <w:lvlText w:val=""/>
      <w:lvlJc w:val="left"/>
      <w:pPr>
        <w:tabs>
          <w:tab w:val="num" w:pos="2880"/>
        </w:tabs>
        <w:ind w:left="2880" w:hanging="360"/>
      </w:pPr>
      <w:rPr>
        <w:rFonts w:ascii="Symbol" w:hAnsi="Symbol" w:hint="default"/>
      </w:rPr>
    </w:lvl>
    <w:lvl w:ilvl="4" w:tplc="9C784404" w:tentative="1">
      <w:start w:val="1"/>
      <w:numFmt w:val="bullet"/>
      <w:lvlText w:val="o"/>
      <w:lvlJc w:val="left"/>
      <w:pPr>
        <w:tabs>
          <w:tab w:val="num" w:pos="3600"/>
        </w:tabs>
        <w:ind w:left="3600" w:hanging="360"/>
      </w:pPr>
      <w:rPr>
        <w:rFonts w:ascii="Courier New" w:hAnsi="Courier New" w:cs="Courier New" w:hint="default"/>
      </w:rPr>
    </w:lvl>
    <w:lvl w:ilvl="5" w:tplc="E318CA60" w:tentative="1">
      <w:start w:val="1"/>
      <w:numFmt w:val="bullet"/>
      <w:lvlText w:val=""/>
      <w:lvlJc w:val="left"/>
      <w:pPr>
        <w:tabs>
          <w:tab w:val="num" w:pos="4320"/>
        </w:tabs>
        <w:ind w:left="4320" w:hanging="360"/>
      </w:pPr>
      <w:rPr>
        <w:rFonts w:ascii="Wingdings" w:hAnsi="Wingdings" w:hint="default"/>
      </w:rPr>
    </w:lvl>
    <w:lvl w:ilvl="6" w:tplc="55D2DAB2" w:tentative="1">
      <w:start w:val="1"/>
      <w:numFmt w:val="bullet"/>
      <w:lvlText w:val=""/>
      <w:lvlJc w:val="left"/>
      <w:pPr>
        <w:tabs>
          <w:tab w:val="num" w:pos="5040"/>
        </w:tabs>
        <w:ind w:left="5040" w:hanging="360"/>
      </w:pPr>
      <w:rPr>
        <w:rFonts w:ascii="Symbol" w:hAnsi="Symbol" w:hint="default"/>
      </w:rPr>
    </w:lvl>
    <w:lvl w:ilvl="7" w:tplc="8B4EC1AC" w:tentative="1">
      <w:start w:val="1"/>
      <w:numFmt w:val="bullet"/>
      <w:lvlText w:val="o"/>
      <w:lvlJc w:val="left"/>
      <w:pPr>
        <w:tabs>
          <w:tab w:val="num" w:pos="5760"/>
        </w:tabs>
        <w:ind w:left="5760" w:hanging="360"/>
      </w:pPr>
      <w:rPr>
        <w:rFonts w:ascii="Courier New" w:hAnsi="Courier New" w:cs="Courier New" w:hint="default"/>
      </w:rPr>
    </w:lvl>
    <w:lvl w:ilvl="8" w:tplc="7A580B5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43359A"/>
    <w:multiLevelType w:val="multilevel"/>
    <w:tmpl w:val="9EFA780A"/>
    <w:styleLink w:val="StyleOutlinenumberedLatin14pt"/>
    <w:lvl w:ilvl="0">
      <w:start w:val="1"/>
      <w:numFmt w:val="decimal"/>
      <w:lvlText w:val="%1"/>
      <w:lvlJc w:val="left"/>
      <w:pPr>
        <w:tabs>
          <w:tab w:val="num" w:pos="432"/>
        </w:tabs>
        <w:ind w:left="432" w:hanging="432"/>
      </w:pPr>
      <w:rPr>
        <w:rFonts w:ascii="Arial" w:hAnsi="Arial" w:hint="default"/>
        <w:b/>
        <w:sz w:val="24"/>
      </w:rPr>
    </w:lvl>
    <w:lvl w:ilvl="1">
      <w:start w:val="1"/>
      <w:numFmt w:val="decimal"/>
      <w:lvlText w:val="%1.%2"/>
      <w:lvlJc w:val="left"/>
      <w:pPr>
        <w:tabs>
          <w:tab w:val="num" w:pos="576"/>
        </w:tabs>
        <w:ind w:left="576" w:hanging="576"/>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77"/>
        </w:tabs>
        <w:ind w:left="1077" w:hanging="720"/>
      </w:pPr>
      <w:rPr>
        <w:rFonts w:ascii="Arial" w:eastAsia="平成明朝" w:hAnsi="Arial"/>
        <w:sz w:val="28"/>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ADB10FF"/>
    <w:multiLevelType w:val="hybridMultilevel"/>
    <w:tmpl w:val="CDCA5CBE"/>
    <w:lvl w:ilvl="0" w:tplc="14B48590">
      <w:start w:val="1"/>
      <w:numFmt w:val="decimal"/>
      <w:lvlText w:val="Guideline 1-%1."/>
      <w:lvlJc w:val="left"/>
      <w:pPr>
        <w:ind w:left="1656" w:hanging="360"/>
      </w:pPr>
      <w:rPr>
        <w:rFonts w:hint="default"/>
      </w:rPr>
    </w:lvl>
    <w:lvl w:ilvl="1" w:tplc="9E467C2A">
      <w:start w:val="1"/>
      <w:numFmt w:val="decimal"/>
      <w:pStyle w:val="CODACNegative"/>
      <w:lvlText w:val="Guideline 1-%2."/>
      <w:lvlJc w:val="left"/>
      <w:pPr>
        <w:ind w:left="2203" w:hanging="360"/>
      </w:pPr>
      <w:rPr>
        <w:rFonts w:hint="default"/>
      </w:rPr>
    </w:lvl>
    <w:lvl w:ilvl="2" w:tplc="5668432C">
      <w:numFmt w:val="bullet"/>
      <w:lvlText w:val="•"/>
      <w:lvlJc w:val="left"/>
      <w:pPr>
        <w:ind w:left="2340" w:hanging="360"/>
      </w:pPr>
      <w:rPr>
        <w:rFonts w:ascii="Calibri" w:eastAsia="平成明朝"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4A4BFB"/>
    <w:multiLevelType w:val="multilevel"/>
    <w:tmpl w:val="96C6A54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3908"/>
        </w:tabs>
        <w:ind w:left="3908" w:hanging="576"/>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er3V4"/>
      <w:lvlText w:val="%1.%2.%3"/>
      <w:lvlJc w:val="left"/>
      <w:pPr>
        <w:tabs>
          <w:tab w:val="num" w:pos="1077"/>
        </w:tabs>
        <w:ind w:left="1077" w:hanging="720"/>
      </w:pPr>
      <w:rPr>
        <w:rFonts w:hint="default"/>
        <w:lang w:val="en-US"/>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2C52F6E"/>
    <w:multiLevelType w:val="hybridMultilevel"/>
    <w:tmpl w:val="06426572"/>
    <w:lvl w:ilvl="0" w:tplc="9FF0652E">
      <w:start w:val="1"/>
      <w:numFmt w:val="decimal"/>
      <w:pStyle w:val="NUML2V4"/>
      <w:lvlText w:val="%1)"/>
      <w:lvlJc w:val="left"/>
      <w:pPr>
        <w:ind w:left="1060" w:hanging="360"/>
      </w:pPr>
    </w:lvl>
    <w:lvl w:ilvl="1" w:tplc="151882CC" w:tentative="1">
      <w:start w:val="1"/>
      <w:numFmt w:val="lowerLetter"/>
      <w:lvlText w:val="%2."/>
      <w:lvlJc w:val="left"/>
      <w:pPr>
        <w:ind w:left="1780" w:hanging="360"/>
      </w:pPr>
    </w:lvl>
    <w:lvl w:ilvl="2" w:tplc="5696203E" w:tentative="1">
      <w:start w:val="1"/>
      <w:numFmt w:val="lowerRoman"/>
      <w:lvlText w:val="%3."/>
      <w:lvlJc w:val="right"/>
      <w:pPr>
        <w:ind w:left="2500" w:hanging="180"/>
      </w:pPr>
    </w:lvl>
    <w:lvl w:ilvl="3" w:tplc="338A9A30" w:tentative="1">
      <w:start w:val="1"/>
      <w:numFmt w:val="decimal"/>
      <w:lvlText w:val="%4."/>
      <w:lvlJc w:val="left"/>
      <w:pPr>
        <w:ind w:left="3220" w:hanging="360"/>
      </w:pPr>
    </w:lvl>
    <w:lvl w:ilvl="4" w:tplc="B370646E" w:tentative="1">
      <w:start w:val="1"/>
      <w:numFmt w:val="lowerLetter"/>
      <w:lvlText w:val="%5."/>
      <w:lvlJc w:val="left"/>
      <w:pPr>
        <w:ind w:left="3940" w:hanging="360"/>
      </w:pPr>
    </w:lvl>
    <w:lvl w:ilvl="5" w:tplc="29063A5E" w:tentative="1">
      <w:start w:val="1"/>
      <w:numFmt w:val="lowerRoman"/>
      <w:lvlText w:val="%6."/>
      <w:lvlJc w:val="right"/>
      <w:pPr>
        <w:ind w:left="4660" w:hanging="180"/>
      </w:pPr>
    </w:lvl>
    <w:lvl w:ilvl="6" w:tplc="7166C290" w:tentative="1">
      <w:start w:val="1"/>
      <w:numFmt w:val="decimal"/>
      <w:lvlText w:val="%7."/>
      <w:lvlJc w:val="left"/>
      <w:pPr>
        <w:ind w:left="5380" w:hanging="360"/>
      </w:pPr>
    </w:lvl>
    <w:lvl w:ilvl="7" w:tplc="B584278E" w:tentative="1">
      <w:start w:val="1"/>
      <w:numFmt w:val="lowerLetter"/>
      <w:lvlText w:val="%8."/>
      <w:lvlJc w:val="left"/>
      <w:pPr>
        <w:ind w:left="6100" w:hanging="360"/>
      </w:pPr>
    </w:lvl>
    <w:lvl w:ilvl="8" w:tplc="BE00901A" w:tentative="1">
      <w:start w:val="1"/>
      <w:numFmt w:val="lowerRoman"/>
      <w:lvlText w:val="%9."/>
      <w:lvlJc w:val="right"/>
      <w:pPr>
        <w:ind w:left="6820" w:hanging="180"/>
      </w:pPr>
    </w:lvl>
  </w:abstractNum>
  <w:abstractNum w:abstractNumId="19" w15:restartNumberingAfterBreak="0">
    <w:nsid w:val="45EA5C33"/>
    <w:multiLevelType w:val="multilevel"/>
    <w:tmpl w:val="FDA8C458"/>
    <w:styleLink w:val="RULES"/>
    <w:lvl w:ilvl="0">
      <w:start w:val="1"/>
      <w:numFmt w:val="decimal"/>
      <w:lvlText w:val="[R%1]"/>
      <w:lvlJc w:val="left"/>
      <w:pPr>
        <w:tabs>
          <w:tab w:val="num" w:pos="567"/>
        </w:tabs>
        <w:ind w:left="567" w:hanging="567"/>
      </w:pPr>
      <w:rPr>
        <w:rFonts w:ascii="Arial" w:eastAsia="平成明朝" w:hAnsi="Arial"/>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68F1399"/>
    <w:multiLevelType w:val="multilevel"/>
    <w:tmpl w:val="2174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176BE"/>
    <w:multiLevelType w:val="hybridMultilevel"/>
    <w:tmpl w:val="9EEADFBA"/>
    <w:lvl w:ilvl="0" w:tplc="0B46B6AC">
      <w:start w:val="1"/>
      <w:numFmt w:val="decimal"/>
      <w:pStyle w:val="AD-APPDOCV4"/>
      <w:lvlText w:val="[AD%1]"/>
      <w:lvlJc w:val="left"/>
      <w:pPr>
        <w:tabs>
          <w:tab w:val="num" w:pos="794"/>
        </w:tabs>
        <w:ind w:left="794" w:hanging="794"/>
      </w:pPr>
      <w:rPr>
        <w:rFonts w:hint="default"/>
      </w:rPr>
    </w:lvl>
    <w:lvl w:ilvl="1" w:tplc="76DE896A" w:tentative="1">
      <w:start w:val="1"/>
      <w:numFmt w:val="lowerLetter"/>
      <w:lvlText w:val="%2."/>
      <w:lvlJc w:val="left"/>
      <w:pPr>
        <w:tabs>
          <w:tab w:val="num" w:pos="1440"/>
        </w:tabs>
        <w:ind w:left="1440" w:hanging="360"/>
      </w:pPr>
    </w:lvl>
    <w:lvl w:ilvl="2" w:tplc="2F08D6A2" w:tentative="1">
      <w:start w:val="1"/>
      <w:numFmt w:val="lowerRoman"/>
      <w:lvlText w:val="%3."/>
      <w:lvlJc w:val="right"/>
      <w:pPr>
        <w:tabs>
          <w:tab w:val="num" w:pos="2160"/>
        </w:tabs>
        <w:ind w:left="2160" w:hanging="180"/>
      </w:pPr>
    </w:lvl>
    <w:lvl w:ilvl="3" w:tplc="87BEF0F4" w:tentative="1">
      <w:start w:val="1"/>
      <w:numFmt w:val="decimal"/>
      <w:lvlText w:val="%4."/>
      <w:lvlJc w:val="left"/>
      <w:pPr>
        <w:tabs>
          <w:tab w:val="num" w:pos="2880"/>
        </w:tabs>
        <w:ind w:left="2880" w:hanging="360"/>
      </w:pPr>
    </w:lvl>
    <w:lvl w:ilvl="4" w:tplc="48F67354" w:tentative="1">
      <w:start w:val="1"/>
      <w:numFmt w:val="lowerLetter"/>
      <w:lvlText w:val="%5."/>
      <w:lvlJc w:val="left"/>
      <w:pPr>
        <w:tabs>
          <w:tab w:val="num" w:pos="3600"/>
        </w:tabs>
        <w:ind w:left="3600" w:hanging="360"/>
      </w:pPr>
    </w:lvl>
    <w:lvl w:ilvl="5" w:tplc="C2303D7E" w:tentative="1">
      <w:start w:val="1"/>
      <w:numFmt w:val="lowerRoman"/>
      <w:lvlText w:val="%6."/>
      <w:lvlJc w:val="right"/>
      <w:pPr>
        <w:tabs>
          <w:tab w:val="num" w:pos="4320"/>
        </w:tabs>
        <w:ind w:left="4320" w:hanging="180"/>
      </w:pPr>
    </w:lvl>
    <w:lvl w:ilvl="6" w:tplc="8E7239F6" w:tentative="1">
      <w:start w:val="1"/>
      <w:numFmt w:val="decimal"/>
      <w:lvlText w:val="%7."/>
      <w:lvlJc w:val="left"/>
      <w:pPr>
        <w:tabs>
          <w:tab w:val="num" w:pos="5040"/>
        </w:tabs>
        <w:ind w:left="5040" w:hanging="360"/>
      </w:pPr>
    </w:lvl>
    <w:lvl w:ilvl="7" w:tplc="1C24FFC2" w:tentative="1">
      <w:start w:val="1"/>
      <w:numFmt w:val="lowerLetter"/>
      <w:lvlText w:val="%8."/>
      <w:lvlJc w:val="left"/>
      <w:pPr>
        <w:tabs>
          <w:tab w:val="num" w:pos="5760"/>
        </w:tabs>
        <w:ind w:left="5760" w:hanging="360"/>
      </w:pPr>
    </w:lvl>
    <w:lvl w:ilvl="8" w:tplc="62E2FC84" w:tentative="1">
      <w:start w:val="1"/>
      <w:numFmt w:val="lowerRoman"/>
      <w:lvlText w:val="%9."/>
      <w:lvlJc w:val="right"/>
      <w:pPr>
        <w:tabs>
          <w:tab w:val="num" w:pos="6480"/>
        </w:tabs>
        <w:ind w:left="6480" w:hanging="180"/>
      </w:pPr>
    </w:lvl>
  </w:abstractNum>
  <w:abstractNum w:abstractNumId="22" w15:restartNumberingAfterBreak="0">
    <w:nsid w:val="49B86912"/>
    <w:multiLevelType w:val="multilevel"/>
    <w:tmpl w:val="80560682"/>
    <w:styleLink w:val="GUIDELINES"/>
    <w:lvl w:ilvl="0">
      <w:start w:val="1"/>
      <w:numFmt w:val="decimal"/>
      <w:lvlText w:val="[G%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A1D02C6"/>
    <w:multiLevelType w:val="hybridMultilevel"/>
    <w:tmpl w:val="15B871F6"/>
    <w:lvl w:ilvl="0" w:tplc="D212B08C">
      <w:start w:val="1"/>
      <w:numFmt w:val="decimal"/>
      <w:pStyle w:val="INPUTv4"/>
      <w:lvlText w:val="[I%1]"/>
      <w:lvlJc w:val="left"/>
      <w:pPr>
        <w:tabs>
          <w:tab w:val="num" w:pos="794"/>
        </w:tabs>
        <w:ind w:left="794" w:hanging="794"/>
      </w:pPr>
      <w:rPr>
        <w:rFonts w:hint="default"/>
      </w:rPr>
    </w:lvl>
    <w:lvl w:ilvl="1" w:tplc="7846B5A2" w:tentative="1">
      <w:start w:val="1"/>
      <w:numFmt w:val="lowerLetter"/>
      <w:lvlText w:val="%2."/>
      <w:lvlJc w:val="left"/>
      <w:pPr>
        <w:tabs>
          <w:tab w:val="num" w:pos="1440"/>
        </w:tabs>
        <w:ind w:left="1440" w:hanging="360"/>
      </w:pPr>
    </w:lvl>
    <w:lvl w:ilvl="2" w:tplc="B1349340" w:tentative="1">
      <w:start w:val="1"/>
      <w:numFmt w:val="lowerRoman"/>
      <w:lvlText w:val="%3."/>
      <w:lvlJc w:val="right"/>
      <w:pPr>
        <w:tabs>
          <w:tab w:val="num" w:pos="2160"/>
        </w:tabs>
        <w:ind w:left="2160" w:hanging="180"/>
      </w:pPr>
    </w:lvl>
    <w:lvl w:ilvl="3" w:tplc="7B1206C2" w:tentative="1">
      <w:start w:val="1"/>
      <w:numFmt w:val="decimal"/>
      <w:lvlText w:val="%4."/>
      <w:lvlJc w:val="left"/>
      <w:pPr>
        <w:tabs>
          <w:tab w:val="num" w:pos="2880"/>
        </w:tabs>
        <w:ind w:left="2880" w:hanging="360"/>
      </w:pPr>
    </w:lvl>
    <w:lvl w:ilvl="4" w:tplc="BBE4B746" w:tentative="1">
      <w:start w:val="1"/>
      <w:numFmt w:val="lowerLetter"/>
      <w:lvlText w:val="%5."/>
      <w:lvlJc w:val="left"/>
      <w:pPr>
        <w:tabs>
          <w:tab w:val="num" w:pos="3600"/>
        </w:tabs>
        <w:ind w:left="3600" w:hanging="360"/>
      </w:pPr>
    </w:lvl>
    <w:lvl w:ilvl="5" w:tplc="A22E61C2" w:tentative="1">
      <w:start w:val="1"/>
      <w:numFmt w:val="lowerRoman"/>
      <w:lvlText w:val="%6."/>
      <w:lvlJc w:val="right"/>
      <w:pPr>
        <w:tabs>
          <w:tab w:val="num" w:pos="4320"/>
        </w:tabs>
        <w:ind w:left="4320" w:hanging="180"/>
      </w:pPr>
    </w:lvl>
    <w:lvl w:ilvl="6" w:tplc="E5BA98C6" w:tentative="1">
      <w:start w:val="1"/>
      <w:numFmt w:val="decimal"/>
      <w:lvlText w:val="%7."/>
      <w:lvlJc w:val="left"/>
      <w:pPr>
        <w:tabs>
          <w:tab w:val="num" w:pos="5040"/>
        </w:tabs>
        <w:ind w:left="5040" w:hanging="360"/>
      </w:pPr>
    </w:lvl>
    <w:lvl w:ilvl="7" w:tplc="4F164CD8" w:tentative="1">
      <w:start w:val="1"/>
      <w:numFmt w:val="lowerLetter"/>
      <w:lvlText w:val="%8."/>
      <w:lvlJc w:val="left"/>
      <w:pPr>
        <w:tabs>
          <w:tab w:val="num" w:pos="5760"/>
        </w:tabs>
        <w:ind w:left="5760" w:hanging="360"/>
      </w:pPr>
    </w:lvl>
    <w:lvl w:ilvl="8" w:tplc="4AFC3168" w:tentative="1">
      <w:start w:val="1"/>
      <w:numFmt w:val="lowerRoman"/>
      <w:lvlText w:val="%9."/>
      <w:lvlJc w:val="right"/>
      <w:pPr>
        <w:tabs>
          <w:tab w:val="num" w:pos="6480"/>
        </w:tabs>
        <w:ind w:left="6480" w:hanging="180"/>
      </w:pPr>
    </w:lvl>
  </w:abstractNum>
  <w:abstractNum w:abstractNumId="24" w15:restartNumberingAfterBreak="0">
    <w:nsid w:val="4B4D1E0D"/>
    <w:multiLevelType w:val="multilevel"/>
    <w:tmpl w:val="2E9C75D6"/>
    <w:styleLink w:val="APPLICABLEDOCUMENTS"/>
    <w:lvl w:ilvl="0">
      <w:start w:val="1"/>
      <w:numFmt w:val="decimal"/>
      <w:lvlText w:val="[AD%1]"/>
      <w:lvlJc w:val="left"/>
      <w:pPr>
        <w:tabs>
          <w:tab w:val="num" w:pos="567"/>
        </w:tabs>
        <w:ind w:left="567" w:hanging="567"/>
      </w:pPr>
      <w:rPr>
        <w:rFonts w:hint="default"/>
        <w:sz w:val="20"/>
      </w:rPr>
    </w:lvl>
    <w:lvl w:ilvl="1">
      <w:start w:val="1"/>
      <w:numFmt w:val="decimal"/>
      <w:lvlText w:val="3.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 w15:restartNumberingAfterBreak="0">
    <w:nsid w:val="4C58019D"/>
    <w:multiLevelType w:val="singleLevel"/>
    <w:tmpl w:val="C52802D8"/>
    <w:lvl w:ilvl="0">
      <w:start w:val="1"/>
      <w:numFmt w:val="bullet"/>
      <w:pStyle w:val="sublist"/>
      <w:lvlText w:val=""/>
      <w:lvlJc w:val="left"/>
      <w:pPr>
        <w:tabs>
          <w:tab w:val="num" w:pos="360"/>
        </w:tabs>
        <w:ind w:left="360" w:hanging="360"/>
      </w:pPr>
      <w:rPr>
        <w:rFonts w:ascii="Symbol" w:hAnsi="Symbol" w:hint="default"/>
      </w:rPr>
    </w:lvl>
  </w:abstractNum>
  <w:abstractNum w:abstractNumId="26" w15:restartNumberingAfterBreak="0">
    <w:nsid w:val="4CD37854"/>
    <w:multiLevelType w:val="singleLevel"/>
    <w:tmpl w:val="E82A10F4"/>
    <w:lvl w:ilvl="0">
      <w:start w:val="1"/>
      <w:numFmt w:val="bullet"/>
      <w:pStyle w:val="Bulist"/>
      <w:lvlText w:val=""/>
      <w:lvlJc w:val="left"/>
      <w:pPr>
        <w:tabs>
          <w:tab w:val="num" w:pos="360"/>
        </w:tabs>
        <w:ind w:left="360" w:hanging="360"/>
      </w:pPr>
      <w:rPr>
        <w:rFonts w:ascii="Symbol" w:hAnsi="Symbol" w:hint="default"/>
      </w:rPr>
    </w:lvl>
  </w:abstractNum>
  <w:abstractNum w:abstractNumId="27" w15:restartNumberingAfterBreak="0">
    <w:nsid w:val="51903F01"/>
    <w:multiLevelType w:val="multilevel"/>
    <w:tmpl w:val="A8AE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624CDF"/>
    <w:multiLevelType w:val="multilevel"/>
    <w:tmpl w:val="DBFAA844"/>
    <w:lvl w:ilvl="0">
      <w:start w:val="1"/>
      <w:numFmt w:val="decimal"/>
      <w:pStyle w:val="ListNo"/>
      <w:lvlText w:val="%1)"/>
      <w:lvlJc w:val="left"/>
      <w:pPr>
        <w:tabs>
          <w:tab w:val="num" w:pos="1211"/>
        </w:tabs>
        <w:ind w:left="1211" w:hanging="360"/>
      </w:pPr>
      <w:rPr>
        <w:rFonts w:hint="default"/>
      </w:rPr>
    </w:lvl>
    <w:lvl w:ilvl="1">
      <w:start w:val="1"/>
      <w:numFmt w:val="lowerRoman"/>
      <w:lvlText w:val="%2)"/>
      <w:lvlJc w:val="left"/>
      <w:pPr>
        <w:tabs>
          <w:tab w:val="num" w:pos="1571"/>
        </w:tabs>
        <w:ind w:left="1571" w:hanging="360"/>
      </w:pPr>
      <w:rPr>
        <w:rFonts w:hint="default"/>
      </w:rPr>
    </w:lvl>
    <w:lvl w:ilvl="2">
      <w:start w:val="1"/>
      <w:numFmt w:val="lowerLetter"/>
      <w:lvlText w:val="%3)"/>
      <w:lvlJc w:val="left"/>
      <w:pPr>
        <w:tabs>
          <w:tab w:val="num" w:pos="1931"/>
        </w:tabs>
        <w:ind w:left="1931" w:hanging="36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29" w15:restartNumberingAfterBreak="0">
    <w:nsid w:val="56327ED9"/>
    <w:multiLevelType w:val="multilevel"/>
    <w:tmpl w:val="1AEE9B50"/>
    <w:lvl w:ilvl="0">
      <w:start w:val="1"/>
      <w:numFmt w:val="decimal"/>
      <w:lvlText w:val="%1."/>
      <w:lvlJc w:val="left"/>
      <w:pPr>
        <w:tabs>
          <w:tab w:val="num" w:pos="1440"/>
        </w:tabs>
        <w:ind w:left="1440" w:hanging="360"/>
      </w:pPr>
      <w:rPr>
        <w:rFonts w:hint="default"/>
      </w:rPr>
    </w:lvl>
    <w:lvl w:ilvl="1">
      <w:start w:val="1"/>
      <w:numFmt w:val="decimal"/>
      <w:pStyle w:val="Ttulo4"/>
      <w:lvlText w:val="1.%2."/>
      <w:lvlJc w:val="left"/>
      <w:pPr>
        <w:tabs>
          <w:tab w:val="num" w:pos="1872"/>
        </w:tabs>
        <w:ind w:left="1872" w:hanging="432"/>
      </w:pPr>
      <w:rPr>
        <w:rFonts w:hint="default"/>
      </w:rPr>
    </w:lvl>
    <w:lvl w:ilvl="2">
      <w:start w:val="1"/>
      <w:numFmt w:val="decimal"/>
      <w:lvlText w:val="%1.%2.%3."/>
      <w:lvlJc w:val="left"/>
      <w:pPr>
        <w:tabs>
          <w:tab w:val="num" w:pos="2304"/>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30" w15:restartNumberingAfterBreak="0">
    <w:nsid w:val="5A012302"/>
    <w:multiLevelType w:val="hybridMultilevel"/>
    <w:tmpl w:val="6AD85ED8"/>
    <w:lvl w:ilvl="0" w:tplc="44EED364">
      <w:start w:val="1"/>
      <w:numFmt w:val="decimal"/>
      <w:pStyle w:val="DELIVERABLESv4"/>
      <w:lvlText w:val="[D%1]"/>
      <w:lvlJc w:val="left"/>
      <w:pPr>
        <w:tabs>
          <w:tab w:val="num" w:pos="794"/>
        </w:tabs>
        <w:ind w:left="794" w:hanging="794"/>
      </w:pPr>
      <w:rPr>
        <w:rFonts w:hint="default"/>
      </w:rPr>
    </w:lvl>
    <w:lvl w:ilvl="1" w:tplc="5D54D43E" w:tentative="1">
      <w:start w:val="1"/>
      <w:numFmt w:val="lowerLetter"/>
      <w:lvlText w:val="%2."/>
      <w:lvlJc w:val="left"/>
      <w:pPr>
        <w:tabs>
          <w:tab w:val="num" w:pos="1440"/>
        </w:tabs>
        <w:ind w:left="1440" w:hanging="360"/>
      </w:pPr>
    </w:lvl>
    <w:lvl w:ilvl="2" w:tplc="CF6C1CCE" w:tentative="1">
      <w:start w:val="1"/>
      <w:numFmt w:val="lowerRoman"/>
      <w:lvlText w:val="%3."/>
      <w:lvlJc w:val="right"/>
      <w:pPr>
        <w:tabs>
          <w:tab w:val="num" w:pos="2160"/>
        </w:tabs>
        <w:ind w:left="2160" w:hanging="180"/>
      </w:pPr>
    </w:lvl>
    <w:lvl w:ilvl="3" w:tplc="63BEF12A" w:tentative="1">
      <w:start w:val="1"/>
      <w:numFmt w:val="decimal"/>
      <w:lvlText w:val="%4."/>
      <w:lvlJc w:val="left"/>
      <w:pPr>
        <w:tabs>
          <w:tab w:val="num" w:pos="2880"/>
        </w:tabs>
        <w:ind w:left="2880" w:hanging="360"/>
      </w:pPr>
    </w:lvl>
    <w:lvl w:ilvl="4" w:tplc="9D7ADA86" w:tentative="1">
      <w:start w:val="1"/>
      <w:numFmt w:val="lowerLetter"/>
      <w:lvlText w:val="%5."/>
      <w:lvlJc w:val="left"/>
      <w:pPr>
        <w:tabs>
          <w:tab w:val="num" w:pos="3600"/>
        </w:tabs>
        <w:ind w:left="3600" w:hanging="360"/>
      </w:pPr>
    </w:lvl>
    <w:lvl w:ilvl="5" w:tplc="DB8E8506" w:tentative="1">
      <w:start w:val="1"/>
      <w:numFmt w:val="lowerRoman"/>
      <w:lvlText w:val="%6."/>
      <w:lvlJc w:val="right"/>
      <w:pPr>
        <w:tabs>
          <w:tab w:val="num" w:pos="4320"/>
        </w:tabs>
        <w:ind w:left="4320" w:hanging="180"/>
      </w:pPr>
    </w:lvl>
    <w:lvl w:ilvl="6" w:tplc="B8A07492" w:tentative="1">
      <w:start w:val="1"/>
      <w:numFmt w:val="decimal"/>
      <w:lvlText w:val="%7."/>
      <w:lvlJc w:val="left"/>
      <w:pPr>
        <w:tabs>
          <w:tab w:val="num" w:pos="5040"/>
        </w:tabs>
        <w:ind w:left="5040" w:hanging="360"/>
      </w:pPr>
    </w:lvl>
    <w:lvl w:ilvl="7" w:tplc="956A67F2" w:tentative="1">
      <w:start w:val="1"/>
      <w:numFmt w:val="lowerLetter"/>
      <w:lvlText w:val="%8."/>
      <w:lvlJc w:val="left"/>
      <w:pPr>
        <w:tabs>
          <w:tab w:val="num" w:pos="5760"/>
        </w:tabs>
        <w:ind w:left="5760" w:hanging="360"/>
      </w:pPr>
    </w:lvl>
    <w:lvl w:ilvl="8" w:tplc="2D7A2292" w:tentative="1">
      <w:start w:val="1"/>
      <w:numFmt w:val="lowerRoman"/>
      <w:lvlText w:val="%9."/>
      <w:lvlJc w:val="right"/>
      <w:pPr>
        <w:tabs>
          <w:tab w:val="num" w:pos="6480"/>
        </w:tabs>
        <w:ind w:left="6480" w:hanging="180"/>
      </w:pPr>
    </w:lvl>
  </w:abstractNum>
  <w:abstractNum w:abstractNumId="31" w15:restartNumberingAfterBreak="0">
    <w:nsid w:val="5AB102F9"/>
    <w:multiLevelType w:val="multilevel"/>
    <w:tmpl w:val="7B222266"/>
    <w:styleLink w:val="Avecpuces"/>
    <w:lvl w:ilvl="0">
      <w:start w:val="1"/>
      <w:numFmt w:val="bullet"/>
      <w:lvlText w:val=""/>
      <w:lvlJc w:val="left"/>
      <w:pPr>
        <w:tabs>
          <w:tab w:val="num" w:pos="567"/>
        </w:tabs>
        <w:ind w:left="567" w:hanging="283"/>
      </w:pPr>
      <w:rPr>
        <w:rFonts w:ascii="Symbol" w:hAnsi="Symbol" w:hint="default"/>
        <w:sz w:val="24"/>
      </w:rPr>
    </w:lvl>
    <w:lvl w:ilvl="1">
      <w:start w:val="1"/>
      <w:numFmt w:val="bullet"/>
      <w:lvlText w:val="o"/>
      <w:lvlJc w:val="left"/>
      <w:pPr>
        <w:tabs>
          <w:tab w:val="num" w:pos="1134"/>
        </w:tabs>
        <w:ind w:left="1134" w:hanging="283"/>
      </w:pPr>
      <w:rPr>
        <w:rFonts w:ascii="Courier New" w:hAnsi="Courier New" w:hint="default"/>
      </w:rPr>
    </w:lvl>
    <w:lvl w:ilvl="2">
      <w:start w:val="1"/>
      <w:numFmt w:val="bullet"/>
      <w:lvlText w:val=""/>
      <w:lvlJc w:val="left"/>
      <w:pPr>
        <w:tabs>
          <w:tab w:val="num" w:pos="1701"/>
        </w:tabs>
        <w:ind w:left="1701"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9561AE"/>
    <w:multiLevelType w:val="multilevel"/>
    <w:tmpl w:val="DF788F1A"/>
    <w:styleLink w:val="StyleNumbered"/>
    <w:lvl w:ilvl="0">
      <w:start w:val="1"/>
      <w:numFmt w:val="decimal"/>
      <w:lvlText w:val="[GL%1]"/>
      <w:lvlJc w:val="left"/>
      <w:pPr>
        <w:tabs>
          <w:tab w:val="num" w:pos="680"/>
        </w:tabs>
        <w:ind w:left="680" w:hanging="320"/>
      </w:pPr>
      <w:rPr>
        <w:rFonts w:ascii="Arial" w:eastAsia="平成明朝" w:hAnsi="Aria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15:restartNumberingAfterBreak="0">
    <w:nsid w:val="61EE42F9"/>
    <w:multiLevelType w:val="multilevel"/>
    <w:tmpl w:val="F7A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665AEE"/>
    <w:multiLevelType w:val="hybridMultilevel"/>
    <w:tmpl w:val="67F0DDE0"/>
    <w:lvl w:ilvl="0" w:tplc="8796248C">
      <w:start w:val="1"/>
      <w:numFmt w:val="upperLetter"/>
      <w:pStyle w:val="Appendi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356BB1"/>
    <w:multiLevelType w:val="hybridMultilevel"/>
    <w:tmpl w:val="5C7EB22E"/>
    <w:lvl w:ilvl="0" w:tplc="52E465DA">
      <w:start w:val="1"/>
      <w:numFmt w:val="decimal"/>
      <w:pStyle w:val="STATEv4"/>
      <w:lvlText w:val="[S%1]"/>
      <w:lvlJc w:val="left"/>
      <w:pPr>
        <w:tabs>
          <w:tab w:val="num" w:pos="907"/>
        </w:tabs>
        <w:ind w:left="907" w:hanging="737"/>
      </w:pPr>
      <w:rPr>
        <w:rFonts w:hint="default"/>
      </w:rPr>
    </w:lvl>
    <w:lvl w:ilvl="1" w:tplc="BDF04D26" w:tentative="1">
      <w:start w:val="1"/>
      <w:numFmt w:val="lowerLetter"/>
      <w:lvlText w:val="%2."/>
      <w:lvlJc w:val="left"/>
      <w:pPr>
        <w:tabs>
          <w:tab w:val="num" w:pos="1440"/>
        </w:tabs>
        <w:ind w:left="1440" w:hanging="360"/>
      </w:pPr>
    </w:lvl>
    <w:lvl w:ilvl="2" w:tplc="2FDC7458" w:tentative="1">
      <w:start w:val="1"/>
      <w:numFmt w:val="lowerRoman"/>
      <w:lvlText w:val="%3."/>
      <w:lvlJc w:val="right"/>
      <w:pPr>
        <w:tabs>
          <w:tab w:val="num" w:pos="2160"/>
        </w:tabs>
        <w:ind w:left="2160" w:hanging="180"/>
      </w:pPr>
    </w:lvl>
    <w:lvl w:ilvl="3" w:tplc="C76AB3BE" w:tentative="1">
      <w:start w:val="1"/>
      <w:numFmt w:val="decimal"/>
      <w:lvlText w:val="%4."/>
      <w:lvlJc w:val="left"/>
      <w:pPr>
        <w:tabs>
          <w:tab w:val="num" w:pos="2880"/>
        </w:tabs>
        <w:ind w:left="2880" w:hanging="360"/>
      </w:pPr>
    </w:lvl>
    <w:lvl w:ilvl="4" w:tplc="19786AAE" w:tentative="1">
      <w:start w:val="1"/>
      <w:numFmt w:val="lowerLetter"/>
      <w:lvlText w:val="%5."/>
      <w:lvlJc w:val="left"/>
      <w:pPr>
        <w:tabs>
          <w:tab w:val="num" w:pos="3600"/>
        </w:tabs>
        <w:ind w:left="3600" w:hanging="360"/>
      </w:pPr>
    </w:lvl>
    <w:lvl w:ilvl="5" w:tplc="0872678A" w:tentative="1">
      <w:start w:val="1"/>
      <w:numFmt w:val="lowerRoman"/>
      <w:lvlText w:val="%6."/>
      <w:lvlJc w:val="right"/>
      <w:pPr>
        <w:tabs>
          <w:tab w:val="num" w:pos="4320"/>
        </w:tabs>
        <w:ind w:left="4320" w:hanging="180"/>
      </w:pPr>
    </w:lvl>
    <w:lvl w:ilvl="6" w:tplc="9E2EF86A" w:tentative="1">
      <w:start w:val="1"/>
      <w:numFmt w:val="decimal"/>
      <w:lvlText w:val="%7."/>
      <w:lvlJc w:val="left"/>
      <w:pPr>
        <w:tabs>
          <w:tab w:val="num" w:pos="5040"/>
        </w:tabs>
        <w:ind w:left="5040" w:hanging="360"/>
      </w:pPr>
    </w:lvl>
    <w:lvl w:ilvl="7" w:tplc="7C88CB36" w:tentative="1">
      <w:start w:val="1"/>
      <w:numFmt w:val="lowerLetter"/>
      <w:lvlText w:val="%8."/>
      <w:lvlJc w:val="left"/>
      <w:pPr>
        <w:tabs>
          <w:tab w:val="num" w:pos="5760"/>
        </w:tabs>
        <w:ind w:left="5760" w:hanging="360"/>
      </w:pPr>
    </w:lvl>
    <w:lvl w:ilvl="8" w:tplc="7F986E9A" w:tentative="1">
      <w:start w:val="1"/>
      <w:numFmt w:val="lowerRoman"/>
      <w:lvlText w:val="%9."/>
      <w:lvlJc w:val="right"/>
      <w:pPr>
        <w:tabs>
          <w:tab w:val="num" w:pos="6480"/>
        </w:tabs>
        <w:ind w:left="6480" w:hanging="180"/>
      </w:pPr>
    </w:lvl>
  </w:abstractNum>
  <w:abstractNum w:abstractNumId="36" w15:restartNumberingAfterBreak="0">
    <w:nsid w:val="66714349"/>
    <w:multiLevelType w:val="multilevel"/>
    <w:tmpl w:val="4A2ABA0C"/>
    <w:lvl w:ilvl="0">
      <w:start w:val="1"/>
      <w:numFmt w:val="decimal"/>
      <w:pStyle w:val="Ttulo1"/>
      <w:lvlText w:val="%1"/>
      <w:lvlJc w:val="left"/>
      <w:pPr>
        <w:tabs>
          <w:tab w:val="num" w:pos="2700"/>
        </w:tabs>
        <w:ind w:left="2700" w:hanging="432"/>
      </w:pPr>
      <w:rPr>
        <w:rFonts w:hint="default"/>
      </w:rPr>
    </w:lvl>
    <w:lvl w:ilvl="1">
      <w:start w:val="1"/>
      <w:numFmt w:val="decimal"/>
      <w:pStyle w:val="Ttulo2"/>
      <w:lvlText w:val="%1.%2"/>
      <w:lvlJc w:val="left"/>
      <w:pPr>
        <w:tabs>
          <w:tab w:val="num" w:pos="1134"/>
        </w:tabs>
        <w:ind w:left="1134" w:hanging="1134"/>
      </w:pPr>
      <w:rPr>
        <w:b w:val="0"/>
        <w:bCs w:val="0"/>
        <w:i w:val="0"/>
        <w:iCs w:val="0"/>
        <w:caps w:val="0"/>
        <w:smallCaps w:val="0"/>
        <w:strike w:val="0"/>
        <w:dstrike w:val="0"/>
        <w:noProof w:val="0"/>
        <w:vanish w:val="0"/>
        <w:color w:val="000000"/>
        <w:spacing w:val="0"/>
        <w:kern w:val="0"/>
        <w:position w:val="0"/>
        <w:u w:val="none"/>
        <w:effect w:val="none"/>
        <w:vertAlign w:val="baseline"/>
        <w:em w:val="none"/>
        <w:lang w:val="es-E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tabs>
          <w:tab w:val="num" w:pos="720"/>
        </w:tabs>
        <w:ind w:left="720" w:hanging="720"/>
      </w:pPr>
      <w:rPr>
        <w:rFonts w:hint="default"/>
      </w:rPr>
    </w:lvl>
    <w:lvl w:ilvl="3">
      <w:start w:val="1"/>
      <w:numFmt w:val="decimal"/>
      <w:pStyle w:val="StyleHeading44h4ASubSubHeadingbulletextSubSubHeading"/>
      <w:lvlText w:val="%1.%2.%3.%4"/>
      <w:lvlJc w:val="left"/>
      <w:pPr>
        <w:tabs>
          <w:tab w:val="num" w:pos="864"/>
        </w:tabs>
        <w:ind w:left="864" w:hanging="864"/>
      </w:pPr>
      <w:rPr>
        <w:rFonts w:cs="Times New Roman" w:hint="default"/>
        <w:bCs w:val="0"/>
        <w:i w:val="0"/>
        <w:iCs w:val="0"/>
        <w:caps w:val="0"/>
        <w:smallCaps w:val="0"/>
        <w:strike w:val="0"/>
        <w:dstrike w:val="0"/>
        <w:vanish w:val="0"/>
        <w:color w:val="000000"/>
        <w:spacing w:val="0"/>
        <w:kern w:val="0"/>
        <w:position w:val="0"/>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lvlText w:val="%1.%2.%3.%4.%5"/>
      <w:lvlJc w:val="left"/>
      <w:pPr>
        <w:tabs>
          <w:tab w:val="num" w:pos="1859"/>
        </w:tabs>
        <w:ind w:left="1859"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7" w15:restartNumberingAfterBreak="0">
    <w:nsid w:val="6E4350D8"/>
    <w:multiLevelType w:val="hybridMultilevel"/>
    <w:tmpl w:val="6C30F46C"/>
    <w:lvl w:ilvl="0" w:tplc="76B43FD8">
      <w:start w:val="1"/>
      <w:numFmt w:val="decimal"/>
      <w:pStyle w:val="REQv4"/>
      <w:lvlText w:val="[R%1]"/>
      <w:lvlJc w:val="left"/>
      <w:pPr>
        <w:tabs>
          <w:tab w:val="num" w:pos="737"/>
        </w:tabs>
        <w:ind w:left="737" w:hanging="737"/>
      </w:pPr>
      <w:rPr>
        <w:rFonts w:hint="default"/>
        <w:color w:val="auto"/>
        <w:lang w:val="en-U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20F0128"/>
    <w:multiLevelType w:val="hybridMultilevel"/>
    <w:tmpl w:val="054A4956"/>
    <w:lvl w:ilvl="0" w:tplc="0C0A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35592D"/>
    <w:multiLevelType w:val="multilevel"/>
    <w:tmpl w:val="35126118"/>
    <w:styleLink w:val="REFERENCEDOCUMENTS"/>
    <w:lvl w:ilvl="0">
      <w:start w:val="1"/>
      <w:numFmt w:val="decimal"/>
      <w:lvlText w:val="[RD%1]"/>
      <w:lvlJc w:val="left"/>
      <w:pPr>
        <w:tabs>
          <w:tab w:val="num" w:pos="680"/>
        </w:tabs>
        <w:ind w:left="680" w:hanging="680"/>
      </w:pPr>
      <w:rPr>
        <w:rFonts w:hint="default"/>
        <w:sz w:val="20"/>
      </w:rPr>
    </w:lvl>
    <w:lvl w:ilvl="1">
      <w:start w:val="1"/>
      <w:numFmt w:val="decimal"/>
      <w:lvlText w:val="1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0" w15:restartNumberingAfterBreak="0">
    <w:nsid w:val="758424F4"/>
    <w:multiLevelType w:val="hybridMultilevel"/>
    <w:tmpl w:val="C96E12F6"/>
    <w:lvl w:ilvl="0" w:tplc="7FC0814A">
      <w:start w:val="1"/>
      <w:numFmt w:val="bullet"/>
      <w:pStyle w:val="BullterforinrefV4"/>
      <w:lvlText w:val=""/>
      <w:lvlJc w:val="left"/>
      <w:pPr>
        <w:tabs>
          <w:tab w:val="num" w:pos="1492"/>
        </w:tabs>
        <w:ind w:left="1492"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4E0FB0"/>
    <w:multiLevelType w:val="multilevel"/>
    <w:tmpl w:val="213C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8E200E"/>
    <w:multiLevelType w:val="hybridMultilevel"/>
    <w:tmpl w:val="3C026438"/>
    <w:lvl w:ilvl="0" w:tplc="7CC65B9E">
      <w:start w:val="1"/>
      <w:numFmt w:val="bullet"/>
      <w:pStyle w:val="BULLETDARKL1v4"/>
      <w:lvlText w:val=""/>
      <w:lvlJc w:val="left"/>
      <w:pPr>
        <w:tabs>
          <w:tab w:val="num" w:pos="340"/>
        </w:tabs>
        <w:ind w:left="360" w:hanging="360"/>
      </w:pPr>
      <w:rPr>
        <w:rFonts w:ascii="Symbol" w:hAnsi="Symbol" w:hint="default"/>
      </w:rPr>
    </w:lvl>
    <w:lvl w:ilvl="1" w:tplc="4092794C">
      <w:start w:val="1"/>
      <w:numFmt w:val="bullet"/>
      <w:lvlText w:val=""/>
      <w:lvlJc w:val="left"/>
      <w:pPr>
        <w:tabs>
          <w:tab w:val="num" w:pos="1440"/>
        </w:tabs>
        <w:ind w:left="1440" w:hanging="360"/>
      </w:pPr>
      <w:rPr>
        <w:rFonts w:ascii="Symbol" w:hAnsi="Symbol" w:hint="default"/>
        <w:color w:val="auto"/>
      </w:rPr>
    </w:lvl>
    <w:lvl w:ilvl="2" w:tplc="EC8C52A4" w:tentative="1">
      <w:start w:val="1"/>
      <w:numFmt w:val="bullet"/>
      <w:lvlText w:val=""/>
      <w:lvlJc w:val="left"/>
      <w:pPr>
        <w:tabs>
          <w:tab w:val="num" w:pos="2160"/>
        </w:tabs>
        <w:ind w:left="2160" w:hanging="360"/>
      </w:pPr>
      <w:rPr>
        <w:rFonts w:ascii="Wingdings" w:hAnsi="Wingdings" w:hint="default"/>
      </w:rPr>
    </w:lvl>
    <w:lvl w:ilvl="3" w:tplc="B20A9776" w:tentative="1">
      <w:start w:val="1"/>
      <w:numFmt w:val="bullet"/>
      <w:lvlText w:val=""/>
      <w:lvlJc w:val="left"/>
      <w:pPr>
        <w:tabs>
          <w:tab w:val="num" w:pos="2880"/>
        </w:tabs>
        <w:ind w:left="2880" w:hanging="360"/>
      </w:pPr>
      <w:rPr>
        <w:rFonts w:ascii="Symbol" w:hAnsi="Symbol" w:hint="default"/>
      </w:rPr>
    </w:lvl>
    <w:lvl w:ilvl="4" w:tplc="F12CAFF4" w:tentative="1">
      <w:start w:val="1"/>
      <w:numFmt w:val="bullet"/>
      <w:lvlText w:val="o"/>
      <w:lvlJc w:val="left"/>
      <w:pPr>
        <w:tabs>
          <w:tab w:val="num" w:pos="3600"/>
        </w:tabs>
        <w:ind w:left="3600" w:hanging="360"/>
      </w:pPr>
      <w:rPr>
        <w:rFonts w:ascii="Courier New" w:hAnsi="Courier New" w:hint="default"/>
      </w:rPr>
    </w:lvl>
    <w:lvl w:ilvl="5" w:tplc="D72E9040" w:tentative="1">
      <w:start w:val="1"/>
      <w:numFmt w:val="bullet"/>
      <w:lvlText w:val=""/>
      <w:lvlJc w:val="left"/>
      <w:pPr>
        <w:tabs>
          <w:tab w:val="num" w:pos="4320"/>
        </w:tabs>
        <w:ind w:left="4320" w:hanging="360"/>
      </w:pPr>
      <w:rPr>
        <w:rFonts w:ascii="Wingdings" w:hAnsi="Wingdings" w:hint="default"/>
      </w:rPr>
    </w:lvl>
    <w:lvl w:ilvl="6" w:tplc="69E05782" w:tentative="1">
      <w:start w:val="1"/>
      <w:numFmt w:val="bullet"/>
      <w:lvlText w:val=""/>
      <w:lvlJc w:val="left"/>
      <w:pPr>
        <w:tabs>
          <w:tab w:val="num" w:pos="5040"/>
        </w:tabs>
        <w:ind w:left="5040" w:hanging="360"/>
      </w:pPr>
      <w:rPr>
        <w:rFonts w:ascii="Symbol" w:hAnsi="Symbol" w:hint="default"/>
      </w:rPr>
    </w:lvl>
    <w:lvl w:ilvl="7" w:tplc="78E673A2" w:tentative="1">
      <w:start w:val="1"/>
      <w:numFmt w:val="bullet"/>
      <w:lvlText w:val="o"/>
      <w:lvlJc w:val="left"/>
      <w:pPr>
        <w:tabs>
          <w:tab w:val="num" w:pos="5760"/>
        </w:tabs>
        <w:ind w:left="5760" w:hanging="360"/>
      </w:pPr>
      <w:rPr>
        <w:rFonts w:ascii="Courier New" w:hAnsi="Courier New" w:hint="default"/>
      </w:rPr>
    </w:lvl>
    <w:lvl w:ilvl="8" w:tplc="929AB2E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A646CB"/>
    <w:multiLevelType w:val="hybridMultilevel"/>
    <w:tmpl w:val="93DE5560"/>
    <w:lvl w:ilvl="0" w:tplc="265600B0">
      <w:start w:val="1"/>
      <w:numFmt w:val="decimal"/>
      <w:pStyle w:val="GLOSSARYv4"/>
      <w:lvlText w:val="[GL%1]"/>
      <w:lvlJc w:val="left"/>
      <w:pPr>
        <w:tabs>
          <w:tab w:val="num" w:pos="794"/>
        </w:tabs>
        <w:ind w:left="794" w:hanging="794"/>
      </w:pPr>
      <w:rPr>
        <w:rFonts w:hint="default"/>
        <w:b w:val="0"/>
      </w:rPr>
    </w:lvl>
    <w:lvl w:ilvl="1" w:tplc="3BBA9D30"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7DE1065F"/>
    <w:multiLevelType w:val="multilevel"/>
    <w:tmpl w:val="4260CB5C"/>
    <w:styleLink w:val="STATES"/>
    <w:lvl w:ilvl="0">
      <w:start w:val="1"/>
      <w:numFmt w:val="decimal"/>
      <w:lvlText w:val="[S%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FEF4CE6"/>
    <w:multiLevelType w:val="multilevel"/>
    <w:tmpl w:val="697E7524"/>
    <w:styleLink w:val="RULE"/>
    <w:lvl w:ilvl="0">
      <w:start w:val="1"/>
      <w:numFmt w:val="upperRoman"/>
      <w:lvlText w:val="%1."/>
      <w:lvlJc w:val="left"/>
      <w:pPr>
        <w:tabs>
          <w:tab w:val="num" w:pos="720"/>
        </w:tabs>
        <w:ind w:left="288" w:hanging="288"/>
      </w:pPr>
      <w:rPr>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20"/>
        </w:tabs>
        <w:ind w:left="720" w:hanging="720"/>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20"/>
        </w:tabs>
        <w:ind w:left="72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440"/>
        </w:tabs>
        <w:ind w:left="144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160"/>
        </w:tabs>
        <w:ind w:left="216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2880"/>
        </w:tabs>
        <w:ind w:left="288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3600"/>
        </w:tabs>
        <w:ind w:left="360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11898242">
    <w:abstractNumId w:val="17"/>
  </w:num>
  <w:num w:numId="2" w16cid:durableId="724179583">
    <w:abstractNumId w:val="42"/>
  </w:num>
  <w:num w:numId="3" w16cid:durableId="35356208">
    <w:abstractNumId w:val="32"/>
  </w:num>
  <w:num w:numId="4" w16cid:durableId="1742168123">
    <w:abstractNumId w:val="31"/>
  </w:num>
  <w:num w:numId="5" w16cid:durableId="596793295">
    <w:abstractNumId w:val="12"/>
  </w:num>
  <w:num w:numId="6" w16cid:durableId="780607031">
    <w:abstractNumId w:val="43"/>
  </w:num>
  <w:num w:numId="7" w16cid:durableId="1313561930">
    <w:abstractNumId w:val="15"/>
  </w:num>
  <w:num w:numId="8" w16cid:durableId="2058897634">
    <w:abstractNumId w:val="21"/>
  </w:num>
  <w:num w:numId="9" w16cid:durableId="223882565">
    <w:abstractNumId w:val="10"/>
  </w:num>
  <w:num w:numId="10" w16cid:durableId="66391058">
    <w:abstractNumId w:val="37"/>
  </w:num>
  <w:num w:numId="11" w16cid:durableId="583149132">
    <w:abstractNumId w:val="30"/>
  </w:num>
  <w:num w:numId="12" w16cid:durableId="1205755234">
    <w:abstractNumId w:val="23"/>
  </w:num>
  <w:num w:numId="13" w16cid:durableId="210771083">
    <w:abstractNumId w:val="8"/>
  </w:num>
  <w:num w:numId="14" w16cid:durableId="823744699">
    <w:abstractNumId w:val="45"/>
  </w:num>
  <w:num w:numId="15" w16cid:durableId="1187401707">
    <w:abstractNumId w:val="6"/>
  </w:num>
  <w:num w:numId="16" w16cid:durableId="1732146763">
    <w:abstractNumId w:val="7"/>
  </w:num>
  <w:num w:numId="17" w16cid:durableId="1051030318">
    <w:abstractNumId w:val="44"/>
  </w:num>
  <w:num w:numId="18" w16cid:durableId="38870163">
    <w:abstractNumId w:val="24"/>
  </w:num>
  <w:num w:numId="19" w16cid:durableId="499006208">
    <w:abstractNumId w:val="39"/>
  </w:num>
  <w:num w:numId="20" w16cid:durableId="709844150">
    <w:abstractNumId w:val="22"/>
  </w:num>
  <w:num w:numId="21" w16cid:durableId="1407462497">
    <w:abstractNumId w:val="13"/>
  </w:num>
  <w:num w:numId="22" w16cid:durableId="97601671">
    <w:abstractNumId w:val="35"/>
  </w:num>
  <w:num w:numId="23" w16cid:durableId="172499921">
    <w:abstractNumId w:val="19"/>
  </w:num>
  <w:num w:numId="24" w16cid:durableId="511575149">
    <w:abstractNumId w:val="14"/>
  </w:num>
  <w:num w:numId="25" w16cid:durableId="1275793731">
    <w:abstractNumId w:val="9"/>
  </w:num>
  <w:num w:numId="26" w16cid:durableId="1155802311">
    <w:abstractNumId w:val="18"/>
  </w:num>
  <w:num w:numId="27" w16cid:durableId="701636223">
    <w:abstractNumId w:val="26"/>
  </w:num>
  <w:num w:numId="28" w16cid:durableId="2090926322">
    <w:abstractNumId w:val="36"/>
  </w:num>
  <w:num w:numId="29" w16cid:durableId="2086025588">
    <w:abstractNumId w:val="40"/>
  </w:num>
  <w:num w:numId="30" w16cid:durableId="1985351652">
    <w:abstractNumId w:val="1"/>
  </w:num>
  <w:num w:numId="31" w16cid:durableId="87047147">
    <w:abstractNumId w:val="25"/>
  </w:num>
  <w:num w:numId="32" w16cid:durableId="948328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24851673">
    <w:abstractNumId w:val="29"/>
  </w:num>
  <w:num w:numId="34" w16cid:durableId="1881476291">
    <w:abstractNumId w:val="4"/>
  </w:num>
  <w:num w:numId="35" w16cid:durableId="626594033">
    <w:abstractNumId w:val="2"/>
  </w:num>
  <w:num w:numId="36" w16cid:durableId="1721590202">
    <w:abstractNumId w:val="3"/>
  </w:num>
  <w:num w:numId="37" w16cid:durableId="1467775871">
    <w:abstractNumId w:val="0"/>
  </w:num>
  <w:num w:numId="38" w16cid:durableId="550044524">
    <w:abstractNumId w:val="34"/>
  </w:num>
  <w:num w:numId="39" w16cid:durableId="1777670180">
    <w:abstractNumId w:val="16"/>
  </w:num>
  <w:num w:numId="40" w16cid:durableId="2034185555">
    <w:abstractNumId w:val="38"/>
  </w:num>
  <w:num w:numId="41" w16cid:durableId="892041906">
    <w:abstractNumId w:val="41"/>
  </w:num>
  <w:num w:numId="42" w16cid:durableId="283073630">
    <w:abstractNumId w:val="27"/>
  </w:num>
  <w:num w:numId="43" w16cid:durableId="1119644501">
    <w:abstractNumId w:val="20"/>
  </w:num>
  <w:num w:numId="44" w16cid:durableId="670328378">
    <w:abstractNumId w:val="33"/>
  </w:num>
  <w:num w:numId="45" w16cid:durableId="1538424353">
    <w:abstractNumId w:val="5"/>
  </w:num>
  <w:num w:numId="46" w16cid:durableId="1739326369">
    <w:abstractNumId w:val="1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19"/>
  <w:drawingGridVerticalSpacing w:val="164"/>
  <w:displayHorizontalDrawingGridEvery w:val="0"/>
  <w:displayVerticalDrawingGridEvery w:val="2"/>
  <w:characterSpacingControl w:val="doNotCompress"/>
  <w:hdrShapeDefaults>
    <o:shapedefaults v:ext="edit" spidmax="2050" fillcolor="#666" strokecolor="#666">
      <v:fill color="#666" color2="#ccc" angle="-45" focus="-50%" type="gradient"/>
      <v:stroke color="#666" weight="1pt"/>
      <v:shadow on="t" type="perspective" color="#7f7f7f" opacity=".5" offset="1pt" offset2="-3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wMzUyNDG1NLM0MDRS0lEKTi0uzszPAykwqgUADtBLEywAAAA="/>
  </w:docVars>
  <w:rsids>
    <w:rsidRoot w:val="00BF703B"/>
    <w:rsid w:val="00000187"/>
    <w:rsid w:val="000002D3"/>
    <w:rsid w:val="000008F6"/>
    <w:rsid w:val="00000AAD"/>
    <w:rsid w:val="00001865"/>
    <w:rsid w:val="0000196F"/>
    <w:rsid w:val="000019B4"/>
    <w:rsid w:val="000023F9"/>
    <w:rsid w:val="000031E5"/>
    <w:rsid w:val="00003694"/>
    <w:rsid w:val="00005553"/>
    <w:rsid w:val="00006290"/>
    <w:rsid w:val="000068F3"/>
    <w:rsid w:val="000073E8"/>
    <w:rsid w:val="00007CE1"/>
    <w:rsid w:val="00010EE5"/>
    <w:rsid w:val="0001129B"/>
    <w:rsid w:val="000117B9"/>
    <w:rsid w:val="0001269E"/>
    <w:rsid w:val="0001271A"/>
    <w:rsid w:val="0001296C"/>
    <w:rsid w:val="000134BF"/>
    <w:rsid w:val="000161A3"/>
    <w:rsid w:val="00016275"/>
    <w:rsid w:val="0001655A"/>
    <w:rsid w:val="00017040"/>
    <w:rsid w:val="00020334"/>
    <w:rsid w:val="000208C9"/>
    <w:rsid w:val="00022740"/>
    <w:rsid w:val="00022F82"/>
    <w:rsid w:val="000232B7"/>
    <w:rsid w:val="000233F2"/>
    <w:rsid w:val="0002499E"/>
    <w:rsid w:val="00027449"/>
    <w:rsid w:val="00031BFB"/>
    <w:rsid w:val="00032161"/>
    <w:rsid w:val="00032F77"/>
    <w:rsid w:val="00033204"/>
    <w:rsid w:val="00033B14"/>
    <w:rsid w:val="00034BEB"/>
    <w:rsid w:val="00034C6F"/>
    <w:rsid w:val="00034F6D"/>
    <w:rsid w:val="0003527F"/>
    <w:rsid w:val="00035D11"/>
    <w:rsid w:val="00036544"/>
    <w:rsid w:val="00037697"/>
    <w:rsid w:val="0003772E"/>
    <w:rsid w:val="00037B5C"/>
    <w:rsid w:val="00040360"/>
    <w:rsid w:val="0004061F"/>
    <w:rsid w:val="0004118E"/>
    <w:rsid w:val="00042B85"/>
    <w:rsid w:val="00042D68"/>
    <w:rsid w:val="00042D7A"/>
    <w:rsid w:val="00043015"/>
    <w:rsid w:val="00045021"/>
    <w:rsid w:val="000451E6"/>
    <w:rsid w:val="00045262"/>
    <w:rsid w:val="000458F5"/>
    <w:rsid w:val="00046D45"/>
    <w:rsid w:val="00047D54"/>
    <w:rsid w:val="00050097"/>
    <w:rsid w:val="000505AF"/>
    <w:rsid w:val="000505C2"/>
    <w:rsid w:val="00052F74"/>
    <w:rsid w:val="00053AA3"/>
    <w:rsid w:val="0005629B"/>
    <w:rsid w:val="000564E3"/>
    <w:rsid w:val="00056CC2"/>
    <w:rsid w:val="00056E58"/>
    <w:rsid w:val="000579AC"/>
    <w:rsid w:val="0006026F"/>
    <w:rsid w:val="0006047D"/>
    <w:rsid w:val="00060865"/>
    <w:rsid w:val="0006096D"/>
    <w:rsid w:val="0006137C"/>
    <w:rsid w:val="00061856"/>
    <w:rsid w:val="00061D80"/>
    <w:rsid w:val="0006246B"/>
    <w:rsid w:val="00063095"/>
    <w:rsid w:val="00063594"/>
    <w:rsid w:val="00063EB5"/>
    <w:rsid w:val="00063FC0"/>
    <w:rsid w:val="00064651"/>
    <w:rsid w:val="000648F8"/>
    <w:rsid w:val="00064E8F"/>
    <w:rsid w:val="00066750"/>
    <w:rsid w:val="000668F4"/>
    <w:rsid w:val="000701F7"/>
    <w:rsid w:val="00071505"/>
    <w:rsid w:val="00071A14"/>
    <w:rsid w:val="00072B18"/>
    <w:rsid w:val="00073508"/>
    <w:rsid w:val="000735D4"/>
    <w:rsid w:val="00074933"/>
    <w:rsid w:val="0007642D"/>
    <w:rsid w:val="0007668C"/>
    <w:rsid w:val="00076C40"/>
    <w:rsid w:val="00076D22"/>
    <w:rsid w:val="000770A1"/>
    <w:rsid w:val="000771EB"/>
    <w:rsid w:val="00080074"/>
    <w:rsid w:val="000805DE"/>
    <w:rsid w:val="0008082E"/>
    <w:rsid w:val="00080983"/>
    <w:rsid w:val="000813C7"/>
    <w:rsid w:val="000817C5"/>
    <w:rsid w:val="0008291D"/>
    <w:rsid w:val="00085251"/>
    <w:rsid w:val="00085512"/>
    <w:rsid w:val="000858ED"/>
    <w:rsid w:val="000861A9"/>
    <w:rsid w:val="0008674C"/>
    <w:rsid w:val="00090726"/>
    <w:rsid w:val="00090863"/>
    <w:rsid w:val="00090D2E"/>
    <w:rsid w:val="00093217"/>
    <w:rsid w:val="00093D41"/>
    <w:rsid w:val="000945AC"/>
    <w:rsid w:val="000946C8"/>
    <w:rsid w:val="000956D9"/>
    <w:rsid w:val="00095961"/>
    <w:rsid w:val="000962A2"/>
    <w:rsid w:val="00096A02"/>
    <w:rsid w:val="00096C57"/>
    <w:rsid w:val="00097FA6"/>
    <w:rsid w:val="000A0037"/>
    <w:rsid w:val="000A0081"/>
    <w:rsid w:val="000A02DE"/>
    <w:rsid w:val="000A1E55"/>
    <w:rsid w:val="000A23DC"/>
    <w:rsid w:val="000A2445"/>
    <w:rsid w:val="000A253C"/>
    <w:rsid w:val="000A3E03"/>
    <w:rsid w:val="000A4894"/>
    <w:rsid w:val="000A4C6A"/>
    <w:rsid w:val="000A54B4"/>
    <w:rsid w:val="000A5573"/>
    <w:rsid w:val="000A57CC"/>
    <w:rsid w:val="000A5C73"/>
    <w:rsid w:val="000A7BFA"/>
    <w:rsid w:val="000B1993"/>
    <w:rsid w:val="000B2546"/>
    <w:rsid w:val="000B6164"/>
    <w:rsid w:val="000B620F"/>
    <w:rsid w:val="000B6642"/>
    <w:rsid w:val="000B71B9"/>
    <w:rsid w:val="000C0452"/>
    <w:rsid w:val="000C05AE"/>
    <w:rsid w:val="000C27DA"/>
    <w:rsid w:val="000C37E9"/>
    <w:rsid w:val="000C480F"/>
    <w:rsid w:val="000C50AC"/>
    <w:rsid w:val="000C515C"/>
    <w:rsid w:val="000C67DD"/>
    <w:rsid w:val="000C74B8"/>
    <w:rsid w:val="000D0DCE"/>
    <w:rsid w:val="000D10A7"/>
    <w:rsid w:val="000D215A"/>
    <w:rsid w:val="000D2240"/>
    <w:rsid w:val="000D25D5"/>
    <w:rsid w:val="000D3975"/>
    <w:rsid w:val="000D4754"/>
    <w:rsid w:val="000D47E3"/>
    <w:rsid w:val="000D4971"/>
    <w:rsid w:val="000D4CD7"/>
    <w:rsid w:val="000D6AEC"/>
    <w:rsid w:val="000D706B"/>
    <w:rsid w:val="000D7461"/>
    <w:rsid w:val="000E0934"/>
    <w:rsid w:val="000E0FA7"/>
    <w:rsid w:val="000E102F"/>
    <w:rsid w:val="000E1245"/>
    <w:rsid w:val="000E2125"/>
    <w:rsid w:val="000E3407"/>
    <w:rsid w:val="000E3949"/>
    <w:rsid w:val="000E5DFF"/>
    <w:rsid w:val="000E6118"/>
    <w:rsid w:val="000E67F0"/>
    <w:rsid w:val="000E7E61"/>
    <w:rsid w:val="000F06B6"/>
    <w:rsid w:val="000F07F8"/>
    <w:rsid w:val="000F1F31"/>
    <w:rsid w:val="000F224A"/>
    <w:rsid w:val="000F253C"/>
    <w:rsid w:val="000F3024"/>
    <w:rsid w:val="000F31EC"/>
    <w:rsid w:val="000F35F2"/>
    <w:rsid w:val="000F3637"/>
    <w:rsid w:val="000F4F33"/>
    <w:rsid w:val="000F57D1"/>
    <w:rsid w:val="000F5935"/>
    <w:rsid w:val="000F62F6"/>
    <w:rsid w:val="001007D1"/>
    <w:rsid w:val="001023AC"/>
    <w:rsid w:val="0010266D"/>
    <w:rsid w:val="001038E0"/>
    <w:rsid w:val="00103B22"/>
    <w:rsid w:val="00103F21"/>
    <w:rsid w:val="001051CD"/>
    <w:rsid w:val="00105F42"/>
    <w:rsid w:val="00106225"/>
    <w:rsid w:val="00106984"/>
    <w:rsid w:val="00107872"/>
    <w:rsid w:val="001110BA"/>
    <w:rsid w:val="001137F6"/>
    <w:rsid w:val="00113A58"/>
    <w:rsid w:val="00113E18"/>
    <w:rsid w:val="0011588B"/>
    <w:rsid w:val="001167A0"/>
    <w:rsid w:val="001170EC"/>
    <w:rsid w:val="001173C5"/>
    <w:rsid w:val="00117679"/>
    <w:rsid w:val="001176DB"/>
    <w:rsid w:val="001178F8"/>
    <w:rsid w:val="001207C8"/>
    <w:rsid w:val="00121458"/>
    <w:rsid w:val="00122760"/>
    <w:rsid w:val="00122B9A"/>
    <w:rsid w:val="00123096"/>
    <w:rsid w:val="00123209"/>
    <w:rsid w:val="00125662"/>
    <w:rsid w:val="001258B5"/>
    <w:rsid w:val="00125F24"/>
    <w:rsid w:val="0012643F"/>
    <w:rsid w:val="00126468"/>
    <w:rsid w:val="00130095"/>
    <w:rsid w:val="00130ED9"/>
    <w:rsid w:val="001310F9"/>
    <w:rsid w:val="001330F2"/>
    <w:rsid w:val="001332AC"/>
    <w:rsid w:val="00133F0F"/>
    <w:rsid w:val="00135027"/>
    <w:rsid w:val="00135CBF"/>
    <w:rsid w:val="00135F39"/>
    <w:rsid w:val="0013676E"/>
    <w:rsid w:val="001367AD"/>
    <w:rsid w:val="00136B3D"/>
    <w:rsid w:val="0013798E"/>
    <w:rsid w:val="001406B2"/>
    <w:rsid w:val="0014124D"/>
    <w:rsid w:val="00141B84"/>
    <w:rsid w:val="001429D2"/>
    <w:rsid w:val="00142A3C"/>
    <w:rsid w:val="00142C30"/>
    <w:rsid w:val="00144148"/>
    <w:rsid w:val="001448E5"/>
    <w:rsid w:val="00144EFA"/>
    <w:rsid w:val="00145449"/>
    <w:rsid w:val="001459D9"/>
    <w:rsid w:val="00145A65"/>
    <w:rsid w:val="0014686B"/>
    <w:rsid w:val="00146FFF"/>
    <w:rsid w:val="0015058F"/>
    <w:rsid w:val="00150AE1"/>
    <w:rsid w:val="00150E7A"/>
    <w:rsid w:val="00151DAC"/>
    <w:rsid w:val="00151E33"/>
    <w:rsid w:val="00151F3B"/>
    <w:rsid w:val="0015338A"/>
    <w:rsid w:val="001542EE"/>
    <w:rsid w:val="001545B4"/>
    <w:rsid w:val="001548B2"/>
    <w:rsid w:val="00154C37"/>
    <w:rsid w:val="00154CD5"/>
    <w:rsid w:val="00155264"/>
    <w:rsid w:val="001553F6"/>
    <w:rsid w:val="001553FA"/>
    <w:rsid w:val="00155673"/>
    <w:rsid w:val="001566FC"/>
    <w:rsid w:val="001604DC"/>
    <w:rsid w:val="00161785"/>
    <w:rsid w:val="00161DC4"/>
    <w:rsid w:val="00161E27"/>
    <w:rsid w:val="00161F46"/>
    <w:rsid w:val="00162CFC"/>
    <w:rsid w:val="00163CFB"/>
    <w:rsid w:val="001647A8"/>
    <w:rsid w:val="001650B8"/>
    <w:rsid w:val="00165A15"/>
    <w:rsid w:val="00165E0C"/>
    <w:rsid w:val="00166247"/>
    <w:rsid w:val="001677D0"/>
    <w:rsid w:val="00167A35"/>
    <w:rsid w:val="00167D9A"/>
    <w:rsid w:val="0017143F"/>
    <w:rsid w:val="00171A08"/>
    <w:rsid w:val="001724C8"/>
    <w:rsid w:val="001728E4"/>
    <w:rsid w:val="00172BA3"/>
    <w:rsid w:val="00173498"/>
    <w:rsid w:val="00173E1F"/>
    <w:rsid w:val="00174DE9"/>
    <w:rsid w:val="0017659E"/>
    <w:rsid w:val="00176914"/>
    <w:rsid w:val="0017742E"/>
    <w:rsid w:val="001774E1"/>
    <w:rsid w:val="001815A1"/>
    <w:rsid w:val="00181941"/>
    <w:rsid w:val="00181C4D"/>
    <w:rsid w:val="00182862"/>
    <w:rsid w:val="00182C3F"/>
    <w:rsid w:val="00182D9B"/>
    <w:rsid w:val="001848B1"/>
    <w:rsid w:val="00184A93"/>
    <w:rsid w:val="00185785"/>
    <w:rsid w:val="00185A29"/>
    <w:rsid w:val="00185A9D"/>
    <w:rsid w:val="00185DCE"/>
    <w:rsid w:val="001861F5"/>
    <w:rsid w:val="00187019"/>
    <w:rsid w:val="001873CD"/>
    <w:rsid w:val="00187FF0"/>
    <w:rsid w:val="00190551"/>
    <w:rsid w:val="0019083E"/>
    <w:rsid w:val="00190877"/>
    <w:rsid w:val="00190F99"/>
    <w:rsid w:val="00191470"/>
    <w:rsid w:val="00191E4C"/>
    <w:rsid w:val="00191F97"/>
    <w:rsid w:val="0019219A"/>
    <w:rsid w:val="00192C79"/>
    <w:rsid w:val="00192E58"/>
    <w:rsid w:val="00193398"/>
    <w:rsid w:val="001937CD"/>
    <w:rsid w:val="00193984"/>
    <w:rsid w:val="00196493"/>
    <w:rsid w:val="0019692C"/>
    <w:rsid w:val="00196D43"/>
    <w:rsid w:val="001975A0"/>
    <w:rsid w:val="00197726"/>
    <w:rsid w:val="001A06C2"/>
    <w:rsid w:val="001A0ECC"/>
    <w:rsid w:val="001A1A81"/>
    <w:rsid w:val="001A1DA8"/>
    <w:rsid w:val="001A2554"/>
    <w:rsid w:val="001A25E7"/>
    <w:rsid w:val="001A2B6B"/>
    <w:rsid w:val="001A3025"/>
    <w:rsid w:val="001A3311"/>
    <w:rsid w:val="001A37EE"/>
    <w:rsid w:val="001A5105"/>
    <w:rsid w:val="001A5A80"/>
    <w:rsid w:val="001A6842"/>
    <w:rsid w:val="001A68F6"/>
    <w:rsid w:val="001A7468"/>
    <w:rsid w:val="001A7D1E"/>
    <w:rsid w:val="001B0B9E"/>
    <w:rsid w:val="001B1071"/>
    <w:rsid w:val="001B20DD"/>
    <w:rsid w:val="001B35F5"/>
    <w:rsid w:val="001B3725"/>
    <w:rsid w:val="001B44A2"/>
    <w:rsid w:val="001B5706"/>
    <w:rsid w:val="001B57C7"/>
    <w:rsid w:val="001B5DD5"/>
    <w:rsid w:val="001B6B06"/>
    <w:rsid w:val="001B6C71"/>
    <w:rsid w:val="001B6E09"/>
    <w:rsid w:val="001B6E2E"/>
    <w:rsid w:val="001B6ECA"/>
    <w:rsid w:val="001B6F63"/>
    <w:rsid w:val="001C084E"/>
    <w:rsid w:val="001C0885"/>
    <w:rsid w:val="001C1001"/>
    <w:rsid w:val="001C19DD"/>
    <w:rsid w:val="001C1F92"/>
    <w:rsid w:val="001C2A5E"/>
    <w:rsid w:val="001C482A"/>
    <w:rsid w:val="001C4A62"/>
    <w:rsid w:val="001C5785"/>
    <w:rsid w:val="001C6BDA"/>
    <w:rsid w:val="001C7BAA"/>
    <w:rsid w:val="001D072C"/>
    <w:rsid w:val="001D087A"/>
    <w:rsid w:val="001D0B6E"/>
    <w:rsid w:val="001D1651"/>
    <w:rsid w:val="001D1D2A"/>
    <w:rsid w:val="001D249B"/>
    <w:rsid w:val="001D3068"/>
    <w:rsid w:val="001D34F3"/>
    <w:rsid w:val="001D3BC4"/>
    <w:rsid w:val="001D4870"/>
    <w:rsid w:val="001D577E"/>
    <w:rsid w:val="001D6A30"/>
    <w:rsid w:val="001D79FB"/>
    <w:rsid w:val="001D7E04"/>
    <w:rsid w:val="001E00B4"/>
    <w:rsid w:val="001E0CB3"/>
    <w:rsid w:val="001E1DC0"/>
    <w:rsid w:val="001E3D91"/>
    <w:rsid w:val="001E5103"/>
    <w:rsid w:val="001E5412"/>
    <w:rsid w:val="001E7722"/>
    <w:rsid w:val="001F29B3"/>
    <w:rsid w:val="001F2E34"/>
    <w:rsid w:val="001F2ED7"/>
    <w:rsid w:val="001F4257"/>
    <w:rsid w:val="001F5EAE"/>
    <w:rsid w:val="001F682D"/>
    <w:rsid w:val="001F7671"/>
    <w:rsid w:val="001F7744"/>
    <w:rsid w:val="001F7A1D"/>
    <w:rsid w:val="001F7CD9"/>
    <w:rsid w:val="00200167"/>
    <w:rsid w:val="00200795"/>
    <w:rsid w:val="00200D27"/>
    <w:rsid w:val="00201ADE"/>
    <w:rsid w:val="00201C8A"/>
    <w:rsid w:val="00202A2A"/>
    <w:rsid w:val="00202EA9"/>
    <w:rsid w:val="002031EB"/>
    <w:rsid w:val="00203444"/>
    <w:rsid w:val="002035E5"/>
    <w:rsid w:val="00203630"/>
    <w:rsid w:val="002044E4"/>
    <w:rsid w:val="0020540A"/>
    <w:rsid w:val="00205C01"/>
    <w:rsid w:val="002069A5"/>
    <w:rsid w:val="0021063C"/>
    <w:rsid w:val="0021199C"/>
    <w:rsid w:val="00212898"/>
    <w:rsid w:val="00212A0D"/>
    <w:rsid w:val="00213428"/>
    <w:rsid w:val="0021396C"/>
    <w:rsid w:val="00213E5C"/>
    <w:rsid w:val="002141AF"/>
    <w:rsid w:val="00216AD4"/>
    <w:rsid w:val="00216C4A"/>
    <w:rsid w:val="00220563"/>
    <w:rsid w:val="002208E8"/>
    <w:rsid w:val="00220C6C"/>
    <w:rsid w:val="00220EDD"/>
    <w:rsid w:val="00220F21"/>
    <w:rsid w:val="0022177D"/>
    <w:rsid w:val="002229E1"/>
    <w:rsid w:val="00222DBA"/>
    <w:rsid w:val="00223BD3"/>
    <w:rsid w:val="00223E4D"/>
    <w:rsid w:val="002241DA"/>
    <w:rsid w:val="002271BA"/>
    <w:rsid w:val="002271C3"/>
    <w:rsid w:val="00231D89"/>
    <w:rsid w:val="00232090"/>
    <w:rsid w:val="0023244D"/>
    <w:rsid w:val="002329D1"/>
    <w:rsid w:val="00233A7C"/>
    <w:rsid w:val="00234B60"/>
    <w:rsid w:val="00235097"/>
    <w:rsid w:val="002351C6"/>
    <w:rsid w:val="00235654"/>
    <w:rsid w:val="00236224"/>
    <w:rsid w:val="00236482"/>
    <w:rsid w:val="00236C6F"/>
    <w:rsid w:val="0023765B"/>
    <w:rsid w:val="002403E9"/>
    <w:rsid w:val="00240696"/>
    <w:rsid w:val="00242094"/>
    <w:rsid w:val="0024399E"/>
    <w:rsid w:val="00243FD3"/>
    <w:rsid w:val="0024441C"/>
    <w:rsid w:val="00246B92"/>
    <w:rsid w:val="002470E7"/>
    <w:rsid w:val="00247E73"/>
    <w:rsid w:val="00250EAE"/>
    <w:rsid w:val="0025127A"/>
    <w:rsid w:val="00251E53"/>
    <w:rsid w:val="00252B97"/>
    <w:rsid w:val="00252CB1"/>
    <w:rsid w:val="0025335D"/>
    <w:rsid w:val="00253BA4"/>
    <w:rsid w:val="00253F36"/>
    <w:rsid w:val="00254118"/>
    <w:rsid w:val="002543F5"/>
    <w:rsid w:val="0025560B"/>
    <w:rsid w:val="00255FA8"/>
    <w:rsid w:val="00256114"/>
    <w:rsid w:val="002575BB"/>
    <w:rsid w:val="0026054A"/>
    <w:rsid w:val="00261544"/>
    <w:rsid w:val="00261C31"/>
    <w:rsid w:val="00262DD6"/>
    <w:rsid w:val="002635B4"/>
    <w:rsid w:val="002637DA"/>
    <w:rsid w:val="0026515E"/>
    <w:rsid w:val="00265D58"/>
    <w:rsid w:val="00267350"/>
    <w:rsid w:val="00267631"/>
    <w:rsid w:val="0027214F"/>
    <w:rsid w:val="00272581"/>
    <w:rsid w:val="002733EA"/>
    <w:rsid w:val="00273AFE"/>
    <w:rsid w:val="0027446D"/>
    <w:rsid w:val="00274D53"/>
    <w:rsid w:val="002768DD"/>
    <w:rsid w:val="00276CC8"/>
    <w:rsid w:val="00276CFD"/>
    <w:rsid w:val="0028030C"/>
    <w:rsid w:val="00280ACF"/>
    <w:rsid w:val="00280F1E"/>
    <w:rsid w:val="00280F63"/>
    <w:rsid w:val="0028129E"/>
    <w:rsid w:val="002815D0"/>
    <w:rsid w:val="002828FC"/>
    <w:rsid w:val="00283F58"/>
    <w:rsid w:val="00284893"/>
    <w:rsid w:val="00285A1F"/>
    <w:rsid w:val="00286807"/>
    <w:rsid w:val="00286BA5"/>
    <w:rsid w:val="00287753"/>
    <w:rsid w:val="0028795C"/>
    <w:rsid w:val="00287C35"/>
    <w:rsid w:val="00290069"/>
    <w:rsid w:val="002903BB"/>
    <w:rsid w:val="00292EEC"/>
    <w:rsid w:val="00293D1A"/>
    <w:rsid w:val="0029402D"/>
    <w:rsid w:val="002947E1"/>
    <w:rsid w:val="002952E7"/>
    <w:rsid w:val="002958AF"/>
    <w:rsid w:val="00295C53"/>
    <w:rsid w:val="00296077"/>
    <w:rsid w:val="0029711F"/>
    <w:rsid w:val="00297A0F"/>
    <w:rsid w:val="00297E37"/>
    <w:rsid w:val="002A1638"/>
    <w:rsid w:val="002A1E0E"/>
    <w:rsid w:val="002A2A3B"/>
    <w:rsid w:val="002A3B69"/>
    <w:rsid w:val="002A42A5"/>
    <w:rsid w:val="002A4824"/>
    <w:rsid w:val="002A49F1"/>
    <w:rsid w:val="002A50EE"/>
    <w:rsid w:val="002A5381"/>
    <w:rsid w:val="002A5393"/>
    <w:rsid w:val="002A5B41"/>
    <w:rsid w:val="002A628F"/>
    <w:rsid w:val="002A716F"/>
    <w:rsid w:val="002A759B"/>
    <w:rsid w:val="002A7669"/>
    <w:rsid w:val="002B21D4"/>
    <w:rsid w:val="002B240F"/>
    <w:rsid w:val="002B2EC9"/>
    <w:rsid w:val="002B3603"/>
    <w:rsid w:val="002B41D9"/>
    <w:rsid w:val="002B4AFA"/>
    <w:rsid w:val="002C0E79"/>
    <w:rsid w:val="002C41DF"/>
    <w:rsid w:val="002C652A"/>
    <w:rsid w:val="002C65A3"/>
    <w:rsid w:val="002C6756"/>
    <w:rsid w:val="002D13F5"/>
    <w:rsid w:val="002D29B5"/>
    <w:rsid w:val="002D336A"/>
    <w:rsid w:val="002D3A51"/>
    <w:rsid w:val="002D5405"/>
    <w:rsid w:val="002D61F1"/>
    <w:rsid w:val="002D6489"/>
    <w:rsid w:val="002D66D3"/>
    <w:rsid w:val="002D699A"/>
    <w:rsid w:val="002D6BBD"/>
    <w:rsid w:val="002D6CD9"/>
    <w:rsid w:val="002D738B"/>
    <w:rsid w:val="002D7DB7"/>
    <w:rsid w:val="002E0602"/>
    <w:rsid w:val="002E13B6"/>
    <w:rsid w:val="002E144B"/>
    <w:rsid w:val="002E14C1"/>
    <w:rsid w:val="002E19F2"/>
    <w:rsid w:val="002E39A3"/>
    <w:rsid w:val="002E3FE4"/>
    <w:rsid w:val="002E4128"/>
    <w:rsid w:val="002E65B9"/>
    <w:rsid w:val="002E69E2"/>
    <w:rsid w:val="002E75FB"/>
    <w:rsid w:val="002E794A"/>
    <w:rsid w:val="002E7E6C"/>
    <w:rsid w:val="002E7E9B"/>
    <w:rsid w:val="002F1305"/>
    <w:rsid w:val="002F413C"/>
    <w:rsid w:val="002F53FF"/>
    <w:rsid w:val="002F5B9F"/>
    <w:rsid w:val="002F64D5"/>
    <w:rsid w:val="002F687B"/>
    <w:rsid w:val="002F6DBD"/>
    <w:rsid w:val="002F6FDE"/>
    <w:rsid w:val="002F7DDF"/>
    <w:rsid w:val="00300ADB"/>
    <w:rsid w:val="00301558"/>
    <w:rsid w:val="00302A8C"/>
    <w:rsid w:val="0030521C"/>
    <w:rsid w:val="003076CC"/>
    <w:rsid w:val="003101E8"/>
    <w:rsid w:val="003112EE"/>
    <w:rsid w:val="00312134"/>
    <w:rsid w:val="00313A80"/>
    <w:rsid w:val="0031431C"/>
    <w:rsid w:val="003143AD"/>
    <w:rsid w:val="00314E2B"/>
    <w:rsid w:val="00315ABE"/>
    <w:rsid w:val="0031680F"/>
    <w:rsid w:val="0032090F"/>
    <w:rsid w:val="003214E8"/>
    <w:rsid w:val="00323340"/>
    <w:rsid w:val="00324EEF"/>
    <w:rsid w:val="0032570E"/>
    <w:rsid w:val="003263CA"/>
    <w:rsid w:val="00327230"/>
    <w:rsid w:val="00327566"/>
    <w:rsid w:val="00331AF5"/>
    <w:rsid w:val="00332284"/>
    <w:rsid w:val="00332361"/>
    <w:rsid w:val="00332FCB"/>
    <w:rsid w:val="00333248"/>
    <w:rsid w:val="003338E6"/>
    <w:rsid w:val="00333907"/>
    <w:rsid w:val="00334791"/>
    <w:rsid w:val="00335031"/>
    <w:rsid w:val="00336F8F"/>
    <w:rsid w:val="00340114"/>
    <w:rsid w:val="00340F19"/>
    <w:rsid w:val="00341A83"/>
    <w:rsid w:val="00342049"/>
    <w:rsid w:val="00342C0E"/>
    <w:rsid w:val="003435FA"/>
    <w:rsid w:val="00343CA7"/>
    <w:rsid w:val="00346E73"/>
    <w:rsid w:val="00347253"/>
    <w:rsid w:val="003507D1"/>
    <w:rsid w:val="00350FAA"/>
    <w:rsid w:val="00351CBB"/>
    <w:rsid w:val="00352109"/>
    <w:rsid w:val="00352A84"/>
    <w:rsid w:val="00354A52"/>
    <w:rsid w:val="00355B92"/>
    <w:rsid w:val="00355BBF"/>
    <w:rsid w:val="0035664B"/>
    <w:rsid w:val="00356BA7"/>
    <w:rsid w:val="00357057"/>
    <w:rsid w:val="00357B6D"/>
    <w:rsid w:val="0036189F"/>
    <w:rsid w:val="00362177"/>
    <w:rsid w:val="00362C0B"/>
    <w:rsid w:val="003637E0"/>
    <w:rsid w:val="00364F3C"/>
    <w:rsid w:val="003673DE"/>
    <w:rsid w:val="00367D2A"/>
    <w:rsid w:val="0037009E"/>
    <w:rsid w:val="00370A9F"/>
    <w:rsid w:val="00371070"/>
    <w:rsid w:val="00371293"/>
    <w:rsid w:val="00372356"/>
    <w:rsid w:val="00372720"/>
    <w:rsid w:val="00372F29"/>
    <w:rsid w:val="0037314C"/>
    <w:rsid w:val="00373E73"/>
    <w:rsid w:val="00374D04"/>
    <w:rsid w:val="003750AE"/>
    <w:rsid w:val="003753D4"/>
    <w:rsid w:val="00375F6F"/>
    <w:rsid w:val="003768A8"/>
    <w:rsid w:val="00377B85"/>
    <w:rsid w:val="00380B90"/>
    <w:rsid w:val="00380E21"/>
    <w:rsid w:val="0038112E"/>
    <w:rsid w:val="0038198A"/>
    <w:rsid w:val="00381E37"/>
    <w:rsid w:val="00381EA1"/>
    <w:rsid w:val="00382170"/>
    <w:rsid w:val="00382683"/>
    <w:rsid w:val="003829DB"/>
    <w:rsid w:val="00383E1D"/>
    <w:rsid w:val="00385610"/>
    <w:rsid w:val="003857B7"/>
    <w:rsid w:val="00386D95"/>
    <w:rsid w:val="00391085"/>
    <w:rsid w:val="00391333"/>
    <w:rsid w:val="0039765E"/>
    <w:rsid w:val="0039769B"/>
    <w:rsid w:val="00397F19"/>
    <w:rsid w:val="00397F20"/>
    <w:rsid w:val="003A0121"/>
    <w:rsid w:val="003A0E6F"/>
    <w:rsid w:val="003A37E5"/>
    <w:rsid w:val="003A3CBE"/>
    <w:rsid w:val="003A3DA7"/>
    <w:rsid w:val="003A43F4"/>
    <w:rsid w:val="003A4523"/>
    <w:rsid w:val="003A4B2A"/>
    <w:rsid w:val="003A633C"/>
    <w:rsid w:val="003A6C37"/>
    <w:rsid w:val="003A6CE7"/>
    <w:rsid w:val="003A7283"/>
    <w:rsid w:val="003A7522"/>
    <w:rsid w:val="003A7548"/>
    <w:rsid w:val="003A7B94"/>
    <w:rsid w:val="003B051D"/>
    <w:rsid w:val="003B1AB5"/>
    <w:rsid w:val="003B2264"/>
    <w:rsid w:val="003B2B18"/>
    <w:rsid w:val="003B398D"/>
    <w:rsid w:val="003B4A87"/>
    <w:rsid w:val="003B4FE1"/>
    <w:rsid w:val="003B53B4"/>
    <w:rsid w:val="003B6584"/>
    <w:rsid w:val="003B65DE"/>
    <w:rsid w:val="003B701E"/>
    <w:rsid w:val="003B7F9B"/>
    <w:rsid w:val="003C16F4"/>
    <w:rsid w:val="003C20EF"/>
    <w:rsid w:val="003C21EA"/>
    <w:rsid w:val="003C35F6"/>
    <w:rsid w:val="003C37E8"/>
    <w:rsid w:val="003C3A87"/>
    <w:rsid w:val="003C59DB"/>
    <w:rsid w:val="003C6803"/>
    <w:rsid w:val="003C7D0F"/>
    <w:rsid w:val="003C7D58"/>
    <w:rsid w:val="003C7FDA"/>
    <w:rsid w:val="003D0723"/>
    <w:rsid w:val="003D0ABD"/>
    <w:rsid w:val="003D1234"/>
    <w:rsid w:val="003D142E"/>
    <w:rsid w:val="003D1F5E"/>
    <w:rsid w:val="003D24AF"/>
    <w:rsid w:val="003D2DDA"/>
    <w:rsid w:val="003D3134"/>
    <w:rsid w:val="003D33C9"/>
    <w:rsid w:val="003D3F83"/>
    <w:rsid w:val="003D404C"/>
    <w:rsid w:val="003D4689"/>
    <w:rsid w:val="003D544D"/>
    <w:rsid w:val="003D68B5"/>
    <w:rsid w:val="003D7AC1"/>
    <w:rsid w:val="003D7B8F"/>
    <w:rsid w:val="003E168C"/>
    <w:rsid w:val="003E27C8"/>
    <w:rsid w:val="003E3D51"/>
    <w:rsid w:val="003E3DF0"/>
    <w:rsid w:val="003E51EA"/>
    <w:rsid w:val="003E6057"/>
    <w:rsid w:val="003E67EA"/>
    <w:rsid w:val="003E6C8E"/>
    <w:rsid w:val="003E767E"/>
    <w:rsid w:val="003E7FA5"/>
    <w:rsid w:val="003F04E0"/>
    <w:rsid w:val="003F078B"/>
    <w:rsid w:val="003F0CB2"/>
    <w:rsid w:val="003F1093"/>
    <w:rsid w:val="003F17B0"/>
    <w:rsid w:val="003F187A"/>
    <w:rsid w:val="003F2F02"/>
    <w:rsid w:val="003F40B0"/>
    <w:rsid w:val="003F43D1"/>
    <w:rsid w:val="003F5437"/>
    <w:rsid w:val="003F604C"/>
    <w:rsid w:val="003F6474"/>
    <w:rsid w:val="003F6B4C"/>
    <w:rsid w:val="00400194"/>
    <w:rsid w:val="00402138"/>
    <w:rsid w:val="0040258F"/>
    <w:rsid w:val="00402683"/>
    <w:rsid w:val="00402F7B"/>
    <w:rsid w:val="00404227"/>
    <w:rsid w:val="004045D4"/>
    <w:rsid w:val="004050CF"/>
    <w:rsid w:val="004064A6"/>
    <w:rsid w:val="00406FD9"/>
    <w:rsid w:val="0041071E"/>
    <w:rsid w:val="00410AC7"/>
    <w:rsid w:val="0041110B"/>
    <w:rsid w:val="004115F6"/>
    <w:rsid w:val="00412C82"/>
    <w:rsid w:val="00413C96"/>
    <w:rsid w:val="00415189"/>
    <w:rsid w:val="004154A0"/>
    <w:rsid w:val="00415BCF"/>
    <w:rsid w:val="00416AD6"/>
    <w:rsid w:val="00417010"/>
    <w:rsid w:val="004178FA"/>
    <w:rsid w:val="00421103"/>
    <w:rsid w:val="0042183E"/>
    <w:rsid w:val="00421FC5"/>
    <w:rsid w:val="004228AD"/>
    <w:rsid w:val="004234DD"/>
    <w:rsid w:val="0042416C"/>
    <w:rsid w:val="00424B56"/>
    <w:rsid w:val="00424E2C"/>
    <w:rsid w:val="00425728"/>
    <w:rsid w:val="00426836"/>
    <w:rsid w:val="004273DC"/>
    <w:rsid w:val="004276C6"/>
    <w:rsid w:val="00434973"/>
    <w:rsid w:val="00435BB5"/>
    <w:rsid w:val="00436B3F"/>
    <w:rsid w:val="00440A60"/>
    <w:rsid w:val="004422E1"/>
    <w:rsid w:val="004430CE"/>
    <w:rsid w:val="004439FF"/>
    <w:rsid w:val="00443E4C"/>
    <w:rsid w:val="00444E88"/>
    <w:rsid w:val="00445C4D"/>
    <w:rsid w:val="00445DF5"/>
    <w:rsid w:val="004464A1"/>
    <w:rsid w:val="00446D9C"/>
    <w:rsid w:val="0044773F"/>
    <w:rsid w:val="00451D94"/>
    <w:rsid w:val="00453490"/>
    <w:rsid w:val="00453B47"/>
    <w:rsid w:val="00454633"/>
    <w:rsid w:val="00455C71"/>
    <w:rsid w:val="00455DAC"/>
    <w:rsid w:val="00456D2F"/>
    <w:rsid w:val="00460A44"/>
    <w:rsid w:val="00460D31"/>
    <w:rsid w:val="00460D88"/>
    <w:rsid w:val="004616B6"/>
    <w:rsid w:val="00462B90"/>
    <w:rsid w:val="00462FBC"/>
    <w:rsid w:val="00462FD2"/>
    <w:rsid w:val="00464B02"/>
    <w:rsid w:val="00464B0B"/>
    <w:rsid w:val="004658D9"/>
    <w:rsid w:val="00465A57"/>
    <w:rsid w:val="00467354"/>
    <w:rsid w:val="00470DA6"/>
    <w:rsid w:val="00471F3F"/>
    <w:rsid w:val="004724C6"/>
    <w:rsid w:val="00473E6B"/>
    <w:rsid w:val="0047427D"/>
    <w:rsid w:val="0047502D"/>
    <w:rsid w:val="00476503"/>
    <w:rsid w:val="00476875"/>
    <w:rsid w:val="004771EE"/>
    <w:rsid w:val="00477D78"/>
    <w:rsid w:val="00480464"/>
    <w:rsid w:val="00480526"/>
    <w:rsid w:val="004809EF"/>
    <w:rsid w:val="00480B2F"/>
    <w:rsid w:val="0048147A"/>
    <w:rsid w:val="00481A1B"/>
    <w:rsid w:val="00481D10"/>
    <w:rsid w:val="004822FE"/>
    <w:rsid w:val="00482EFC"/>
    <w:rsid w:val="0048379E"/>
    <w:rsid w:val="00486017"/>
    <w:rsid w:val="0048650E"/>
    <w:rsid w:val="0048776C"/>
    <w:rsid w:val="00487A4D"/>
    <w:rsid w:val="00490A81"/>
    <w:rsid w:val="00492262"/>
    <w:rsid w:val="00493974"/>
    <w:rsid w:val="00493EA5"/>
    <w:rsid w:val="0049519F"/>
    <w:rsid w:val="00495271"/>
    <w:rsid w:val="004954D8"/>
    <w:rsid w:val="00495D69"/>
    <w:rsid w:val="00495FFC"/>
    <w:rsid w:val="004962AD"/>
    <w:rsid w:val="00496ADB"/>
    <w:rsid w:val="004A0EC5"/>
    <w:rsid w:val="004A1A0D"/>
    <w:rsid w:val="004A1B23"/>
    <w:rsid w:val="004A2011"/>
    <w:rsid w:val="004A2E22"/>
    <w:rsid w:val="004A3AA8"/>
    <w:rsid w:val="004A61E8"/>
    <w:rsid w:val="004A6F4A"/>
    <w:rsid w:val="004A748C"/>
    <w:rsid w:val="004A77EC"/>
    <w:rsid w:val="004A797F"/>
    <w:rsid w:val="004B07F9"/>
    <w:rsid w:val="004B1122"/>
    <w:rsid w:val="004B1D68"/>
    <w:rsid w:val="004B202C"/>
    <w:rsid w:val="004B2398"/>
    <w:rsid w:val="004B2DE1"/>
    <w:rsid w:val="004B5557"/>
    <w:rsid w:val="004B5A7C"/>
    <w:rsid w:val="004B5DD5"/>
    <w:rsid w:val="004B70F8"/>
    <w:rsid w:val="004B7845"/>
    <w:rsid w:val="004B79A1"/>
    <w:rsid w:val="004B7AE4"/>
    <w:rsid w:val="004C001B"/>
    <w:rsid w:val="004C091B"/>
    <w:rsid w:val="004C0B75"/>
    <w:rsid w:val="004C158C"/>
    <w:rsid w:val="004C1B5F"/>
    <w:rsid w:val="004C1E4C"/>
    <w:rsid w:val="004C2A8E"/>
    <w:rsid w:val="004C3214"/>
    <w:rsid w:val="004C3A50"/>
    <w:rsid w:val="004C4518"/>
    <w:rsid w:val="004C4F4E"/>
    <w:rsid w:val="004C5467"/>
    <w:rsid w:val="004C6085"/>
    <w:rsid w:val="004C6138"/>
    <w:rsid w:val="004C7AD2"/>
    <w:rsid w:val="004C7C0A"/>
    <w:rsid w:val="004D08E2"/>
    <w:rsid w:val="004D0D68"/>
    <w:rsid w:val="004D12FA"/>
    <w:rsid w:val="004D2A1A"/>
    <w:rsid w:val="004D32F3"/>
    <w:rsid w:val="004D3D81"/>
    <w:rsid w:val="004D4471"/>
    <w:rsid w:val="004D4C72"/>
    <w:rsid w:val="004D6C5F"/>
    <w:rsid w:val="004D6DE5"/>
    <w:rsid w:val="004D7119"/>
    <w:rsid w:val="004D7B5F"/>
    <w:rsid w:val="004D7E52"/>
    <w:rsid w:val="004E2BB0"/>
    <w:rsid w:val="004E2E28"/>
    <w:rsid w:val="004E3215"/>
    <w:rsid w:val="004E38FD"/>
    <w:rsid w:val="004E39AB"/>
    <w:rsid w:val="004E3A6C"/>
    <w:rsid w:val="004E4139"/>
    <w:rsid w:val="004E42F8"/>
    <w:rsid w:val="004E44C6"/>
    <w:rsid w:val="004F00BC"/>
    <w:rsid w:val="004F2327"/>
    <w:rsid w:val="004F2F06"/>
    <w:rsid w:val="004F309C"/>
    <w:rsid w:val="004F3826"/>
    <w:rsid w:val="004F4995"/>
    <w:rsid w:val="004F5FD5"/>
    <w:rsid w:val="004F5FEC"/>
    <w:rsid w:val="004F66B8"/>
    <w:rsid w:val="004F73EA"/>
    <w:rsid w:val="004F7F13"/>
    <w:rsid w:val="00500A77"/>
    <w:rsid w:val="005010A5"/>
    <w:rsid w:val="0050132F"/>
    <w:rsid w:val="005015A6"/>
    <w:rsid w:val="00501E03"/>
    <w:rsid w:val="0050226D"/>
    <w:rsid w:val="00502BC1"/>
    <w:rsid w:val="00502F47"/>
    <w:rsid w:val="005036A0"/>
    <w:rsid w:val="00505732"/>
    <w:rsid w:val="00505B82"/>
    <w:rsid w:val="00507A75"/>
    <w:rsid w:val="00510212"/>
    <w:rsid w:val="00510B04"/>
    <w:rsid w:val="0051118E"/>
    <w:rsid w:val="00511AAE"/>
    <w:rsid w:val="00513C2C"/>
    <w:rsid w:val="00514637"/>
    <w:rsid w:val="0051626C"/>
    <w:rsid w:val="005171AC"/>
    <w:rsid w:val="00520018"/>
    <w:rsid w:val="0052045B"/>
    <w:rsid w:val="00520EB4"/>
    <w:rsid w:val="005213A9"/>
    <w:rsid w:val="0052245E"/>
    <w:rsid w:val="00522D9E"/>
    <w:rsid w:val="00523C4B"/>
    <w:rsid w:val="00524011"/>
    <w:rsid w:val="00524BC8"/>
    <w:rsid w:val="00524C35"/>
    <w:rsid w:val="00524DC1"/>
    <w:rsid w:val="005250DA"/>
    <w:rsid w:val="00525373"/>
    <w:rsid w:val="005270F1"/>
    <w:rsid w:val="00527CB3"/>
    <w:rsid w:val="00530AD9"/>
    <w:rsid w:val="00530B12"/>
    <w:rsid w:val="00530B60"/>
    <w:rsid w:val="00530D31"/>
    <w:rsid w:val="0053115F"/>
    <w:rsid w:val="005318A8"/>
    <w:rsid w:val="005318EF"/>
    <w:rsid w:val="00532755"/>
    <w:rsid w:val="00533897"/>
    <w:rsid w:val="00533D9A"/>
    <w:rsid w:val="00534DB0"/>
    <w:rsid w:val="005358B1"/>
    <w:rsid w:val="0053677A"/>
    <w:rsid w:val="005367E1"/>
    <w:rsid w:val="005368A7"/>
    <w:rsid w:val="00537420"/>
    <w:rsid w:val="005376A4"/>
    <w:rsid w:val="0053784D"/>
    <w:rsid w:val="00537944"/>
    <w:rsid w:val="00537A48"/>
    <w:rsid w:val="005408F3"/>
    <w:rsid w:val="00540BCA"/>
    <w:rsid w:val="0054121E"/>
    <w:rsid w:val="005417D4"/>
    <w:rsid w:val="00541E3D"/>
    <w:rsid w:val="00542167"/>
    <w:rsid w:val="00542B9C"/>
    <w:rsid w:val="005430CC"/>
    <w:rsid w:val="00543A00"/>
    <w:rsid w:val="005458D8"/>
    <w:rsid w:val="00545B48"/>
    <w:rsid w:val="00545D0A"/>
    <w:rsid w:val="00546917"/>
    <w:rsid w:val="00550648"/>
    <w:rsid w:val="005527DE"/>
    <w:rsid w:val="00552E8B"/>
    <w:rsid w:val="00554031"/>
    <w:rsid w:val="005540F9"/>
    <w:rsid w:val="0055651B"/>
    <w:rsid w:val="005568C1"/>
    <w:rsid w:val="00556EC7"/>
    <w:rsid w:val="0055729A"/>
    <w:rsid w:val="005611C9"/>
    <w:rsid w:val="0056123F"/>
    <w:rsid w:val="00561300"/>
    <w:rsid w:val="00561634"/>
    <w:rsid w:val="00561A07"/>
    <w:rsid w:val="00561E81"/>
    <w:rsid w:val="005627B5"/>
    <w:rsid w:val="005629E1"/>
    <w:rsid w:val="00563AC1"/>
    <w:rsid w:val="00565754"/>
    <w:rsid w:val="00570C7F"/>
    <w:rsid w:val="00572973"/>
    <w:rsid w:val="00573484"/>
    <w:rsid w:val="005737EC"/>
    <w:rsid w:val="00573D90"/>
    <w:rsid w:val="005743CB"/>
    <w:rsid w:val="00575A89"/>
    <w:rsid w:val="0057671A"/>
    <w:rsid w:val="0057695F"/>
    <w:rsid w:val="00577B3E"/>
    <w:rsid w:val="00577D42"/>
    <w:rsid w:val="00580672"/>
    <w:rsid w:val="00580A6A"/>
    <w:rsid w:val="00581580"/>
    <w:rsid w:val="00581A69"/>
    <w:rsid w:val="00581CA2"/>
    <w:rsid w:val="00582D24"/>
    <w:rsid w:val="00585F04"/>
    <w:rsid w:val="00587047"/>
    <w:rsid w:val="005878BA"/>
    <w:rsid w:val="00587AA6"/>
    <w:rsid w:val="00587DEB"/>
    <w:rsid w:val="00591041"/>
    <w:rsid w:val="00591C4E"/>
    <w:rsid w:val="0059314F"/>
    <w:rsid w:val="00593FFA"/>
    <w:rsid w:val="00595AA5"/>
    <w:rsid w:val="0059636A"/>
    <w:rsid w:val="00596688"/>
    <w:rsid w:val="005969E9"/>
    <w:rsid w:val="005A0986"/>
    <w:rsid w:val="005A16FA"/>
    <w:rsid w:val="005A1712"/>
    <w:rsid w:val="005A2EF2"/>
    <w:rsid w:val="005A4701"/>
    <w:rsid w:val="005A562D"/>
    <w:rsid w:val="005B09FC"/>
    <w:rsid w:val="005B0C7C"/>
    <w:rsid w:val="005B1CC5"/>
    <w:rsid w:val="005B1DD5"/>
    <w:rsid w:val="005B2C40"/>
    <w:rsid w:val="005B3321"/>
    <w:rsid w:val="005B3A95"/>
    <w:rsid w:val="005B52FB"/>
    <w:rsid w:val="005B743F"/>
    <w:rsid w:val="005C32B5"/>
    <w:rsid w:val="005C3BE2"/>
    <w:rsid w:val="005C4C97"/>
    <w:rsid w:val="005C5514"/>
    <w:rsid w:val="005C5E39"/>
    <w:rsid w:val="005C6BC4"/>
    <w:rsid w:val="005C6CA7"/>
    <w:rsid w:val="005C752C"/>
    <w:rsid w:val="005D01EE"/>
    <w:rsid w:val="005D031D"/>
    <w:rsid w:val="005D0572"/>
    <w:rsid w:val="005D0EB4"/>
    <w:rsid w:val="005D2195"/>
    <w:rsid w:val="005D2CEB"/>
    <w:rsid w:val="005D3D24"/>
    <w:rsid w:val="005D45F7"/>
    <w:rsid w:val="005D48C8"/>
    <w:rsid w:val="005D48D3"/>
    <w:rsid w:val="005D4F19"/>
    <w:rsid w:val="005D5827"/>
    <w:rsid w:val="005D641C"/>
    <w:rsid w:val="005D7CE8"/>
    <w:rsid w:val="005E0BCE"/>
    <w:rsid w:val="005E105A"/>
    <w:rsid w:val="005E1389"/>
    <w:rsid w:val="005E24DE"/>
    <w:rsid w:val="005E3B47"/>
    <w:rsid w:val="005E6288"/>
    <w:rsid w:val="005E6F12"/>
    <w:rsid w:val="005E7537"/>
    <w:rsid w:val="005F08C3"/>
    <w:rsid w:val="005F2A0B"/>
    <w:rsid w:val="005F3759"/>
    <w:rsid w:val="005F3DCE"/>
    <w:rsid w:val="005F42C3"/>
    <w:rsid w:val="005F6EDA"/>
    <w:rsid w:val="005F7589"/>
    <w:rsid w:val="005F7C86"/>
    <w:rsid w:val="005F7CC3"/>
    <w:rsid w:val="006004FF"/>
    <w:rsid w:val="0060109E"/>
    <w:rsid w:val="006027D6"/>
    <w:rsid w:val="006039E7"/>
    <w:rsid w:val="006042FB"/>
    <w:rsid w:val="00605340"/>
    <w:rsid w:val="00605A44"/>
    <w:rsid w:val="0060612F"/>
    <w:rsid w:val="0060655E"/>
    <w:rsid w:val="00606772"/>
    <w:rsid w:val="00607116"/>
    <w:rsid w:val="00607B42"/>
    <w:rsid w:val="00607CA8"/>
    <w:rsid w:val="006102C6"/>
    <w:rsid w:val="006105D5"/>
    <w:rsid w:val="006118AB"/>
    <w:rsid w:val="00611DB4"/>
    <w:rsid w:val="00612091"/>
    <w:rsid w:val="0061269C"/>
    <w:rsid w:val="00614DDB"/>
    <w:rsid w:val="00616948"/>
    <w:rsid w:val="0061775B"/>
    <w:rsid w:val="00617773"/>
    <w:rsid w:val="006177F2"/>
    <w:rsid w:val="00622057"/>
    <w:rsid w:val="006220C2"/>
    <w:rsid w:val="00622788"/>
    <w:rsid w:val="00623C20"/>
    <w:rsid w:val="006251E5"/>
    <w:rsid w:val="006255D8"/>
    <w:rsid w:val="00625DD6"/>
    <w:rsid w:val="0062636C"/>
    <w:rsid w:val="00626539"/>
    <w:rsid w:val="006267E6"/>
    <w:rsid w:val="00630ADD"/>
    <w:rsid w:val="00631350"/>
    <w:rsid w:val="00631D29"/>
    <w:rsid w:val="0063305E"/>
    <w:rsid w:val="0063354F"/>
    <w:rsid w:val="00633727"/>
    <w:rsid w:val="00633A5F"/>
    <w:rsid w:val="00633C06"/>
    <w:rsid w:val="00634913"/>
    <w:rsid w:val="006354DD"/>
    <w:rsid w:val="00635C04"/>
    <w:rsid w:val="006378F6"/>
    <w:rsid w:val="006402E8"/>
    <w:rsid w:val="00640AF2"/>
    <w:rsid w:val="00640BC1"/>
    <w:rsid w:val="00641B39"/>
    <w:rsid w:val="00641E72"/>
    <w:rsid w:val="00642213"/>
    <w:rsid w:val="00642D71"/>
    <w:rsid w:val="00643A1E"/>
    <w:rsid w:val="00644C2A"/>
    <w:rsid w:val="00645A9B"/>
    <w:rsid w:val="00645D6A"/>
    <w:rsid w:val="006467C6"/>
    <w:rsid w:val="00646995"/>
    <w:rsid w:val="00647C44"/>
    <w:rsid w:val="00647CC5"/>
    <w:rsid w:val="00647F19"/>
    <w:rsid w:val="00650336"/>
    <w:rsid w:val="00651A4C"/>
    <w:rsid w:val="00651B30"/>
    <w:rsid w:val="00651EA3"/>
    <w:rsid w:val="00652712"/>
    <w:rsid w:val="00653C6C"/>
    <w:rsid w:val="00654B53"/>
    <w:rsid w:val="0065509D"/>
    <w:rsid w:val="006558A2"/>
    <w:rsid w:val="00655907"/>
    <w:rsid w:val="006559C9"/>
    <w:rsid w:val="0065705B"/>
    <w:rsid w:val="006620C8"/>
    <w:rsid w:val="006644A8"/>
    <w:rsid w:val="00664AEE"/>
    <w:rsid w:val="006652F9"/>
    <w:rsid w:val="006661BD"/>
    <w:rsid w:val="006661D6"/>
    <w:rsid w:val="00666709"/>
    <w:rsid w:val="00666EFA"/>
    <w:rsid w:val="006678BE"/>
    <w:rsid w:val="00667B53"/>
    <w:rsid w:val="00670948"/>
    <w:rsid w:val="006716F1"/>
    <w:rsid w:val="006718AD"/>
    <w:rsid w:val="00671BF3"/>
    <w:rsid w:val="006730F9"/>
    <w:rsid w:val="0067320F"/>
    <w:rsid w:val="006733F1"/>
    <w:rsid w:val="006734D7"/>
    <w:rsid w:val="00673A09"/>
    <w:rsid w:val="00674043"/>
    <w:rsid w:val="006750ED"/>
    <w:rsid w:val="00675D2B"/>
    <w:rsid w:val="00675DB6"/>
    <w:rsid w:val="006765F3"/>
    <w:rsid w:val="0068051B"/>
    <w:rsid w:val="0068076F"/>
    <w:rsid w:val="00680C1F"/>
    <w:rsid w:val="00680CA8"/>
    <w:rsid w:val="00681632"/>
    <w:rsid w:val="006827A9"/>
    <w:rsid w:val="00682A4B"/>
    <w:rsid w:val="0068357A"/>
    <w:rsid w:val="00683CBB"/>
    <w:rsid w:val="00683D24"/>
    <w:rsid w:val="0068475C"/>
    <w:rsid w:val="006848DA"/>
    <w:rsid w:val="00684B3B"/>
    <w:rsid w:val="006850AA"/>
    <w:rsid w:val="0068544E"/>
    <w:rsid w:val="006854BF"/>
    <w:rsid w:val="00685A94"/>
    <w:rsid w:val="00685FF5"/>
    <w:rsid w:val="006868D1"/>
    <w:rsid w:val="0068794E"/>
    <w:rsid w:val="0069009B"/>
    <w:rsid w:val="00690536"/>
    <w:rsid w:val="006908EA"/>
    <w:rsid w:val="006912A0"/>
    <w:rsid w:val="0069139D"/>
    <w:rsid w:val="006914F6"/>
    <w:rsid w:val="00692260"/>
    <w:rsid w:val="006928A5"/>
    <w:rsid w:val="00693917"/>
    <w:rsid w:val="00693BA1"/>
    <w:rsid w:val="00693FA2"/>
    <w:rsid w:val="00695BBE"/>
    <w:rsid w:val="00695EE6"/>
    <w:rsid w:val="00696553"/>
    <w:rsid w:val="006973E3"/>
    <w:rsid w:val="0069783F"/>
    <w:rsid w:val="006A064F"/>
    <w:rsid w:val="006A07AA"/>
    <w:rsid w:val="006A3BE6"/>
    <w:rsid w:val="006A473B"/>
    <w:rsid w:val="006A49D6"/>
    <w:rsid w:val="006A4E69"/>
    <w:rsid w:val="006A4F2D"/>
    <w:rsid w:val="006A5188"/>
    <w:rsid w:val="006A574A"/>
    <w:rsid w:val="006A6D6D"/>
    <w:rsid w:val="006A7177"/>
    <w:rsid w:val="006A7378"/>
    <w:rsid w:val="006A7C42"/>
    <w:rsid w:val="006A7D16"/>
    <w:rsid w:val="006B0155"/>
    <w:rsid w:val="006B022E"/>
    <w:rsid w:val="006B1799"/>
    <w:rsid w:val="006B192B"/>
    <w:rsid w:val="006B1C26"/>
    <w:rsid w:val="006B31CD"/>
    <w:rsid w:val="006B4C9D"/>
    <w:rsid w:val="006B50D2"/>
    <w:rsid w:val="006B54C7"/>
    <w:rsid w:val="006B5547"/>
    <w:rsid w:val="006B5A97"/>
    <w:rsid w:val="006B6B8D"/>
    <w:rsid w:val="006B7EA8"/>
    <w:rsid w:val="006B7EDE"/>
    <w:rsid w:val="006C0598"/>
    <w:rsid w:val="006C18D3"/>
    <w:rsid w:val="006C1CD6"/>
    <w:rsid w:val="006C2B46"/>
    <w:rsid w:val="006C31CD"/>
    <w:rsid w:val="006C31FD"/>
    <w:rsid w:val="006C40AD"/>
    <w:rsid w:val="006C43F0"/>
    <w:rsid w:val="006C4D2B"/>
    <w:rsid w:val="006C5840"/>
    <w:rsid w:val="006C5A91"/>
    <w:rsid w:val="006C6847"/>
    <w:rsid w:val="006C70CD"/>
    <w:rsid w:val="006C776A"/>
    <w:rsid w:val="006C7885"/>
    <w:rsid w:val="006C7C81"/>
    <w:rsid w:val="006D0618"/>
    <w:rsid w:val="006D0D2F"/>
    <w:rsid w:val="006D1DD2"/>
    <w:rsid w:val="006D2817"/>
    <w:rsid w:val="006D3655"/>
    <w:rsid w:val="006D59A7"/>
    <w:rsid w:val="006D5CAF"/>
    <w:rsid w:val="006D5F06"/>
    <w:rsid w:val="006D7ECF"/>
    <w:rsid w:val="006E2454"/>
    <w:rsid w:val="006E40B3"/>
    <w:rsid w:val="006E48C0"/>
    <w:rsid w:val="006E5511"/>
    <w:rsid w:val="006E59B2"/>
    <w:rsid w:val="006E6203"/>
    <w:rsid w:val="006E62F5"/>
    <w:rsid w:val="006E6A9F"/>
    <w:rsid w:val="006F035C"/>
    <w:rsid w:val="006F0B33"/>
    <w:rsid w:val="006F240E"/>
    <w:rsid w:val="006F3872"/>
    <w:rsid w:val="006F4415"/>
    <w:rsid w:val="006F44AE"/>
    <w:rsid w:val="006F44B8"/>
    <w:rsid w:val="006F4866"/>
    <w:rsid w:val="006F4911"/>
    <w:rsid w:val="006F4E73"/>
    <w:rsid w:val="006F6243"/>
    <w:rsid w:val="006F63E8"/>
    <w:rsid w:val="006F6E61"/>
    <w:rsid w:val="006F7373"/>
    <w:rsid w:val="006F75CB"/>
    <w:rsid w:val="006F786D"/>
    <w:rsid w:val="006F79F8"/>
    <w:rsid w:val="007016F7"/>
    <w:rsid w:val="00701DA3"/>
    <w:rsid w:val="00702316"/>
    <w:rsid w:val="00703777"/>
    <w:rsid w:val="007037A1"/>
    <w:rsid w:val="00703A3E"/>
    <w:rsid w:val="00705A98"/>
    <w:rsid w:val="00706440"/>
    <w:rsid w:val="007068F3"/>
    <w:rsid w:val="00706BAD"/>
    <w:rsid w:val="0070734A"/>
    <w:rsid w:val="0071052B"/>
    <w:rsid w:val="00711B76"/>
    <w:rsid w:val="00712FDF"/>
    <w:rsid w:val="00713365"/>
    <w:rsid w:val="007133D4"/>
    <w:rsid w:val="00713BC0"/>
    <w:rsid w:val="007141C8"/>
    <w:rsid w:val="00714349"/>
    <w:rsid w:val="00714C77"/>
    <w:rsid w:val="0071621E"/>
    <w:rsid w:val="00716BB5"/>
    <w:rsid w:val="00717A64"/>
    <w:rsid w:val="00717A71"/>
    <w:rsid w:val="007202C3"/>
    <w:rsid w:val="0072075E"/>
    <w:rsid w:val="007212E6"/>
    <w:rsid w:val="007217FE"/>
    <w:rsid w:val="00721FB8"/>
    <w:rsid w:val="007226B1"/>
    <w:rsid w:val="00722C39"/>
    <w:rsid w:val="00722E29"/>
    <w:rsid w:val="0072336E"/>
    <w:rsid w:val="007236B0"/>
    <w:rsid w:val="00724222"/>
    <w:rsid w:val="00724F06"/>
    <w:rsid w:val="00725EBB"/>
    <w:rsid w:val="00726B42"/>
    <w:rsid w:val="00726EB3"/>
    <w:rsid w:val="00730036"/>
    <w:rsid w:val="007306A5"/>
    <w:rsid w:val="00731AA3"/>
    <w:rsid w:val="007321D1"/>
    <w:rsid w:val="00733129"/>
    <w:rsid w:val="007358B5"/>
    <w:rsid w:val="00736551"/>
    <w:rsid w:val="00737006"/>
    <w:rsid w:val="00740B10"/>
    <w:rsid w:val="007414B2"/>
    <w:rsid w:val="00742542"/>
    <w:rsid w:val="00742808"/>
    <w:rsid w:val="0074505F"/>
    <w:rsid w:val="00745165"/>
    <w:rsid w:val="00745D27"/>
    <w:rsid w:val="0074608A"/>
    <w:rsid w:val="007466BB"/>
    <w:rsid w:val="00750B41"/>
    <w:rsid w:val="00750F61"/>
    <w:rsid w:val="00752E92"/>
    <w:rsid w:val="0075346C"/>
    <w:rsid w:val="00753533"/>
    <w:rsid w:val="00753A7B"/>
    <w:rsid w:val="00753BAC"/>
    <w:rsid w:val="007547F8"/>
    <w:rsid w:val="007553E0"/>
    <w:rsid w:val="00756944"/>
    <w:rsid w:val="007604C2"/>
    <w:rsid w:val="00760980"/>
    <w:rsid w:val="00762CC2"/>
    <w:rsid w:val="007639A6"/>
    <w:rsid w:val="0076509B"/>
    <w:rsid w:val="007658B8"/>
    <w:rsid w:val="00765DDF"/>
    <w:rsid w:val="00765DE2"/>
    <w:rsid w:val="00766CA8"/>
    <w:rsid w:val="007676F7"/>
    <w:rsid w:val="00770192"/>
    <w:rsid w:val="00770305"/>
    <w:rsid w:val="00771070"/>
    <w:rsid w:val="007713C6"/>
    <w:rsid w:val="0077161E"/>
    <w:rsid w:val="00772A98"/>
    <w:rsid w:val="00772B73"/>
    <w:rsid w:val="007742EF"/>
    <w:rsid w:val="00774E7A"/>
    <w:rsid w:val="00774EA2"/>
    <w:rsid w:val="007761F3"/>
    <w:rsid w:val="00777D3B"/>
    <w:rsid w:val="0078012C"/>
    <w:rsid w:val="007809A9"/>
    <w:rsid w:val="00780A4D"/>
    <w:rsid w:val="0078245A"/>
    <w:rsid w:val="00782FE2"/>
    <w:rsid w:val="00783366"/>
    <w:rsid w:val="00783E64"/>
    <w:rsid w:val="007843E2"/>
    <w:rsid w:val="007847A4"/>
    <w:rsid w:val="00785368"/>
    <w:rsid w:val="00785C67"/>
    <w:rsid w:val="00786ECA"/>
    <w:rsid w:val="00787209"/>
    <w:rsid w:val="00787C06"/>
    <w:rsid w:val="00790F17"/>
    <w:rsid w:val="007919C2"/>
    <w:rsid w:val="00791DA0"/>
    <w:rsid w:val="00791FEA"/>
    <w:rsid w:val="00793276"/>
    <w:rsid w:val="00793E49"/>
    <w:rsid w:val="00794F6E"/>
    <w:rsid w:val="007952DA"/>
    <w:rsid w:val="00795913"/>
    <w:rsid w:val="00795E5F"/>
    <w:rsid w:val="00796D9E"/>
    <w:rsid w:val="007A115C"/>
    <w:rsid w:val="007A17B5"/>
    <w:rsid w:val="007A24D9"/>
    <w:rsid w:val="007A2959"/>
    <w:rsid w:val="007A2B60"/>
    <w:rsid w:val="007A30FA"/>
    <w:rsid w:val="007A3280"/>
    <w:rsid w:val="007A38BE"/>
    <w:rsid w:val="007A3DC3"/>
    <w:rsid w:val="007A466A"/>
    <w:rsid w:val="007A4963"/>
    <w:rsid w:val="007A4D11"/>
    <w:rsid w:val="007A5195"/>
    <w:rsid w:val="007A53A9"/>
    <w:rsid w:val="007A6052"/>
    <w:rsid w:val="007A61E0"/>
    <w:rsid w:val="007A6F07"/>
    <w:rsid w:val="007A716C"/>
    <w:rsid w:val="007A79E2"/>
    <w:rsid w:val="007B2BEB"/>
    <w:rsid w:val="007B31D6"/>
    <w:rsid w:val="007B34C5"/>
    <w:rsid w:val="007B42F3"/>
    <w:rsid w:val="007B4A70"/>
    <w:rsid w:val="007B4DA0"/>
    <w:rsid w:val="007B511F"/>
    <w:rsid w:val="007B655C"/>
    <w:rsid w:val="007B662B"/>
    <w:rsid w:val="007B69B8"/>
    <w:rsid w:val="007B708D"/>
    <w:rsid w:val="007C04A3"/>
    <w:rsid w:val="007C18BE"/>
    <w:rsid w:val="007C3A39"/>
    <w:rsid w:val="007C5386"/>
    <w:rsid w:val="007C5901"/>
    <w:rsid w:val="007C5EE2"/>
    <w:rsid w:val="007C66FF"/>
    <w:rsid w:val="007C6A27"/>
    <w:rsid w:val="007C7592"/>
    <w:rsid w:val="007C7B1C"/>
    <w:rsid w:val="007D06D0"/>
    <w:rsid w:val="007D077F"/>
    <w:rsid w:val="007D0B9B"/>
    <w:rsid w:val="007D142C"/>
    <w:rsid w:val="007D1919"/>
    <w:rsid w:val="007D1A72"/>
    <w:rsid w:val="007D2E43"/>
    <w:rsid w:val="007D3285"/>
    <w:rsid w:val="007D4664"/>
    <w:rsid w:val="007D4E64"/>
    <w:rsid w:val="007D5200"/>
    <w:rsid w:val="007D53C6"/>
    <w:rsid w:val="007D6071"/>
    <w:rsid w:val="007D6E0D"/>
    <w:rsid w:val="007D6E75"/>
    <w:rsid w:val="007D713E"/>
    <w:rsid w:val="007E10D0"/>
    <w:rsid w:val="007E1646"/>
    <w:rsid w:val="007E1864"/>
    <w:rsid w:val="007E3617"/>
    <w:rsid w:val="007E587D"/>
    <w:rsid w:val="007E631B"/>
    <w:rsid w:val="007E675D"/>
    <w:rsid w:val="007E6E43"/>
    <w:rsid w:val="007F1747"/>
    <w:rsid w:val="007F185F"/>
    <w:rsid w:val="007F2034"/>
    <w:rsid w:val="007F35A4"/>
    <w:rsid w:val="007F4943"/>
    <w:rsid w:val="007F4B80"/>
    <w:rsid w:val="0080025C"/>
    <w:rsid w:val="00800A59"/>
    <w:rsid w:val="00801051"/>
    <w:rsid w:val="00801CEE"/>
    <w:rsid w:val="00802637"/>
    <w:rsid w:val="00802C4C"/>
    <w:rsid w:val="00803D4B"/>
    <w:rsid w:val="00805C9A"/>
    <w:rsid w:val="008060DA"/>
    <w:rsid w:val="00807E67"/>
    <w:rsid w:val="00810721"/>
    <w:rsid w:val="0081076D"/>
    <w:rsid w:val="00811B49"/>
    <w:rsid w:val="008123AE"/>
    <w:rsid w:val="00812BA6"/>
    <w:rsid w:val="00813887"/>
    <w:rsid w:val="008145EA"/>
    <w:rsid w:val="00815BC1"/>
    <w:rsid w:val="0081725F"/>
    <w:rsid w:val="0082075C"/>
    <w:rsid w:val="008209D8"/>
    <w:rsid w:val="00821D39"/>
    <w:rsid w:val="008228D8"/>
    <w:rsid w:val="00823C59"/>
    <w:rsid w:val="008246D2"/>
    <w:rsid w:val="00824757"/>
    <w:rsid w:val="008251C5"/>
    <w:rsid w:val="00827164"/>
    <w:rsid w:val="0082776F"/>
    <w:rsid w:val="0082786B"/>
    <w:rsid w:val="008301D0"/>
    <w:rsid w:val="00834248"/>
    <w:rsid w:val="0083461B"/>
    <w:rsid w:val="00834664"/>
    <w:rsid w:val="00834A27"/>
    <w:rsid w:val="008352DF"/>
    <w:rsid w:val="00835CBE"/>
    <w:rsid w:val="008365F3"/>
    <w:rsid w:val="008406E3"/>
    <w:rsid w:val="00841033"/>
    <w:rsid w:val="008424BD"/>
    <w:rsid w:val="008428CB"/>
    <w:rsid w:val="008437C0"/>
    <w:rsid w:val="008438A4"/>
    <w:rsid w:val="00843C39"/>
    <w:rsid w:val="00844239"/>
    <w:rsid w:val="008443EA"/>
    <w:rsid w:val="008451B8"/>
    <w:rsid w:val="00845D33"/>
    <w:rsid w:val="00846092"/>
    <w:rsid w:val="0084710E"/>
    <w:rsid w:val="00847139"/>
    <w:rsid w:val="008500C7"/>
    <w:rsid w:val="00850346"/>
    <w:rsid w:val="008503BC"/>
    <w:rsid w:val="008511FB"/>
    <w:rsid w:val="00851228"/>
    <w:rsid w:val="008515FE"/>
    <w:rsid w:val="008526E9"/>
    <w:rsid w:val="00853671"/>
    <w:rsid w:val="00855956"/>
    <w:rsid w:val="00856B3B"/>
    <w:rsid w:val="00856E95"/>
    <w:rsid w:val="00857962"/>
    <w:rsid w:val="00860A8C"/>
    <w:rsid w:val="00860E36"/>
    <w:rsid w:val="008613BE"/>
    <w:rsid w:val="00862567"/>
    <w:rsid w:val="00864AA6"/>
    <w:rsid w:val="00865A88"/>
    <w:rsid w:val="00865C61"/>
    <w:rsid w:val="00867153"/>
    <w:rsid w:val="00870687"/>
    <w:rsid w:val="00871BBC"/>
    <w:rsid w:val="00874CEA"/>
    <w:rsid w:val="0087643C"/>
    <w:rsid w:val="00876813"/>
    <w:rsid w:val="0087693A"/>
    <w:rsid w:val="00877D18"/>
    <w:rsid w:val="008808EC"/>
    <w:rsid w:val="00880921"/>
    <w:rsid w:val="00881861"/>
    <w:rsid w:val="00882169"/>
    <w:rsid w:val="00882B95"/>
    <w:rsid w:val="0088391D"/>
    <w:rsid w:val="00884246"/>
    <w:rsid w:val="00885ECE"/>
    <w:rsid w:val="008860C0"/>
    <w:rsid w:val="00886441"/>
    <w:rsid w:val="00887121"/>
    <w:rsid w:val="008876B6"/>
    <w:rsid w:val="00887DEE"/>
    <w:rsid w:val="0089171F"/>
    <w:rsid w:val="00892D49"/>
    <w:rsid w:val="00892E0B"/>
    <w:rsid w:val="00892F5A"/>
    <w:rsid w:val="008930E0"/>
    <w:rsid w:val="008932FA"/>
    <w:rsid w:val="00894E71"/>
    <w:rsid w:val="00895182"/>
    <w:rsid w:val="008954D9"/>
    <w:rsid w:val="008955A5"/>
    <w:rsid w:val="00896048"/>
    <w:rsid w:val="00896541"/>
    <w:rsid w:val="00896C1D"/>
    <w:rsid w:val="00897487"/>
    <w:rsid w:val="008978CB"/>
    <w:rsid w:val="00897A95"/>
    <w:rsid w:val="008A0996"/>
    <w:rsid w:val="008A1F0A"/>
    <w:rsid w:val="008A30A1"/>
    <w:rsid w:val="008A36D6"/>
    <w:rsid w:val="008A3C8C"/>
    <w:rsid w:val="008A43F7"/>
    <w:rsid w:val="008A4D56"/>
    <w:rsid w:val="008A4E5B"/>
    <w:rsid w:val="008A5261"/>
    <w:rsid w:val="008A6377"/>
    <w:rsid w:val="008A63C8"/>
    <w:rsid w:val="008A72AD"/>
    <w:rsid w:val="008A75AD"/>
    <w:rsid w:val="008A78E1"/>
    <w:rsid w:val="008A79AF"/>
    <w:rsid w:val="008A7C19"/>
    <w:rsid w:val="008B07D5"/>
    <w:rsid w:val="008B0DA3"/>
    <w:rsid w:val="008B0FF1"/>
    <w:rsid w:val="008B2C92"/>
    <w:rsid w:val="008B33DE"/>
    <w:rsid w:val="008B352D"/>
    <w:rsid w:val="008B5186"/>
    <w:rsid w:val="008B55D9"/>
    <w:rsid w:val="008B5E69"/>
    <w:rsid w:val="008B6673"/>
    <w:rsid w:val="008B694D"/>
    <w:rsid w:val="008B70EC"/>
    <w:rsid w:val="008C0A98"/>
    <w:rsid w:val="008C0FF1"/>
    <w:rsid w:val="008C1399"/>
    <w:rsid w:val="008C1CD0"/>
    <w:rsid w:val="008C23B8"/>
    <w:rsid w:val="008C246E"/>
    <w:rsid w:val="008C24C7"/>
    <w:rsid w:val="008C37AC"/>
    <w:rsid w:val="008C47C1"/>
    <w:rsid w:val="008C5451"/>
    <w:rsid w:val="008C5A0B"/>
    <w:rsid w:val="008C726A"/>
    <w:rsid w:val="008C78FB"/>
    <w:rsid w:val="008D0C48"/>
    <w:rsid w:val="008D102C"/>
    <w:rsid w:val="008D17D1"/>
    <w:rsid w:val="008D2195"/>
    <w:rsid w:val="008D24E1"/>
    <w:rsid w:val="008D3577"/>
    <w:rsid w:val="008D3FE3"/>
    <w:rsid w:val="008D4279"/>
    <w:rsid w:val="008D4310"/>
    <w:rsid w:val="008D4416"/>
    <w:rsid w:val="008D463A"/>
    <w:rsid w:val="008D482D"/>
    <w:rsid w:val="008D4975"/>
    <w:rsid w:val="008D6036"/>
    <w:rsid w:val="008D6C5D"/>
    <w:rsid w:val="008E0B16"/>
    <w:rsid w:val="008E0E14"/>
    <w:rsid w:val="008E14CA"/>
    <w:rsid w:val="008E1574"/>
    <w:rsid w:val="008E2438"/>
    <w:rsid w:val="008E38C9"/>
    <w:rsid w:val="008E4D94"/>
    <w:rsid w:val="008E5A5E"/>
    <w:rsid w:val="008E604E"/>
    <w:rsid w:val="008E773B"/>
    <w:rsid w:val="008E7AF8"/>
    <w:rsid w:val="008E7C35"/>
    <w:rsid w:val="008F0AD0"/>
    <w:rsid w:val="008F1344"/>
    <w:rsid w:val="008F1A56"/>
    <w:rsid w:val="008F20A5"/>
    <w:rsid w:val="008F470E"/>
    <w:rsid w:val="008F4E11"/>
    <w:rsid w:val="008F4E30"/>
    <w:rsid w:val="008F64EC"/>
    <w:rsid w:val="008F6520"/>
    <w:rsid w:val="008F7588"/>
    <w:rsid w:val="008F7FF5"/>
    <w:rsid w:val="009016C3"/>
    <w:rsid w:val="009018F2"/>
    <w:rsid w:val="00901DBC"/>
    <w:rsid w:val="009027CA"/>
    <w:rsid w:val="00903191"/>
    <w:rsid w:val="0090473C"/>
    <w:rsid w:val="00904CFD"/>
    <w:rsid w:val="00904D66"/>
    <w:rsid w:val="009052C1"/>
    <w:rsid w:val="0090546D"/>
    <w:rsid w:val="00905889"/>
    <w:rsid w:val="00905DE5"/>
    <w:rsid w:val="00906192"/>
    <w:rsid w:val="00906A17"/>
    <w:rsid w:val="009076F3"/>
    <w:rsid w:val="00910409"/>
    <w:rsid w:val="009110F2"/>
    <w:rsid w:val="009113B9"/>
    <w:rsid w:val="00911FA6"/>
    <w:rsid w:val="00912471"/>
    <w:rsid w:val="009129A3"/>
    <w:rsid w:val="00912C71"/>
    <w:rsid w:val="00912D1C"/>
    <w:rsid w:val="00913BAA"/>
    <w:rsid w:val="0091485F"/>
    <w:rsid w:val="00914C2B"/>
    <w:rsid w:val="009150E2"/>
    <w:rsid w:val="00915109"/>
    <w:rsid w:val="00915442"/>
    <w:rsid w:val="00915B8A"/>
    <w:rsid w:val="00917195"/>
    <w:rsid w:val="00917E3A"/>
    <w:rsid w:val="00920C46"/>
    <w:rsid w:val="0092176E"/>
    <w:rsid w:val="00921A1A"/>
    <w:rsid w:val="00921A47"/>
    <w:rsid w:val="00922230"/>
    <w:rsid w:val="00922A7F"/>
    <w:rsid w:val="00922AD1"/>
    <w:rsid w:val="00923B11"/>
    <w:rsid w:val="00923C8E"/>
    <w:rsid w:val="00924B5F"/>
    <w:rsid w:val="00925E60"/>
    <w:rsid w:val="009261B4"/>
    <w:rsid w:val="009265E6"/>
    <w:rsid w:val="00927CD8"/>
    <w:rsid w:val="00930896"/>
    <w:rsid w:val="00931273"/>
    <w:rsid w:val="00931303"/>
    <w:rsid w:val="009315C8"/>
    <w:rsid w:val="00931BAE"/>
    <w:rsid w:val="009324A7"/>
    <w:rsid w:val="0093357E"/>
    <w:rsid w:val="00934FD1"/>
    <w:rsid w:val="00935A4A"/>
    <w:rsid w:val="00936ED6"/>
    <w:rsid w:val="00937CCE"/>
    <w:rsid w:val="009411E5"/>
    <w:rsid w:val="00941FCE"/>
    <w:rsid w:val="00943809"/>
    <w:rsid w:val="0094391B"/>
    <w:rsid w:val="00943C73"/>
    <w:rsid w:val="00943EC1"/>
    <w:rsid w:val="0094473A"/>
    <w:rsid w:val="00944CE7"/>
    <w:rsid w:val="0094602E"/>
    <w:rsid w:val="0094607D"/>
    <w:rsid w:val="009477F0"/>
    <w:rsid w:val="00947AF2"/>
    <w:rsid w:val="00950117"/>
    <w:rsid w:val="0095093B"/>
    <w:rsid w:val="009509E2"/>
    <w:rsid w:val="00950A12"/>
    <w:rsid w:val="00952847"/>
    <w:rsid w:val="00952910"/>
    <w:rsid w:val="00952E21"/>
    <w:rsid w:val="00952F39"/>
    <w:rsid w:val="0095356B"/>
    <w:rsid w:val="009541F3"/>
    <w:rsid w:val="00955517"/>
    <w:rsid w:val="00956750"/>
    <w:rsid w:val="00957294"/>
    <w:rsid w:val="009574D3"/>
    <w:rsid w:val="00957AC0"/>
    <w:rsid w:val="00960352"/>
    <w:rsid w:val="00960F0F"/>
    <w:rsid w:val="00961165"/>
    <w:rsid w:val="0096214D"/>
    <w:rsid w:val="00963BFD"/>
    <w:rsid w:val="00963F57"/>
    <w:rsid w:val="00964878"/>
    <w:rsid w:val="0096521C"/>
    <w:rsid w:val="0096648E"/>
    <w:rsid w:val="009664B3"/>
    <w:rsid w:val="0096652C"/>
    <w:rsid w:val="00970725"/>
    <w:rsid w:val="00971B22"/>
    <w:rsid w:val="00972454"/>
    <w:rsid w:val="00972587"/>
    <w:rsid w:val="009736BB"/>
    <w:rsid w:val="00973E04"/>
    <w:rsid w:val="00973FF1"/>
    <w:rsid w:val="00974464"/>
    <w:rsid w:val="0097480C"/>
    <w:rsid w:val="009749CD"/>
    <w:rsid w:val="00974B7A"/>
    <w:rsid w:val="00974B8D"/>
    <w:rsid w:val="00974DC6"/>
    <w:rsid w:val="00975BAE"/>
    <w:rsid w:val="0097690C"/>
    <w:rsid w:val="00977628"/>
    <w:rsid w:val="00977D39"/>
    <w:rsid w:val="00980A50"/>
    <w:rsid w:val="00980FF6"/>
    <w:rsid w:val="00981113"/>
    <w:rsid w:val="00981872"/>
    <w:rsid w:val="00981D85"/>
    <w:rsid w:val="0098259D"/>
    <w:rsid w:val="0098267A"/>
    <w:rsid w:val="009828A1"/>
    <w:rsid w:val="00984925"/>
    <w:rsid w:val="00985693"/>
    <w:rsid w:val="009860A3"/>
    <w:rsid w:val="00986120"/>
    <w:rsid w:val="009863BA"/>
    <w:rsid w:val="0099082D"/>
    <w:rsid w:val="009917BF"/>
    <w:rsid w:val="00992B37"/>
    <w:rsid w:val="00994AF1"/>
    <w:rsid w:val="00995971"/>
    <w:rsid w:val="00996882"/>
    <w:rsid w:val="0099793C"/>
    <w:rsid w:val="00997D01"/>
    <w:rsid w:val="009A0210"/>
    <w:rsid w:val="009A028F"/>
    <w:rsid w:val="009A0BC6"/>
    <w:rsid w:val="009A106F"/>
    <w:rsid w:val="009A110E"/>
    <w:rsid w:val="009A129D"/>
    <w:rsid w:val="009A225A"/>
    <w:rsid w:val="009A29FF"/>
    <w:rsid w:val="009A2EDC"/>
    <w:rsid w:val="009A31B8"/>
    <w:rsid w:val="009A3B69"/>
    <w:rsid w:val="009A61CE"/>
    <w:rsid w:val="009A7419"/>
    <w:rsid w:val="009A7F86"/>
    <w:rsid w:val="009B0CC7"/>
    <w:rsid w:val="009B1056"/>
    <w:rsid w:val="009B2011"/>
    <w:rsid w:val="009B25CE"/>
    <w:rsid w:val="009B471D"/>
    <w:rsid w:val="009B5DFF"/>
    <w:rsid w:val="009B6576"/>
    <w:rsid w:val="009B6FD7"/>
    <w:rsid w:val="009B7687"/>
    <w:rsid w:val="009B7FB8"/>
    <w:rsid w:val="009C0ABE"/>
    <w:rsid w:val="009C0F75"/>
    <w:rsid w:val="009C0FB0"/>
    <w:rsid w:val="009C1061"/>
    <w:rsid w:val="009C1F61"/>
    <w:rsid w:val="009C2EEB"/>
    <w:rsid w:val="009C2EEE"/>
    <w:rsid w:val="009C3593"/>
    <w:rsid w:val="009C58EB"/>
    <w:rsid w:val="009C66E9"/>
    <w:rsid w:val="009C6947"/>
    <w:rsid w:val="009D111E"/>
    <w:rsid w:val="009D298B"/>
    <w:rsid w:val="009D37D2"/>
    <w:rsid w:val="009D4BA7"/>
    <w:rsid w:val="009D5D7F"/>
    <w:rsid w:val="009D5F2E"/>
    <w:rsid w:val="009D619B"/>
    <w:rsid w:val="009D7896"/>
    <w:rsid w:val="009E01AF"/>
    <w:rsid w:val="009E08FB"/>
    <w:rsid w:val="009E15F6"/>
    <w:rsid w:val="009E275F"/>
    <w:rsid w:val="009E4084"/>
    <w:rsid w:val="009E4B8B"/>
    <w:rsid w:val="009E588F"/>
    <w:rsid w:val="009E58FC"/>
    <w:rsid w:val="009E61CD"/>
    <w:rsid w:val="009E6E1E"/>
    <w:rsid w:val="009E7B59"/>
    <w:rsid w:val="009F0175"/>
    <w:rsid w:val="009F1D8F"/>
    <w:rsid w:val="009F2068"/>
    <w:rsid w:val="009F239A"/>
    <w:rsid w:val="009F2795"/>
    <w:rsid w:val="009F3BB2"/>
    <w:rsid w:val="009F4001"/>
    <w:rsid w:val="009F512C"/>
    <w:rsid w:val="009F52FD"/>
    <w:rsid w:val="009F6167"/>
    <w:rsid w:val="00A00D13"/>
    <w:rsid w:val="00A01F4C"/>
    <w:rsid w:val="00A024FF"/>
    <w:rsid w:val="00A02679"/>
    <w:rsid w:val="00A03141"/>
    <w:rsid w:val="00A035F3"/>
    <w:rsid w:val="00A0462C"/>
    <w:rsid w:val="00A04E5E"/>
    <w:rsid w:val="00A050E6"/>
    <w:rsid w:val="00A05E4E"/>
    <w:rsid w:val="00A05E89"/>
    <w:rsid w:val="00A06546"/>
    <w:rsid w:val="00A06574"/>
    <w:rsid w:val="00A0664A"/>
    <w:rsid w:val="00A0753B"/>
    <w:rsid w:val="00A079D5"/>
    <w:rsid w:val="00A07BE2"/>
    <w:rsid w:val="00A10913"/>
    <w:rsid w:val="00A10B66"/>
    <w:rsid w:val="00A13294"/>
    <w:rsid w:val="00A14519"/>
    <w:rsid w:val="00A148A2"/>
    <w:rsid w:val="00A154C2"/>
    <w:rsid w:val="00A16A85"/>
    <w:rsid w:val="00A17387"/>
    <w:rsid w:val="00A1777B"/>
    <w:rsid w:val="00A17D79"/>
    <w:rsid w:val="00A20225"/>
    <w:rsid w:val="00A20449"/>
    <w:rsid w:val="00A20AAE"/>
    <w:rsid w:val="00A20C2B"/>
    <w:rsid w:val="00A20EC0"/>
    <w:rsid w:val="00A21EAF"/>
    <w:rsid w:val="00A221A0"/>
    <w:rsid w:val="00A221B8"/>
    <w:rsid w:val="00A24E42"/>
    <w:rsid w:val="00A270C6"/>
    <w:rsid w:val="00A27ACD"/>
    <w:rsid w:val="00A27E9B"/>
    <w:rsid w:val="00A30FC2"/>
    <w:rsid w:val="00A310D8"/>
    <w:rsid w:val="00A31158"/>
    <w:rsid w:val="00A328DD"/>
    <w:rsid w:val="00A33FB6"/>
    <w:rsid w:val="00A347FA"/>
    <w:rsid w:val="00A348A5"/>
    <w:rsid w:val="00A34C2A"/>
    <w:rsid w:val="00A369D6"/>
    <w:rsid w:val="00A371C5"/>
    <w:rsid w:val="00A37CBC"/>
    <w:rsid w:val="00A40C9A"/>
    <w:rsid w:val="00A41C17"/>
    <w:rsid w:val="00A4305A"/>
    <w:rsid w:val="00A437A3"/>
    <w:rsid w:val="00A43B07"/>
    <w:rsid w:val="00A440F3"/>
    <w:rsid w:val="00A4435B"/>
    <w:rsid w:val="00A444DE"/>
    <w:rsid w:val="00A45DA7"/>
    <w:rsid w:val="00A46149"/>
    <w:rsid w:val="00A4728C"/>
    <w:rsid w:val="00A4758D"/>
    <w:rsid w:val="00A47890"/>
    <w:rsid w:val="00A47C96"/>
    <w:rsid w:val="00A50CCB"/>
    <w:rsid w:val="00A519B6"/>
    <w:rsid w:val="00A51D72"/>
    <w:rsid w:val="00A523F8"/>
    <w:rsid w:val="00A5250D"/>
    <w:rsid w:val="00A53F38"/>
    <w:rsid w:val="00A54130"/>
    <w:rsid w:val="00A54394"/>
    <w:rsid w:val="00A54A10"/>
    <w:rsid w:val="00A55445"/>
    <w:rsid w:val="00A558D7"/>
    <w:rsid w:val="00A55F22"/>
    <w:rsid w:val="00A560E6"/>
    <w:rsid w:val="00A57D38"/>
    <w:rsid w:val="00A6067E"/>
    <w:rsid w:val="00A60FB9"/>
    <w:rsid w:val="00A61601"/>
    <w:rsid w:val="00A62637"/>
    <w:rsid w:val="00A64C6F"/>
    <w:rsid w:val="00A65EB6"/>
    <w:rsid w:val="00A6643A"/>
    <w:rsid w:val="00A664C2"/>
    <w:rsid w:val="00A66F97"/>
    <w:rsid w:val="00A702F5"/>
    <w:rsid w:val="00A726E1"/>
    <w:rsid w:val="00A72B0D"/>
    <w:rsid w:val="00A746CA"/>
    <w:rsid w:val="00A752AA"/>
    <w:rsid w:val="00A76A0C"/>
    <w:rsid w:val="00A76A7A"/>
    <w:rsid w:val="00A802AA"/>
    <w:rsid w:val="00A81086"/>
    <w:rsid w:val="00A81445"/>
    <w:rsid w:val="00A81F82"/>
    <w:rsid w:val="00A82110"/>
    <w:rsid w:val="00A8234E"/>
    <w:rsid w:val="00A83B88"/>
    <w:rsid w:val="00A84066"/>
    <w:rsid w:val="00A84C2A"/>
    <w:rsid w:val="00A85FE1"/>
    <w:rsid w:val="00A879A4"/>
    <w:rsid w:val="00A879F6"/>
    <w:rsid w:val="00A91ABE"/>
    <w:rsid w:val="00A91B8E"/>
    <w:rsid w:val="00A929D5"/>
    <w:rsid w:val="00A930D5"/>
    <w:rsid w:val="00A93B97"/>
    <w:rsid w:val="00A9454A"/>
    <w:rsid w:val="00A95CAC"/>
    <w:rsid w:val="00A979E7"/>
    <w:rsid w:val="00AA04C0"/>
    <w:rsid w:val="00AA123B"/>
    <w:rsid w:val="00AA15D2"/>
    <w:rsid w:val="00AA23F0"/>
    <w:rsid w:val="00AA3E19"/>
    <w:rsid w:val="00AA4240"/>
    <w:rsid w:val="00AA46C5"/>
    <w:rsid w:val="00AA5253"/>
    <w:rsid w:val="00AA539F"/>
    <w:rsid w:val="00AA59FE"/>
    <w:rsid w:val="00AA5E4D"/>
    <w:rsid w:val="00AA667B"/>
    <w:rsid w:val="00AB006B"/>
    <w:rsid w:val="00AB0736"/>
    <w:rsid w:val="00AB0B8E"/>
    <w:rsid w:val="00AB1D9C"/>
    <w:rsid w:val="00AB31D7"/>
    <w:rsid w:val="00AB4D23"/>
    <w:rsid w:val="00AB4F31"/>
    <w:rsid w:val="00AB5431"/>
    <w:rsid w:val="00AB6D1A"/>
    <w:rsid w:val="00AB7179"/>
    <w:rsid w:val="00AC0694"/>
    <w:rsid w:val="00AC1FAF"/>
    <w:rsid w:val="00AC1FC3"/>
    <w:rsid w:val="00AC2C42"/>
    <w:rsid w:val="00AC2D87"/>
    <w:rsid w:val="00AC2E01"/>
    <w:rsid w:val="00AC30F1"/>
    <w:rsid w:val="00AC372E"/>
    <w:rsid w:val="00AC37CD"/>
    <w:rsid w:val="00AC3B27"/>
    <w:rsid w:val="00AC49FB"/>
    <w:rsid w:val="00AC4FEE"/>
    <w:rsid w:val="00AC562E"/>
    <w:rsid w:val="00AC5AA3"/>
    <w:rsid w:val="00AC6460"/>
    <w:rsid w:val="00AC6F7D"/>
    <w:rsid w:val="00AC7599"/>
    <w:rsid w:val="00AC76C9"/>
    <w:rsid w:val="00AC79B0"/>
    <w:rsid w:val="00AC7C4A"/>
    <w:rsid w:val="00AD0859"/>
    <w:rsid w:val="00AD157C"/>
    <w:rsid w:val="00AD2433"/>
    <w:rsid w:val="00AD314B"/>
    <w:rsid w:val="00AD3173"/>
    <w:rsid w:val="00AD4B9E"/>
    <w:rsid w:val="00AD59BF"/>
    <w:rsid w:val="00AD5C61"/>
    <w:rsid w:val="00AD79EC"/>
    <w:rsid w:val="00AD7DD9"/>
    <w:rsid w:val="00AE0B98"/>
    <w:rsid w:val="00AE10AF"/>
    <w:rsid w:val="00AE1375"/>
    <w:rsid w:val="00AE19A6"/>
    <w:rsid w:val="00AE20B5"/>
    <w:rsid w:val="00AE2915"/>
    <w:rsid w:val="00AE3BD7"/>
    <w:rsid w:val="00AE3CFF"/>
    <w:rsid w:val="00AE47DC"/>
    <w:rsid w:val="00AE4E51"/>
    <w:rsid w:val="00AE6130"/>
    <w:rsid w:val="00AE674F"/>
    <w:rsid w:val="00AE6F2B"/>
    <w:rsid w:val="00AE744E"/>
    <w:rsid w:val="00AF02C3"/>
    <w:rsid w:val="00AF046D"/>
    <w:rsid w:val="00AF0608"/>
    <w:rsid w:val="00AF071F"/>
    <w:rsid w:val="00AF0C73"/>
    <w:rsid w:val="00AF2555"/>
    <w:rsid w:val="00AF2E52"/>
    <w:rsid w:val="00AF484E"/>
    <w:rsid w:val="00AF616D"/>
    <w:rsid w:val="00AF6A96"/>
    <w:rsid w:val="00AF6B29"/>
    <w:rsid w:val="00AF72C1"/>
    <w:rsid w:val="00AF7501"/>
    <w:rsid w:val="00B0007F"/>
    <w:rsid w:val="00B001AE"/>
    <w:rsid w:val="00B005FA"/>
    <w:rsid w:val="00B0114B"/>
    <w:rsid w:val="00B01BC0"/>
    <w:rsid w:val="00B0253D"/>
    <w:rsid w:val="00B027BC"/>
    <w:rsid w:val="00B037AF"/>
    <w:rsid w:val="00B03FAE"/>
    <w:rsid w:val="00B04524"/>
    <w:rsid w:val="00B054DE"/>
    <w:rsid w:val="00B07958"/>
    <w:rsid w:val="00B07DB8"/>
    <w:rsid w:val="00B07EAE"/>
    <w:rsid w:val="00B1082F"/>
    <w:rsid w:val="00B1261E"/>
    <w:rsid w:val="00B1262E"/>
    <w:rsid w:val="00B135D3"/>
    <w:rsid w:val="00B160D1"/>
    <w:rsid w:val="00B20F9B"/>
    <w:rsid w:val="00B223E4"/>
    <w:rsid w:val="00B22836"/>
    <w:rsid w:val="00B23269"/>
    <w:rsid w:val="00B23C05"/>
    <w:rsid w:val="00B23E1F"/>
    <w:rsid w:val="00B24262"/>
    <w:rsid w:val="00B24373"/>
    <w:rsid w:val="00B25B0A"/>
    <w:rsid w:val="00B2723F"/>
    <w:rsid w:val="00B27BE0"/>
    <w:rsid w:val="00B30962"/>
    <w:rsid w:val="00B30D47"/>
    <w:rsid w:val="00B3222E"/>
    <w:rsid w:val="00B329B0"/>
    <w:rsid w:val="00B32CCD"/>
    <w:rsid w:val="00B32EF7"/>
    <w:rsid w:val="00B34A2A"/>
    <w:rsid w:val="00B35677"/>
    <w:rsid w:val="00B37D5C"/>
    <w:rsid w:val="00B404E7"/>
    <w:rsid w:val="00B41573"/>
    <w:rsid w:val="00B42B12"/>
    <w:rsid w:val="00B43C76"/>
    <w:rsid w:val="00B441B2"/>
    <w:rsid w:val="00B4563E"/>
    <w:rsid w:val="00B457A9"/>
    <w:rsid w:val="00B46054"/>
    <w:rsid w:val="00B46809"/>
    <w:rsid w:val="00B47E8D"/>
    <w:rsid w:val="00B47E9D"/>
    <w:rsid w:val="00B50E8D"/>
    <w:rsid w:val="00B521FB"/>
    <w:rsid w:val="00B52887"/>
    <w:rsid w:val="00B5339E"/>
    <w:rsid w:val="00B53591"/>
    <w:rsid w:val="00B55BD6"/>
    <w:rsid w:val="00B56CD6"/>
    <w:rsid w:val="00B56D94"/>
    <w:rsid w:val="00B575ED"/>
    <w:rsid w:val="00B60AF4"/>
    <w:rsid w:val="00B61B00"/>
    <w:rsid w:val="00B62583"/>
    <w:rsid w:val="00B62ACB"/>
    <w:rsid w:val="00B63207"/>
    <w:rsid w:val="00B644A2"/>
    <w:rsid w:val="00B65C51"/>
    <w:rsid w:val="00B6604F"/>
    <w:rsid w:val="00B6768A"/>
    <w:rsid w:val="00B67AA1"/>
    <w:rsid w:val="00B703D8"/>
    <w:rsid w:val="00B70797"/>
    <w:rsid w:val="00B715B4"/>
    <w:rsid w:val="00B71888"/>
    <w:rsid w:val="00B7190B"/>
    <w:rsid w:val="00B71E09"/>
    <w:rsid w:val="00B72121"/>
    <w:rsid w:val="00B73634"/>
    <w:rsid w:val="00B746F9"/>
    <w:rsid w:val="00B74818"/>
    <w:rsid w:val="00B748DF"/>
    <w:rsid w:val="00B74DB9"/>
    <w:rsid w:val="00B75034"/>
    <w:rsid w:val="00B75B67"/>
    <w:rsid w:val="00B763D5"/>
    <w:rsid w:val="00B76CD4"/>
    <w:rsid w:val="00B76FC3"/>
    <w:rsid w:val="00B77127"/>
    <w:rsid w:val="00B773CE"/>
    <w:rsid w:val="00B7752E"/>
    <w:rsid w:val="00B778A1"/>
    <w:rsid w:val="00B804FE"/>
    <w:rsid w:val="00B80548"/>
    <w:rsid w:val="00B80A7F"/>
    <w:rsid w:val="00B81292"/>
    <w:rsid w:val="00B81519"/>
    <w:rsid w:val="00B820E5"/>
    <w:rsid w:val="00B821EC"/>
    <w:rsid w:val="00B83109"/>
    <w:rsid w:val="00B836F2"/>
    <w:rsid w:val="00B85117"/>
    <w:rsid w:val="00B8605F"/>
    <w:rsid w:val="00B86398"/>
    <w:rsid w:val="00B873CD"/>
    <w:rsid w:val="00B87F23"/>
    <w:rsid w:val="00B9195A"/>
    <w:rsid w:val="00B92276"/>
    <w:rsid w:val="00B92E96"/>
    <w:rsid w:val="00B93137"/>
    <w:rsid w:val="00B93818"/>
    <w:rsid w:val="00B96328"/>
    <w:rsid w:val="00B964E6"/>
    <w:rsid w:val="00B96703"/>
    <w:rsid w:val="00B972C9"/>
    <w:rsid w:val="00BA02DC"/>
    <w:rsid w:val="00BA0556"/>
    <w:rsid w:val="00BA073F"/>
    <w:rsid w:val="00BA09A3"/>
    <w:rsid w:val="00BA174C"/>
    <w:rsid w:val="00BA1E64"/>
    <w:rsid w:val="00BA2BC8"/>
    <w:rsid w:val="00BA3512"/>
    <w:rsid w:val="00BA3D10"/>
    <w:rsid w:val="00BA3E87"/>
    <w:rsid w:val="00BA4F85"/>
    <w:rsid w:val="00BA5962"/>
    <w:rsid w:val="00BA7197"/>
    <w:rsid w:val="00BA7A55"/>
    <w:rsid w:val="00BB1046"/>
    <w:rsid w:val="00BB14CA"/>
    <w:rsid w:val="00BB14E5"/>
    <w:rsid w:val="00BB230B"/>
    <w:rsid w:val="00BB236A"/>
    <w:rsid w:val="00BB2AA6"/>
    <w:rsid w:val="00BB3B60"/>
    <w:rsid w:val="00BB483A"/>
    <w:rsid w:val="00BB6871"/>
    <w:rsid w:val="00BB73AE"/>
    <w:rsid w:val="00BB7481"/>
    <w:rsid w:val="00BC53A9"/>
    <w:rsid w:val="00BC54C7"/>
    <w:rsid w:val="00BC6073"/>
    <w:rsid w:val="00BC60AA"/>
    <w:rsid w:val="00BC6424"/>
    <w:rsid w:val="00BC68F1"/>
    <w:rsid w:val="00BC6CD8"/>
    <w:rsid w:val="00BC7E31"/>
    <w:rsid w:val="00BD0E0A"/>
    <w:rsid w:val="00BD11E3"/>
    <w:rsid w:val="00BD19AE"/>
    <w:rsid w:val="00BD4C8D"/>
    <w:rsid w:val="00BD7745"/>
    <w:rsid w:val="00BD7F30"/>
    <w:rsid w:val="00BE0A08"/>
    <w:rsid w:val="00BE0F31"/>
    <w:rsid w:val="00BE155C"/>
    <w:rsid w:val="00BE1B84"/>
    <w:rsid w:val="00BE22CE"/>
    <w:rsid w:val="00BE28FC"/>
    <w:rsid w:val="00BE31A7"/>
    <w:rsid w:val="00BE3939"/>
    <w:rsid w:val="00BE395C"/>
    <w:rsid w:val="00BE3DBF"/>
    <w:rsid w:val="00BE51DE"/>
    <w:rsid w:val="00BE51FD"/>
    <w:rsid w:val="00BE56C5"/>
    <w:rsid w:val="00BE7CAE"/>
    <w:rsid w:val="00BF0644"/>
    <w:rsid w:val="00BF0CF7"/>
    <w:rsid w:val="00BF1121"/>
    <w:rsid w:val="00BF11AF"/>
    <w:rsid w:val="00BF23D7"/>
    <w:rsid w:val="00BF402E"/>
    <w:rsid w:val="00BF4DC1"/>
    <w:rsid w:val="00BF6924"/>
    <w:rsid w:val="00BF703B"/>
    <w:rsid w:val="00BF7D0F"/>
    <w:rsid w:val="00C00140"/>
    <w:rsid w:val="00C00BD9"/>
    <w:rsid w:val="00C00F75"/>
    <w:rsid w:val="00C0161A"/>
    <w:rsid w:val="00C01E17"/>
    <w:rsid w:val="00C02B43"/>
    <w:rsid w:val="00C02D81"/>
    <w:rsid w:val="00C03483"/>
    <w:rsid w:val="00C038F9"/>
    <w:rsid w:val="00C04534"/>
    <w:rsid w:val="00C04A65"/>
    <w:rsid w:val="00C053F9"/>
    <w:rsid w:val="00C05505"/>
    <w:rsid w:val="00C06257"/>
    <w:rsid w:val="00C10C90"/>
    <w:rsid w:val="00C10F1C"/>
    <w:rsid w:val="00C11115"/>
    <w:rsid w:val="00C1292C"/>
    <w:rsid w:val="00C129EB"/>
    <w:rsid w:val="00C13EAE"/>
    <w:rsid w:val="00C14E7A"/>
    <w:rsid w:val="00C16FAC"/>
    <w:rsid w:val="00C17E14"/>
    <w:rsid w:val="00C20539"/>
    <w:rsid w:val="00C21815"/>
    <w:rsid w:val="00C21819"/>
    <w:rsid w:val="00C22003"/>
    <w:rsid w:val="00C23417"/>
    <w:rsid w:val="00C23A57"/>
    <w:rsid w:val="00C240A1"/>
    <w:rsid w:val="00C24ACA"/>
    <w:rsid w:val="00C25608"/>
    <w:rsid w:val="00C2578A"/>
    <w:rsid w:val="00C266CA"/>
    <w:rsid w:val="00C26F9C"/>
    <w:rsid w:val="00C27320"/>
    <w:rsid w:val="00C3325D"/>
    <w:rsid w:val="00C33BCA"/>
    <w:rsid w:val="00C3470E"/>
    <w:rsid w:val="00C35518"/>
    <w:rsid w:val="00C35C61"/>
    <w:rsid w:val="00C36EFE"/>
    <w:rsid w:val="00C37712"/>
    <w:rsid w:val="00C42A0F"/>
    <w:rsid w:val="00C42EAC"/>
    <w:rsid w:val="00C43391"/>
    <w:rsid w:val="00C4376E"/>
    <w:rsid w:val="00C43A22"/>
    <w:rsid w:val="00C43ED0"/>
    <w:rsid w:val="00C45F5B"/>
    <w:rsid w:val="00C4741F"/>
    <w:rsid w:val="00C51BEB"/>
    <w:rsid w:val="00C51F6D"/>
    <w:rsid w:val="00C5203A"/>
    <w:rsid w:val="00C54C4C"/>
    <w:rsid w:val="00C54E5E"/>
    <w:rsid w:val="00C5502E"/>
    <w:rsid w:val="00C55C8A"/>
    <w:rsid w:val="00C56577"/>
    <w:rsid w:val="00C57211"/>
    <w:rsid w:val="00C60A99"/>
    <w:rsid w:val="00C61D78"/>
    <w:rsid w:val="00C61D82"/>
    <w:rsid w:val="00C62AB1"/>
    <w:rsid w:val="00C62B62"/>
    <w:rsid w:val="00C63805"/>
    <w:rsid w:val="00C63D38"/>
    <w:rsid w:val="00C63E4A"/>
    <w:rsid w:val="00C64133"/>
    <w:rsid w:val="00C647FC"/>
    <w:rsid w:val="00C655B6"/>
    <w:rsid w:val="00C67F35"/>
    <w:rsid w:val="00C67FA1"/>
    <w:rsid w:val="00C70253"/>
    <w:rsid w:val="00C71D3A"/>
    <w:rsid w:val="00C72057"/>
    <w:rsid w:val="00C7226A"/>
    <w:rsid w:val="00C74D4B"/>
    <w:rsid w:val="00C76752"/>
    <w:rsid w:val="00C76B21"/>
    <w:rsid w:val="00C7794C"/>
    <w:rsid w:val="00C80FE3"/>
    <w:rsid w:val="00C81401"/>
    <w:rsid w:val="00C81FA2"/>
    <w:rsid w:val="00C83D72"/>
    <w:rsid w:val="00C8513B"/>
    <w:rsid w:val="00C8593F"/>
    <w:rsid w:val="00C8659C"/>
    <w:rsid w:val="00C86715"/>
    <w:rsid w:val="00C90BEB"/>
    <w:rsid w:val="00C90F5C"/>
    <w:rsid w:val="00C922F3"/>
    <w:rsid w:val="00C924B1"/>
    <w:rsid w:val="00C929DB"/>
    <w:rsid w:val="00C9307E"/>
    <w:rsid w:val="00C931B9"/>
    <w:rsid w:val="00C932A8"/>
    <w:rsid w:val="00C93608"/>
    <w:rsid w:val="00C951AC"/>
    <w:rsid w:val="00C964D7"/>
    <w:rsid w:val="00C97559"/>
    <w:rsid w:val="00C97F71"/>
    <w:rsid w:val="00CA0F2F"/>
    <w:rsid w:val="00CA11EC"/>
    <w:rsid w:val="00CA165C"/>
    <w:rsid w:val="00CA16C7"/>
    <w:rsid w:val="00CA22D0"/>
    <w:rsid w:val="00CA4E42"/>
    <w:rsid w:val="00CA537B"/>
    <w:rsid w:val="00CA6780"/>
    <w:rsid w:val="00CA7256"/>
    <w:rsid w:val="00CB0ECB"/>
    <w:rsid w:val="00CB1D3C"/>
    <w:rsid w:val="00CB3345"/>
    <w:rsid w:val="00CB35D5"/>
    <w:rsid w:val="00CB3E3E"/>
    <w:rsid w:val="00CB40CE"/>
    <w:rsid w:val="00CB48E6"/>
    <w:rsid w:val="00CB6B96"/>
    <w:rsid w:val="00CB7EE5"/>
    <w:rsid w:val="00CC12FD"/>
    <w:rsid w:val="00CC1E58"/>
    <w:rsid w:val="00CC2187"/>
    <w:rsid w:val="00CC29EA"/>
    <w:rsid w:val="00CC2FBF"/>
    <w:rsid w:val="00CC30A0"/>
    <w:rsid w:val="00CC405A"/>
    <w:rsid w:val="00CC4196"/>
    <w:rsid w:val="00CC52D6"/>
    <w:rsid w:val="00CC5AB4"/>
    <w:rsid w:val="00CC6B36"/>
    <w:rsid w:val="00CC6BAE"/>
    <w:rsid w:val="00CC6E5C"/>
    <w:rsid w:val="00CD099E"/>
    <w:rsid w:val="00CD0EF7"/>
    <w:rsid w:val="00CD121A"/>
    <w:rsid w:val="00CD1F80"/>
    <w:rsid w:val="00CD389E"/>
    <w:rsid w:val="00CD51FB"/>
    <w:rsid w:val="00CD630E"/>
    <w:rsid w:val="00CD696B"/>
    <w:rsid w:val="00CD6F73"/>
    <w:rsid w:val="00CD6F9F"/>
    <w:rsid w:val="00CD7A3B"/>
    <w:rsid w:val="00CE0656"/>
    <w:rsid w:val="00CE299F"/>
    <w:rsid w:val="00CE2FBF"/>
    <w:rsid w:val="00CE34F5"/>
    <w:rsid w:val="00CE3673"/>
    <w:rsid w:val="00CE4529"/>
    <w:rsid w:val="00CE515C"/>
    <w:rsid w:val="00CE55A6"/>
    <w:rsid w:val="00CE65A9"/>
    <w:rsid w:val="00CE66F7"/>
    <w:rsid w:val="00CE7C74"/>
    <w:rsid w:val="00CF124C"/>
    <w:rsid w:val="00CF1C81"/>
    <w:rsid w:val="00CF1EA1"/>
    <w:rsid w:val="00CF3BC8"/>
    <w:rsid w:val="00CF3CC6"/>
    <w:rsid w:val="00CF4D84"/>
    <w:rsid w:val="00CF5449"/>
    <w:rsid w:val="00CF5809"/>
    <w:rsid w:val="00CF66C3"/>
    <w:rsid w:val="00CF7EEA"/>
    <w:rsid w:val="00D00F51"/>
    <w:rsid w:val="00D01F52"/>
    <w:rsid w:val="00D04137"/>
    <w:rsid w:val="00D056C7"/>
    <w:rsid w:val="00D06122"/>
    <w:rsid w:val="00D06B05"/>
    <w:rsid w:val="00D07201"/>
    <w:rsid w:val="00D10402"/>
    <w:rsid w:val="00D106E0"/>
    <w:rsid w:val="00D10937"/>
    <w:rsid w:val="00D10E0A"/>
    <w:rsid w:val="00D11931"/>
    <w:rsid w:val="00D133A2"/>
    <w:rsid w:val="00D14093"/>
    <w:rsid w:val="00D16B26"/>
    <w:rsid w:val="00D20956"/>
    <w:rsid w:val="00D210DE"/>
    <w:rsid w:val="00D21137"/>
    <w:rsid w:val="00D2167A"/>
    <w:rsid w:val="00D21F1E"/>
    <w:rsid w:val="00D22937"/>
    <w:rsid w:val="00D22F05"/>
    <w:rsid w:val="00D234C1"/>
    <w:rsid w:val="00D2353A"/>
    <w:rsid w:val="00D23B60"/>
    <w:rsid w:val="00D23E0F"/>
    <w:rsid w:val="00D242FE"/>
    <w:rsid w:val="00D303E7"/>
    <w:rsid w:val="00D30D1B"/>
    <w:rsid w:val="00D30EF5"/>
    <w:rsid w:val="00D3174E"/>
    <w:rsid w:val="00D319C6"/>
    <w:rsid w:val="00D327D7"/>
    <w:rsid w:val="00D32B53"/>
    <w:rsid w:val="00D33063"/>
    <w:rsid w:val="00D33375"/>
    <w:rsid w:val="00D33487"/>
    <w:rsid w:val="00D33F54"/>
    <w:rsid w:val="00D34641"/>
    <w:rsid w:val="00D353BB"/>
    <w:rsid w:val="00D353D8"/>
    <w:rsid w:val="00D36223"/>
    <w:rsid w:val="00D36B6E"/>
    <w:rsid w:val="00D41CF4"/>
    <w:rsid w:val="00D45037"/>
    <w:rsid w:val="00D46026"/>
    <w:rsid w:val="00D468C1"/>
    <w:rsid w:val="00D46B54"/>
    <w:rsid w:val="00D472C3"/>
    <w:rsid w:val="00D50F24"/>
    <w:rsid w:val="00D51386"/>
    <w:rsid w:val="00D51949"/>
    <w:rsid w:val="00D519A6"/>
    <w:rsid w:val="00D53342"/>
    <w:rsid w:val="00D53B8C"/>
    <w:rsid w:val="00D54262"/>
    <w:rsid w:val="00D54662"/>
    <w:rsid w:val="00D54992"/>
    <w:rsid w:val="00D55A3C"/>
    <w:rsid w:val="00D5618F"/>
    <w:rsid w:val="00D56FEC"/>
    <w:rsid w:val="00D5764D"/>
    <w:rsid w:val="00D60328"/>
    <w:rsid w:val="00D612A6"/>
    <w:rsid w:val="00D62896"/>
    <w:rsid w:val="00D62FD8"/>
    <w:rsid w:val="00D63A10"/>
    <w:rsid w:val="00D6515D"/>
    <w:rsid w:val="00D66920"/>
    <w:rsid w:val="00D6700C"/>
    <w:rsid w:val="00D673E6"/>
    <w:rsid w:val="00D67E11"/>
    <w:rsid w:val="00D67FD5"/>
    <w:rsid w:val="00D70313"/>
    <w:rsid w:val="00D703B7"/>
    <w:rsid w:val="00D70D87"/>
    <w:rsid w:val="00D71930"/>
    <w:rsid w:val="00D71DA3"/>
    <w:rsid w:val="00D72593"/>
    <w:rsid w:val="00D72629"/>
    <w:rsid w:val="00D73364"/>
    <w:rsid w:val="00D73D7F"/>
    <w:rsid w:val="00D741AA"/>
    <w:rsid w:val="00D74E42"/>
    <w:rsid w:val="00D7650E"/>
    <w:rsid w:val="00D77662"/>
    <w:rsid w:val="00D800BA"/>
    <w:rsid w:val="00D80D1E"/>
    <w:rsid w:val="00D8104D"/>
    <w:rsid w:val="00D82559"/>
    <w:rsid w:val="00D829A6"/>
    <w:rsid w:val="00D829CC"/>
    <w:rsid w:val="00D849DF"/>
    <w:rsid w:val="00D84D9B"/>
    <w:rsid w:val="00D85287"/>
    <w:rsid w:val="00D852FD"/>
    <w:rsid w:val="00D858F2"/>
    <w:rsid w:val="00D85C2B"/>
    <w:rsid w:val="00D85E59"/>
    <w:rsid w:val="00D860D5"/>
    <w:rsid w:val="00D86488"/>
    <w:rsid w:val="00D87217"/>
    <w:rsid w:val="00D8745A"/>
    <w:rsid w:val="00D87A9B"/>
    <w:rsid w:val="00D87B6B"/>
    <w:rsid w:val="00D900EF"/>
    <w:rsid w:val="00D903C7"/>
    <w:rsid w:val="00D90AE1"/>
    <w:rsid w:val="00D911FD"/>
    <w:rsid w:val="00D915FE"/>
    <w:rsid w:val="00D918B7"/>
    <w:rsid w:val="00D936BC"/>
    <w:rsid w:val="00D9646D"/>
    <w:rsid w:val="00D96A24"/>
    <w:rsid w:val="00D9757D"/>
    <w:rsid w:val="00D97CD3"/>
    <w:rsid w:val="00DA0432"/>
    <w:rsid w:val="00DA1315"/>
    <w:rsid w:val="00DA1901"/>
    <w:rsid w:val="00DA1F21"/>
    <w:rsid w:val="00DA2717"/>
    <w:rsid w:val="00DA27DF"/>
    <w:rsid w:val="00DA2D4C"/>
    <w:rsid w:val="00DA3484"/>
    <w:rsid w:val="00DA5393"/>
    <w:rsid w:val="00DA541B"/>
    <w:rsid w:val="00DA5CC0"/>
    <w:rsid w:val="00DA659B"/>
    <w:rsid w:val="00DA7DC1"/>
    <w:rsid w:val="00DB07BB"/>
    <w:rsid w:val="00DB0BEA"/>
    <w:rsid w:val="00DB0DFD"/>
    <w:rsid w:val="00DB2140"/>
    <w:rsid w:val="00DB342E"/>
    <w:rsid w:val="00DB3C7A"/>
    <w:rsid w:val="00DB429E"/>
    <w:rsid w:val="00DB4B8D"/>
    <w:rsid w:val="00DB4C61"/>
    <w:rsid w:val="00DB596D"/>
    <w:rsid w:val="00DB5A60"/>
    <w:rsid w:val="00DB5D53"/>
    <w:rsid w:val="00DB5FB4"/>
    <w:rsid w:val="00DB6796"/>
    <w:rsid w:val="00DC0299"/>
    <w:rsid w:val="00DC0ED1"/>
    <w:rsid w:val="00DC1B0E"/>
    <w:rsid w:val="00DC376E"/>
    <w:rsid w:val="00DC3BEB"/>
    <w:rsid w:val="00DC4375"/>
    <w:rsid w:val="00DC45C6"/>
    <w:rsid w:val="00DC54DF"/>
    <w:rsid w:val="00DC5891"/>
    <w:rsid w:val="00DC5AE5"/>
    <w:rsid w:val="00DC6A04"/>
    <w:rsid w:val="00DC6B32"/>
    <w:rsid w:val="00DC6DF6"/>
    <w:rsid w:val="00DC74CE"/>
    <w:rsid w:val="00DC7EC6"/>
    <w:rsid w:val="00DC7FE5"/>
    <w:rsid w:val="00DD012C"/>
    <w:rsid w:val="00DD1FC7"/>
    <w:rsid w:val="00DD2463"/>
    <w:rsid w:val="00DD2A6B"/>
    <w:rsid w:val="00DD3361"/>
    <w:rsid w:val="00DD369A"/>
    <w:rsid w:val="00DD5C11"/>
    <w:rsid w:val="00DD5DD2"/>
    <w:rsid w:val="00DD7186"/>
    <w:rsid w:val="00DD759D"/>
    <w:rsid w:val="00DE0CEE"/>
    <w:rsid w:val="00DE331F"/>
    <w:rsid w:val="00DE33CF"/>
    <w:rsid w:val="00DE33F4"/>
    <w:rsid w:val="00DE3D68"/>
    <w:rsid w:val="00DE3D7A"/>
    <w:rsid w:val="00DE45C7"/>
    <w:rsid w:val="00DE4AF0"/>
    <w:rsid w:val="00DE5694"/>
    <w:rsid w:val="00DE59FA"/>
    <w:rsid w:val="00DE5A6B"/>
    <w:rsid w:val="00DE6116"/>
    <w:rsid w:val="00DE6A98"/>
    <w:rsid w:val="00DE6F73"/>
    <w:rsid w:val="00DE79D6"/>
    <w:rsid w:val="00DF0570"/>
    <w:rsid w:val="00DF0998"/>
    <w:rsid w:val="00DF1134"/>
    <w:rsid w:val="00DF222D"/>
    <w:rsid w:val="00DF3B80"/>
    <w:rsid w:val="00DF485D"/>
    <w:rsid w:val="00DF4BFE"/>
    <w:rsid w:val="00DF4E69"/>
    <w:rsid w:val="00DF7A3D"/>
    <w:rsid w:val="00E009D8"/>
    <w:rsid w:val="00E01F66"/>
    <w:rsid w:val="00E02907"/>
    <w:rsid w:val="00E0390D"/>
    <w:rsid w:val="00E03FF3"/>
    <w:rsid w:val="00E05939"/>
    <w:rsid w:val="00E06CC6"/>
    <w:rsid w:val="00E07273"/>
    <w:rsid w:val="00E1130F"/>
    <w:rsid w:val="00E115B8"/>
    <w:rsid w:val="00E1188C"/>
    <w:rsid w:val="00E11FAC"/>
    <w:rsid w:val="00E12213"/>
    <w:rsid w:val="00E1231B"/>
    <w:rsid w:val="00E12915"/>
    <w:rsid w:val="00E12ADA"/>
    <w:rsid w:val="00E1362E"/>
    <w:rsid w:val="00E14A1E"/>
    <w:rsid w:val="00E15318"/>
    <w:rsid w:val="00E156E9"/>
    <w:rsid w:val="00E1625D"/>
    <w:rsid w:val="00E1656C"/>
    <w:rsid w:val="00E1685F"/>
    <w:rsid w:val="00E20454"/>
    <w:rsid w:val="00E20990"/>
    <w:rsid w:val="00E20C3F"/>
    <w:rsid w:val="00E20DD1"/>
    <w:rsid w:val="00E20DFD"/>
    <w:rsid w:val="00E213FF"/>
    <w:rsid w:val="00E23C37"/>
    <w:rsid w:val="00E24224"/>
    <w:rsid w:val="00E2580D"/>
    <w:rsid w:val="00E3095A"/>
    <w:rsid w:val="00E30B93"/>
    <w:rsid w:val="00E30C69"/>
    <w:rsid w:val="00E318FF"/>
    <w:rsid w:val="00E32A84"/>
    <w:rsid w:val="00E3385A"/>
    <w:rsid w:val="00E34E25"/>
    <w:rsid w:val="00E34F3B"/>
    <w:rsid w:val="00E353A9"/>
    <w:rsid w:val="00E3565C"/>
    <w:rsid w:val="00E358CB"/>
    <w:rsid w:val="00E36E28"/>
    <w:rsid w:val="00E37685"/>
    <w:rsid w:val="00E37E1E"/>
    <w:rsid w:val="00E403C6"/>
    <w:rsid w:val="00E4049F"/>
    <w:rsid w:val="00E42A94"/>
    <w:rsid w:val="00E42C2E"/>
    <w:rsid w:val="00E435A6"/>
    <w:rsid w:val="00E43911"/>
    <w:rsid w:val="00E44A26"/>
    <w:rsid w:val="00E45278"/>
    <w:rsid w:val="00E45D6F"/>
    <w:rsid w:val="00E45E80"/>
    <w:rsid w:val="00E46D21"/>
    <w:rsid w:val="00E475C0"/>
    <w:rsid w:val="00E47E9E"/>
    <w:rsid w:val="00E47F71"/>
    <w:rsid w:val="00E50087"/>
    <w:rsid w:val="00E50F51"/>
    <w:rsid w:val="00E52B1C"/>
    <w:rsid w:val="00E53030"/>
    <w:rsid w:val="00E532D8"/>
    <w:rsid w:val="00E53424"/>
    <w:rsid w:val="00E55F15"/>
    <w:rsid w:val="00E5791F"/>
    <w:rsid w:val="00E60A9C"/>
    <w:rsid w:val="00E6152F"/>
    <w:rsid w:val="00E62BB1"/>
    <w:rsid w:val="00E62DC4"/>
    <w:rsid w:val="00E635E6"/>
    <w:rsid w:val="00E6373C"/>
    <w:rsid w:val="00E63B66"/>
    <w:rsid w:val="00E64487"/>
    <w:rsid w:val="00E64B1B"/>
    <w:rsid w:val="00E65C1E"/>
    <w:rsid w:val="00E663EB"/>
    <w:rsid w:val="00E6724B"/>
    <w:rsid w:val="00E67575"/>
    <w:rsid w:val="00E67C2D"/>
    <w:rsid w:val="00E7011E"/>
    <w:rsid w:val="00E716B3"/>
    <w:rsid w:val="00E72114"/>
    <w:rsid w:val="00E72EEE"/>
    <w:rsid w:val="00E73029"/>
    <w:rsid w:val="00E73257"/>
    <w:rsid w:val="00E73715"/>
    <w:rsid w:val="00E74919"/>
    <w:rsid w:val="00E75CEE"/>
    <w:rsid w:val="00E76488"/>
    <w:rsid w:val="00E7720D"/>
    <w:rsid w:val="00E773CD"/>
    <w:rsid w:val="00E819EE"/>
    <w:rsid w:val="00E81B50"/>
    <w:rsid w:val="00E81FD0"/>
    <w:rsid w:val="00E825DF"/>
    <w:rsid w:val="00E827DD"/>
    <w:rsid w:val="00E82D41"/>
    <w:rsid w:val="00E83EF1"/>
    <w:rsid w:val="00E842D9"/>
    <w:rsid w:val="00E84333"/>
    <w:rsid w:val="00E8495B"/>
    <w:rsid w:val="00E858C8"/>
    <w:rsid w:val="00E85A0B"/>
    <w:rsid w:val="00E86FF0"/>
    <w:rsid w:val="00E877B8"/>
    <w:rsid w:val="00E902F5"/>
    <w:rsid w:val="00E90A32"/>
    <w:rsid w:val="00E90AB6"/>
    <w:rsid w:val="00E9311C"/>
    <w:rsid w:val="00E9315B"/>
    <w:rsid w:val="00E939C2"/>
    <w:rsid w:val="00E94859"/>
    <w:rsid w:val="00E94887"/>
    <w:rsid w:val="00E94909"/>
    <w:rsid w:val="00E949E5"/>
    <w:rsid w:val="00E95DAB"/>
    <w:rsid w:val="00E96C11"/>
    <w:rsid w:val="00E96DB7"/>
    <w:rsid w:val="00EA1724"/>
    <w:rsid w:val="00EA384E"/>
    <w:rsid w:val="00EA6707"/>
    <w:rsid w:val="00EA788D"/>
    <w:rsid w:val="00EB067B"/>
    <w:rsid w:val="00EB0746"/>
    <w:rsid w:val="00EB07A0"/>
    <w:rsid w:val="00EB1F51"/>
    <w:rsid w:val="00EB24A5"/>
    <w:rsid w:val="00EB294D"/>
    <w:rsid w:val="00EB2C08"/>
    <w:rsid w:val="00EB2F09"/>
    <w:rsid w:val="00EB388D"/>
    <w:rsid w:val="00EB4E7D"/>
    <w:rsid w:val="00EB56B9"/>
    <w:rsid w:val="00EB59FB"/>
    <w:rsid w:val="00EB5B4D"/>
    <w:rsid w:val="00EB7CAC"/>
    <w:rsid w:val="00EC0970"/>
    <w:rsid w:val="00EC10A9"/>
    <w:rsid w:val="00EC12FF"/>
    <w:rsid w:val="00EC1C4A"/>
    <w:rsid w:val="00EC20CB"/>
    <w:rsid w:val="00EC2666"/>
    <w:rsid w:val="00EC2E99"/>
    <w:rsid w:val="00EC385A"/>
    <w:rsid w:val="00EC3A70"/>
    <w:rsid w:val="00EC3B45"/>
    <w:rsid w:val="00EC4DCE"/>
    <w:rsid w:val="00EC59F5"/>
    <w:rsid w:val="00EC5E4B"/>
    <w:rsid w:val="00EC5F8E"/>
    <w:rsid w:val="00EC5FB6"/>
    <w:rsid w:val="00EC74C2"/>
    <w:rsid w:val="00ED05E7"/>
    <w:rsid w:val="00ED0EB3"/>
    <w:rsid w:val="00ED117A"/>
    <w:rsid w:val="00ED1284"/>
    <w:rsid w:val="00ED1791"/>
    <w:rsid w:val="00ED1E20"/>
    <w:rsid w:val="00ED29A8"/>
    <w:rsid w:val="00ED33E4"/>
    <w:rsid w:val="00ED3F90"/>
    <w:rsid w:val="00ED5020"/>
    <w:rsid w:val="00EE02A8"/>
    <w:rsid w:val="00EE1048"/>
    <w:rsid w:val="00EE19BC"/>
    <w:rsid w:val="00EE3114"/>
    <w:rsid w:val="00EE40C6"/>
    <w:rsid w:val="00EE4101"/>
    <w:rsid w:val="00EE4672"/>
    <w:rsid w:val="00EE49F5"/>
    <w:rsid w:val="00EE5B70"/>
    <w:rsid w:val="00EE5D4D"/>
    <w:rsid w:val="00EE648A"/>
    <w:rsid w:val="00EE7AC8"/>
    <w:rsid w:val="00EF0A75"/>
    <w:rsid w:val="00EF0D66"/>
    <w:rsid w:val="00EF1027"/>
    <w:rsid w:val="00EF20FF"/>
    <w:rsid w:val="00EF2519"/>
    <w:rsid w:val="00EF2803"/>
    <w:rsid w:val="00EF2A30"/>
    <w:rsid w:val="00EF2E46"/>
    <w:rsid w:val="00EF42AC"/>
    <w:rsid w:val="00EF4488"/>
    <w:rsid w:val="00EF55C6"/>
    <w:rsid w:val="00EF580B"/>
    <w:rsid w:val="00EF662B"/>
    <w:rsid w:val="00EF6FD9"/>
    <w:rsid w:val="00EF71CA"/>
    <w:rsid w:val="00EF7E3E"/>
    <w:rsid w:val="00F009F6"/>
    <w:rsid w:val="00F01F7A"/>
    <w:rsid w:val="00F0205F"/>
    <w:rsid w:val="00F0273F"/>
    <w:rsid w:val="00F02EF8"/>
    <w:rsid w:val="00F055D7"/>
    <w:rsid w:val="00F05FF6"/>
    <w:rsid w:val="00F065BA"/>
    <w:rsid w:val="00F066E5"/>
    <w:rsid w:val="00F079E4"/>
    <w:rsid w:val="00F1027A"/>
    <w:rsid w:val="00F10976"/>
    <w:rsid w:val="00F10D92"/>
    <w:rsid w:val="00F123C4"/>
    <w:rsid w:val="00F12BDC"/>
    <w:rsid w:val="00F141AD"/>
    <w:rsid w:val="00F14CAF"/>
    <w:rsid w:val="00F1565D"/>
    <w:rsid w:val="00F1744C"/>
    <w:rsid w:val="00F1795F"/>
    <w:rsid w:val="00F20189"/>
    <w:rsid w:val="00F20F21"/>
    <w:rsid w:val="00F223FF"/>
    <w:rsid w:val="00F22599"/>
    <w:rsid w:val="00F244B6"/>
    <w:rsid w:val="00F246CC"/>
    <w:rsid w:val="00F24A39"/>
    <w:rsid w:val="00F26893"/>
    <w:rsid w:val="00F304F3"/>
    <w:rsid w:val="00F30C78"/>
    <w:rsid w:val="00F30C87"/>
    <w:rsid w:val="00F3148A"/>
    <w:rsid w:val="00F32479"/>
    <w:rsid w:val="00F339C7"/>
    <w:rsid w:val="00F3439A"/>
    <w:rsid w:val="00F344E1"/>
    <w:rsid w:val="00F34BF3"/>
    <w:rsid w:val="00F34E8A"/>
    <w:rsid w:val="00F35D03"/>
    <w:rsid w:val="00F35D2C"/>
    <w:rsid w:val="00F35E23"/>
    <w:rsid w:val="00F40330"/>
    <w:rsid w:val="00F40562"/>
    <w:rsid w:val="00F40B19"/>
    <w:rsid w:val="00F41267"/>
    <w:rsid w:val="00F41769"/>
    <w:rsid w:val="00F42C78"/>
    <w:rsid w:val="00F4355A"/>
    <w:rsid w:val="00F4416E"/>
    <w:rsid w:val="00F449B3"/>
    <w:rsid w:val="00F44DEC"/>
    <w:rsid w:val="00F4516D"/>
    <w:rsid w:val="00F45517"/>
    <w:rsid w:val="00F4591C"/>
    <w:rsid w:val="00F4593C"/>
    <w:rsid w:val="00F47D85"/>
    <w:rsid w:val="00F47DFE"/>
    <w:rsid w:val="00F5001E"/>
    <w:rsid w:val="00F50036"/>
    <w:rsid w:val="00F5050A"/>
    <w:rsid w:val="00F5179A"/>
    <w:rsid w:val="00F51965"/>
    <w:rsid w:val="00F523C0"/>
    <w:rsid w:val="00F52AB1"/>
    <w:rsid w:val="00F53CF5"/>
    <w:rsid w:val="00F5512D"/>
    <w:rsid w:val="00F5576D"/>
    <w:rsid w:val="00F56328"/>
    <w:rsid w:val="00F56620"/>
    <w:rsid w:val="00F56ED2"/>
    <w:rsid w:val="00F572A8"/>
    <w:rsid w:val="00F57AFC"/>
    <w:rsid w:val="00F57C5D"/>
    <w:rsid w:val="00F57C64"/>
    <w:rsid w:val="00F60260"/>
    <w:rsid w:val="00F6229A"/>
    <w:rsid w:val="00F63467"/>
    <w:rsid w:val="00F63797"/>
    <w:rsid w:val="00F64326"/>
    <w:rsid w:val="00F648D4"/>
    <w:rsid w:val="00F65CDA"/>
    <w:rsid w:val="00F6675E"/>
    <w:rsid w:val="00F67D80"/>
    <w:rsid w:val="00F739A2"/>
    <w:rsid w:val="00F73EB1"/>
    <w:rsid w:val="00F74D64"/>
    <w:rsid w:val="00F74F6D"/>
    <w:rsid w:val="00F75C3F"/>
    <w:rsid w:val="00F75E7D"/>
    <w:rsid w:val="00F763EC"/>
    <w:rsid w:val="00F76635"/>
    <w:rsid w:val="00F801F8"/>
    <w:rsid w:val="00F80533"/>
    <w:rsid w:val="00F808F2"/>
    <w:rsid w:val="00F82AE5"/>
    <w:rsid w:val="00F831D0"/>
    <w:rsid w:val="00F83D90"/>
    <w:rsid w:val="00F83FBB"/>
    <w:rsid w:val="00F843E5"/>
    <w:rsid w:val="00F875CC"/>
    <w:rsid w:val="00F87AD9"/>
    <w:rsid w:val="00F87D3F"/>
    <w:rsid w:val="00F907B6"/>
    <w:rsid w:val="00F916F4"/>
    <w:rsid w:val="00F918C2"/>
    <w:rsid w:val="00F92CF3"/>
    <w:rsid w:val="00F93140"/>
    <w:rsid w:val="00F936F5"/>
    <w:rsid w:val="00F957AE"/>
    <w:rsid w:val="00FA0996"/>
    <w:rsid w:val="00FA09B1"/>
    <w:rsid w:val="00FA330B"/>
    <w:rsid w:val="00FA33F4"/>
    <w:rsid w:val="00FA4F79"/>
    <w:rsid w:val="00FA53E5"/>
    <w:rsid w:val="00FA6A5E"/>
    <w:rsid w:val="00FA6C76"/>
    <w:rsid w:val="00FA76B6"/>
    <w:rsid w:val="00FB0432"/>
    <w:rsid w:val="00FB0B7C"/>
    <w:rsid w:val="00FB1098"/>
    <w:rsid w:val="00FB21FB"/>
    <w:rsid w:val="00FB2290"/>
    <w:rsid w:val="00FB26B8"/>
    <w:rsid w:val="00FB308D"/>
    <w:rsid w:val="00FB39DB"/>
    <w:rsid w:val="00FB40B4"/>
    <w:rsid w:val="00FB4258"/>
    <w:rsid w:val="00FB4B85"/>
    <w:rsid w:val="00FB4F53"/>
    <w:rsid w:val="00FB57E6"/>
    <w:rsid w:val="00FB6403"/>
    <w:rsid w:val="00FB659A"/>
    <w:rsid w:val="00FB6637"/>
    <w:rsid w:val="00FB712B"/>
    <w:rsid w:val="00FB74BC"/>
    <w:rsid w:val="00FC0B0D"/>
    <w:rsid w:val="00FC1E15"/>
    <w:rsid w:val="00FC1E88"/>
    <w:rsid w:val="00FC4280"/>
    <w:rsid w:val="00FC457E"/>
    <w:rsid w:val="00FC4E74"/>
    <w:rsid w:val="00FC66C7"/>
    <w:rsid w:val="00FC67E5"/>
    <w:rsid w:val="00FC69C7"/>
    <w:rsid w:val="00FC6A14"/>
    <w:rsid w:val="00FC6ABF"/>
    <w:rsid w:val="00FC787B"/>
    <w:rsid w:val="00FC7DD8"/>
    <w:rsid w:val="00FD0C47"/>
    <w:rsid w:val="00FD0D60"/>
    <w:rsid w:val="00FD3B87"/>
    <w:rsid w:val="00FD40F8"/>
    <w:rsid w:val="00FD46DB"/>
    <w:rsid w:val="00FD4B3C"/>
    <w:rsid w:val="00FD4D56"/>
    <w:rsid w:val="00FD527E"/>
    <w:rsid w:val="00FD54FC"/>
    <w:rsid w:val="00FD5C11"/>
    <w:rsid w:val="00FD61F0"/>
    <w:rsid w:val="00FD6A68"/>
    <w:rsid w:val="00FD7565"/>
    <w:rsid w:val="00FD7EAC"/>
    <w:rsid w:val="00FE0D14"/>
    <w:rsid w:val="00FE1ECE"/>
    <w:rsid w:val="00FE28C9"/>
    <w:rsid w:val="00FE2EE0"/>
    <w:rsid w:val="00FE534E"/>
    <w:rsid w:val="00FE5B74"/>
    <w:rsid w:val="00FF0D3E"/>
    <w:rsid w:val="00FF38AA"/>
    <w:rsid w:val="00FF42DA"/>
    <w:rsid w:val="00FF589B"/>
    <w:rsid w:val="00FF7B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666" strokecolor="#666">
      <v:fill color="#666" color2="#ccc" angle="-45" focus="-50%" type="gradient"/>
      <v:stroke color="#666" weight="1pt"/>
      <v:shadow on="t" type="perspective" color="#7f7f7f" opacity=".5" offset="1pt" offset2="-3pt"/>
    </o:shapedefaults>
    <o:shapelayout v:ext="edit">
      <o:idmap v:ext="edit" data="2"/>
    </o:shapelayout>
  </w:shapeDefaults>
  <w:decimalSymbol w:val=","/>
  <w:listSeparator w:val=";"/>
  <w14:docId w14:val="2B2A4814"/>
  <w15:docId w15:val="{CA113C4A-CFA0-400B-A0CD-33972CB8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V4"/>
    <w:qFormat/>
    <w:rsid w:val="005737EC"/>
    <w:pPr>
      <w:spacing w:before="20" w:after="20"/>
      <w:jc w:val="both"/>
    </w:pPr>
    <w:rPr>
      <w:rFonts w:ascii="Calibri" w:eastAsia="平成明朝" w:hAnsi="Calibri"/>
      <w:sz w:val="22"/>
      <w:szCs w:val="18"/>
      <w:lang w:val="en-GB" w:eastAsia="en-US"/>
    </w:rPr>
  </w:style>
  <w:style w:type="paragraph" w:styleId="Ttulo1">
    <w:name w:val="heading 1"/>
    <w:aliases w:val="Heading 1 V4,1"/>
    <w:basedOn w:val="Normal"/>
    <w:next w:val="ParagraphV4"/>
    <w:qFormat/>
    <w:rsid w:val="00D86488"/>
    <w:pPr>
      <w:pageBreakBefore/>
      <w:numPr>
        <w:numId w:val="28"/>
      </w:numPr>
      <w:tabs>
        <w:tab w:val="clear" w:pos="2700"/>
      </w:tabs>
      <w:spacing w:after="240"/>
      <w:ind w:right="720"/>
      <w:jc w:val="left"/>
      <w:outlineLvl w:val="0"/>
    </w:pPr>
    <w:rPr>
      <w:rFonts w:cs="Times New Roman Bold"/>
      <w:b/>
      <w:bCs/>
      <w:caps/>
      <w:sz w:val="36"/>
    </w:rPr>
  </w:style>
  <w:style w:type="paragraph" w:styleId="Ttulo2">
    <w:name w:val="heading 2"/>
    <w:aliases w:val="2,h2,2Level V4,2Level"/>
    <w:basedOn w:val="ParagraphV4"/>
    <w:next w:val="Normal"/>
    <w:link w:val="Ttulo2Car"/>
    <w:autoRedefine/>
    <w:qFormat/>
    <w:rsid w:val="00FD61F0"/>
    <w:pPr>
      <w:keepNext/>
      <w:keepLines/>
      <w:numPr>
        <w:ilvl w:val="1"/>
        <w:numId w:val="28"/>
      </w:numPr>
      <w:tabs>
        <w:tab w:val="left" w:pos="567"/>
        <w:tab w:val="left" w:pos="709"/>
      </w:tabs>
      <w:spacing w:before="360" w:after="240"/>
      <w:ind w:right="720"/>
      <w:jc w:val="left"/>
      <w:outlineLvl w:val="1"/>
    </w:pPr>
    <w:rPr>
      <w:rFonts w:ascii="Calibri" w:hAnsi="Calibri"/>
      <w:b/>
      <w:bCs/>
      <w:iCs/>
      <w:kern w:val="32"/>
      <w:sz w:val="28"/>
      <w:szCs w:val="28"/>
      <w:lang w:val="x-none"/>
    </w:rPr>
  </w:style>
  <w:style w:type="paragraph" w:styleId="Ttulo3">
    <w:name w:val="heading 3"/>
    <w:aliases w:val="3,h3 V4,h3,Heading 3 Char,31,h32"/>
    <w:basedOn w:val="Normal"/>
    <w:next w:val="ParagraphV4"/>
    <w:qFormat/>
    <w:rsid w:val="00D60328"/>
    <w:pPr>
      <w:keepNext/>
      <w:numPr>
        <w:ilvl w:val="2"/>
        <w:numId w:val="28"/>
      </w:numPr>
      <w:spacing w:before="240" w:after="60"/>
      <w:outlineLvl w:val="2"/>
    </w:pPr>
    <w:rPr>
      <w:b/>
      <w:sz w:val="26"/>
    </w:rPr>
  </w:style>
  <w:style w:type="paragraph" w:styleId="Ttulo4">
    <w:name w:val="heading 4"/>
    <w:aliases w:val="4,h4,. (A.),Sub SubHeading,bulletext,Sub SubHeading1,Sub SubHeading2,Sub SubHeading3,Sub SubHeading11,Sub SubHeading21,Sub SubHeading4,Sub SubHeading12,Sub SubHeading22,Sub SubHeading5,Sub SubHeading13,Sub SubHeading23,Sub SubHeading31"/>
    <w:basedOn w:val="Normal"/>
    <w:next w:val="Normal"/>
    <w:link w:val="Ttulo4Car"/>
    <w:autoRedefine/>
    <w:qFormat/>
    <w:rsid w:val="00FF7BEA"/>
    <w:pPr>
      <w:numPr>
        <w:ilvl w:val="1"/>
        <w:numId w:val="33"/>
      </w:numPr>
      <w:outlineLvl w:val="3"/>
    </w:pPr>
    <w:rPr>
      <w:lang w:val="x-none" w:eastAsia="ja-JP"/>
    </w:rPr>
  </w:style>
  <w:style w:type="paragraph" w:styleId="Ttulo5">
    <w:name w:val="heading 5"/>
    <w:aliases w:val="5 V4,5"/>
    <w:basedOn w:val="Ttulo4"/>
    <w:next w:val="Normal"/>
    <w:link w:val="Ttulo5Car"/>
    <w:qFormat/>
    <w:rsid w:val="00D60328"/>
    <w:pPr>
      <w:numPr>
        <w:ilvl w:val="4"/>
        <w:numId w:val="28"/>
      </w:numPr>
      <w:outlineLvl w:val="4"/>
    </w:pPr>
    <w:rPr>
      <w:lang w:val="en-GB" w:eastAsia="x-none"/>
    </w:rPr>
  </w:style>
  <w:style w:type="paragraph" w:styleId="Ttulo6">
    <w:name w:val="heading 6"/>
    <w:aliases w:val="Heading 6 V4,6"/>
    <w:basedOn w:val="Normal"/>
    <w:next w:val="Normal"/>
    <w:qFormat/>
    <w:rsid w:val="00D60328"/>
    <w:pPr>
      <w:keepNext/>
      <w:numPr>
        <w:ilvl w:val="5"/>
        <w:numId w:val="28"/>
      </w:numPr>
      <w:jc w:val="center"/>
      <w:outlineLvl w:val="5"/>
    </w:pPr>
    <w:rPr>
      <w:b/>
      <w:lang w:val="en-US"/>
    </w:rPr>
  </w:style>
  <w:style w:type="paragraph" w:styleId="Ttulo7">
    <w:name w:val="heading 7"/>
    <w:aliases w:val="Heading 7 V4,7"/>
    <w:basedOn w:val="Normal"/>
    <w:next w:val="Normal"/>
    <w:qFormat/>
    <w:rsid w:val="00D60328"/>
    <w:pPr>
      <w:numPr>
        <w:ilvl w:val="6"/>
        <w:numId w:val="28"/>
      </w:numPr>
      <w:tabs>
        <w:tab w:val="left" w:pos="8640"/>
        <w:tab w:val="left" w:pos="9504"/>
        <w:tab w:val="left" w:pos="10368"/>
        <w:tab w:val="left" w:pos="11232"/>
        <w:tab w:val="left" w:pos="12096"/>
        <w:tab w:val="left" w:pos="12960"/>
      </w:tabs>
      <w:spacing w:before="240" w:after="60"/>
      <w:outlineLvl w:val="6"/>
    </w:pPr>
    <w:rPr>
      <w:rFonts w:ascii="Helvetica" w:eastAsia="Times New Roman" w:hAnsi="Helvetica"/>
      <w:lang w:val="en-US"/>
    </w:rPr>
  </w:style>
  <w:style w:type="paragraph" w:styleId="Ttulo8">
    <w:name w:val="heading 8"/>
    <w:aliases w:val="8 V4,8"/>
    <w:basedOn w:val="Normal"/>
    <w:next w:val="Normal"/>
    <w:qFormat/>
    <w:rsid w:val="00D60328"/>
    <w:pPr>
      <w:numPr>
        <w:ilvl w:val="7"/>
        <w:numId w:val="28"/>
      </w:numPr>
      <w:tabs>
        <w:tab w:val="left" w:pos="8640"/>
        <w:tab w:val="left" w:pos="9504"/>
        <w:tab w:val="left" w:pos="10368"/>
        <w:tab w:val="left" w:pos="11232"/>
        <w:tab w:val="left" w:pos="12096"/>
        <w:tab w:val="left" w:pos="12960"/>
      </w:tabs>
      <w:spacing w:before="240" w:after="60"/>
      <w:outlineLvl w:val="7"/>
    </w:pPr>
    <w:rPr>
      <w:rFonts w:ascii="Helvetica" w:eastAsia="Times New Roman" w:hAnsi="Helvetica"/>
      <w:i/>
      <w:lang w:val="en-US"/>
    </w:rPr>
  </w:style>
  <w:style w:type="paragraph" w:styleId="Ttulo9">
    <w:name w:val="heading 9"/>
    <w:aliases w:val="Heading 9 V4,9"/>
    <w:basedOn w:val="Normal"/>
    <w:qFormat/>
    <w:rsid w:val="00D60328"/>
    <w:pPr>
      <w:numPr>
        <w:ilvl w:val="8"/>
        <w:numId w:val="28"/>
      </w:numPr>
      <w:tabs>
        <w:tab w:val="left" w:pos="8640"/>
        <w:tab w:val="left" w:pos="9504"/>
        <w:tab w:val="left" w:pos="10368"/>
        <w:tab w:val="left" w:pos="11232"/>
        <w:tab w:val="left" w:pos="12096"/>
        <w:tab w:val="left" w:pos="12960"/>
      </w:tabs>
      <w:spacing w:before="240" w:after="60"/>
      <w:outlineLvl w:val="8"/>
    </w:pPr>
    <w:rPr>
      <w:rFonts w:ascii="Helvetica" w:eastAsia="Times New Roman" w:hAnsi="Helvetica"/>
      <w:i/>
      <w:sz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OKTITLEV4">
    <w:name w:val="BOOK TITLE V4"/>
    <w:basedOn w:val="Normal"/>
    <w:autoRedefine/>
    <w:rsid w:val="00B76FC3"/>
    <w:pPr>
      <w:jc w:val="center"/>
    </w:pPr>
    <w:rPr>
      <w:b/>
      <w:bCs/>
      <w:sz w:val="44"/>
      <w:szCs w:val="44"/>
    </w:rPr>
  </w:style>
  <w:style w:type="paragraph" w:customStyle="1" w:styleId="CENTXTBOLD16PARAV4">
    <w:name w:val="CEN TXT BOLD16 PARA V4"/>
    <w:basedOn w:val="Normal"/>
    <w:link w:val="CENTXTBOLD16PARAV4Char"/>
    <w:autoRedefine/>
    <w:rsid w:val="0064489F"/>
    <w:pPr>
      <w:jc w:val="center"/>
    </w:pPr>
    <w:rPr>
      <w:rFonts w:ascii="Arial" w:hAnsi="Arial"/>
      <w:b/>
      <w:bCs/>
      <w:sz w:val="32"/>
      <w:szCs w:val="32"/>
    </w:rPr>
  </w:style>
  <w:style w:type="paragraph" w:customStyle="1" w:styleId="CENTXTPARAV4">
    <w:name w:val="CEN TXT PARA V4"/>
    <w:basedOn w:val="Normal"/>
    <w:autoRedefine/>
    <w:rsid w:val="00FC4280"/>
    <w:pPr>
      <w:spacing w:before="120" w:after="120"/>
      <w:jc w:val="center"/>
    </w:pPr>
  </w:style>
  <w:style w:type="character" w:customStyle="1" w:styleId="CENTXTBOLD16PARAV4Char">
    <w:name w:val="CEN TXT BOLD16 PARA V4 Char"/>
    <w:link w:val="CENTXTBOLD16PARAV4"/>
    <w:rsid w:val="0064489F"/>
    <w:rPr>
      <w:rFonts w:ascii="Arial" w:eastAsia="平成明朝" w:hAnsi="Arial"/>
      <w:b/>
      <w:bCs/>
      <w:sz w:val="32"/>
      <w:szCs w:val="32"/>
      <w:lang w:val="en-GB" w:eastAsia="en-US" w:bidi="ar-SA"/>
    </w:rPr>
  </w:style>
  <w:style w:type="paragraph" w:customStyle="1" w:styleId="BULLETDARKL1v4">
    <w:name w:val="BULLET DARK L1 v4"/>
    <w:basedOn w:val="Normal"/>
    <w:link w:val="BULLETDARKL1v4Char"/>
    <w:autoRedefine/>
    <w:rsid w:val="00252B97"/>
    <w:pPr>
      <w:numPr>
        <w:numId w:val="2"/>
      </w:numPr>
      <w:spacing w:before="120" w:after="120"/>
      <w:ind w:left="357" w:hanging="357"/>
    </w:pPr>
    <w:rPr>
      <w:lang w:eastAsia="x-none"/>
    </w:rPr>
  </w:style>
  <w:style w:type="character" w:customStyle="1" w:styleId="Ttulo5Car">
    <w:name w:val="Título 5 Car"/>
    <w:aliases w:val="5 V4 Car,5 Car"/>
    <w:link w:val="Ttulo5"/>
    <w:rsid w:val="00D60328"/>
    <w:rPr>
      <w:rFonts w:ascii="Calibri" w:eastAsia="平成明朝" w:hAnsi="Calibri"/>
      <w:sz w:val="22"/>
      <w:szCs w:val="18"/>
      <w:lang w:val="en-GB" w:eastAsia="x-none"/>
    </w:rPr>
  </w:style>
  <w:style w:type="character" w:customStyle="1" w:styleId="Ttulo4Car">
    <w:name w:val="Título 4 Car"/>
    <w:aliases w:val="4 Car,h4 Car,. (A.) Car,Sub SubHeading Car,bulletext Car,Sub SubHeading1 Car,Sub SubHeading2 Car,Sub SubHeading3 Car,Sub SubHeading11 Car,Sub SubHeading21 Car,Sub SubHeading4 Car,Sub SubHeading12 Car,Sub SubHeading22 Car,Sub SubHeading5 Car"/>
    <w:link w:val="Ttulo4"/>
    <w:rsid w:val="00FF7BEA"/>
    <w:rPr>
      <w:rFonts w:ascii="Calibri" w:eastAsia="平成明朝" w:hAnsi="Calibri"/>
      <w:sz w:val="22"/>
      <w:szCs w:val="18"/>
      <w:lang w:val="x-none" w:eastAsia="ja-JP"/>
    </w:rPr>
  </w:style>
  <w:style w:type="paragraph" w:customStyle="1" w:styleId="RD-REFDOCv4">
    <w:name w:val="RD-REF DOC  v4"/>
    <w:basedOn w:val="Normal"/>
    <w:rsid w:val="00564E67"/>
    <w:pPr>
      <w:numPr>
        <w:numId w:val="9"/>
      </w:numPr>
      <w:spacing w:before="120" w:after="120"/>
    </w:pPr>
  </w:style>
  <w:style w:type="paragraph" w:styleId="Piedepgina">
    <w:name w:val="footer"/>
    <w:basedOn w:val="Normal"/>
    <w:link w:val="PiedepginaCar"/>
    <w:uiPriority w:val="99"/>
    <w:unhideWhenUsed/>
    <w:rsid w:val="006B192B"/>
    <w:pPr>
      <w:tabs>
        <w:tab w:val="center" w:pos="4513"/>
        <w:tab w:val="right" w:pos="9026"/>
      </w:tabs>
    </w:pPr>
    <w:rPr>
      <w:rFonts w:ascii="Arial" w:hAnsi="Arial"/>
      <w:sz w:val="20"/>
      <w:szCs w:val="20"/>
      <w:lang w:val="x-none"/>
    </w:rPr>
  </w:style>
  <w:style w:type="paragraph" w:styleId="TDC1">
    <w:name w:val="toc 1"/>
    <w:aliases w:val="TOC 1v4"/>
    <w:basedOn w:val="Normal"/>
    <w:next w:val="Normal"/>
    <w:autoRedefine/>
    <w:uiPriority w:val="39"/>
    <w:rsid w:val="00316354"/>
    <w:pPr>
      <w:tabs>
        <w:tab w:val="left" w:pos="480"/>
        <w:tab w:val="right" w:leader="dot" w:pos="9360"/>
      </w:tabs>
      <w:spacing w:before="120" w:after="120" w:line="320" w:lineRule="atLeast"/>
    </w:pPr>
    <w:rPr>
      <w:rFonts w:cs="Times New Roman Bold"/>
      <w:b/>
      <w:caps/>
    </w:rPr>
  </w:style>
  <w:style w:type="paragraph" w:styleId="TDC2">
    <w:name w:val="toc 2"/>
    <w:aliases w:val="TOC 2 v4"/>
    <w:basedOn w:val="Normal"/>
    <w:next w:val="Normal"/>
    <w:autoRedefine/>
    <w:uiPriority w:val="39"/>
    <w:rsid w:val="00FA64FC"/>
    <w:pPr>
      <w:tabs>
        <w:tab w:val="left" w:pos="720"/>
        <w:tab w:val="right" w:leader="dot" w:pos="9360"/>
      </w:tabs>
      <w:spacing w:before="80" w:after="80"/>
      <w:ind w:left="199"/>
    </w:pPr>
    <w:rPr>
      <w:b/>
    </w:rPr>
  </w:style>
  <w:style w:type="paragraph" w:styleId="TDC3">
    <w:name w:val="toc 3"/>
    <w:aliases w:val="TOC 3 v4"/>
    <w:basedOn w:val="Normal"/>
    <w:next w:val="Normal"/>
    <w:autoRedefine/>
    <w:uiPriority w:val="39"/>
    <w:rsid w:val="0079582D"/>
    <w:pPr>
      <w:tabs>
        <w:tab w:val="left" w:pos="1080"/>
        <w:tab w:val="left" w:pos="1440"/>
        <w:tab w:val="right" w:leader="dot" w:pos="9360"/>
      </w:tabs>
      <w:ind w:left="397"/>
    </w:pPr>
    <w:rPr>
      <w:iCs/>
      <w:noProof/>
      <w:szCs w:val="24"/>
    </w:rPr>
  </w:style>
  <w:style w:type="paragraph" w:styleId="Encabezado">
    <w:name w:val="header"/>
    <w:basedOn w:val="Normal"/>
    <w:link w:val="EncabezadoCar"/>
    <w:uiPriority w:val="99"/>
    <w:unhideWhenUsed/>
    <w:rsid w:val="00E30B93"/>
    <w:pPr>
      <w:tabs>
        <w:tab w:val="center" w:pos="4513"/>
        <w:tab w:val="right" w:pos="9026"/>
      </w:tabs>
    </w:pPr>
    <w:rPr>
      <w:rFonts w:ascii="Arial" w:hAnsi="Arial"/>
      <w:sz w:val="20"/>
      <w:szCs w:val="20"/>
      <w:lang w:val="x-none"/>
    </w:rPr>
  </w:style>
  <w:style w:type="paragraph" w:customStyle="1" w:styleId="TOCTitleV4">
    <w:name w:val="TOC Title V4"/>
    <w:basedOn w:val="Normal"/>
    <w:autoRedefine/>
    <w:rsid w:val="004B5557"/>
    <w:pPr>
      <w:pageBreakBefore/>
      <w:spacing w:after="120"/>
      <w:jc w:val="center"/>
    </w:pPr>
    <w:rPr>
      <w:b/>
      <w:bCs/>
      <w:sz w:val="28"/>
      <w:szCs w:val="44"/>
    </w:rPr>
  </w:style>
  <w:style w:type="character" w:customStyle="1" w:styleId="PiedepginaCar">
    <w:name w:val="Pie de página Car"/>
    <w:link w:val="Piedepgina"/>
    <w:uiPriority w:val="99"/>
    <w:rsid w:val="006B192B"/>
    <w:rPr>
      <w:rFonts w:ascii="Arial" w:eastAsia="平成明朝" w:hAnsi="Arial"/>
      <w:lang w:eastAsia="en-US"/>
    </w:rPr>
  </w:style>
  <w:style w:type="paragraph" w:customStyle="1" w:styleId="BULLETEMPTYL2V4">
    <w:name w:val="BULLET EMPTY  L2 V4"/>
    <w:basedOn w:val="Normal"/>
    <w:link w:val="BULLETEMPTYL2V4Char"/>
    <w:autoRedefine/>
    <w:rsid w:val="00C8513B"/>
    <w:pPr>
      <w:numPr>
        <w:numId w:val="5"/>
      </w:numPr>
      <w:spacing w:before="120" w:after="120"/>
      <w:jc w:val="left"/>
    </w:pPr>
    <w:rPr>
      <w:lang w:eastAsia="x-none"/>
    </w:rPr>
  </w:style>
  <w:style w:type="character" w:customStyle="1" w:styleId="EncabezadoCar">
    <w:name w:val="Encabezado Car"/>
    <w:link w:val="Encabezado"/>
    <w:uiPriority w:val="99"/>
    <w:rsid w:val="00E30B93"/>
    <w:rPr>
      <w:rFonts w:ascii="Arial" w:eastAsia="平成明朝" w:hAnsi="Arial"/>
      <w:lang w:eastAsia="en-US"/>
    </w:rPr>
  </w:style>
  <w:style w:type="paragraph" w:styleId="TDC4">
    <w:name w:val="toc 4"/>
    <w:basedOn w:val="Normal"/>
    <w:next w:val="Normal"/>
    <w:link w:val="TDC4Car"/>
    <w:autoRedefine/>
    <w:rsid w:val="0079582D"/>
    <w:pPr>
      <w:ind w:left="720"/>
      <w:jc w:val="left"/>
    </w:pPr>
    <w:rPr>
      <w:rFonts w:ascii="Arial" w:hAnsi="Arial"/>
      <w:sz w:val="20"/>
      <w:szCs w:val="24"/>
    </w:rPr>
  </w:style>
  <w:style w:type="character" w:styleId="Refdenotaalpie">
    <w:name w:val="footnote reference"/>
    <w:semiHidden/>
    <w:rsid w:val="00E358BF"/>
    <w:rPr>
      <w:position w:val="6"/>
      <w:sz w:val="16"/>
    </w:rPr>
  </w:style>
  <w:style w:type="paragraph" w:styleId="Textonotapie">
    <w:name w:val="footnote text"/>
    <w:basedOn w:val="Normal"/>
    <w:semiHidden/>
    <w:rsid w:val="00E358BF"/>
    <w:pPr>
      <w:jc w:val="left"/>
    </w:pPr>
  </w:style>
  <w:style w:type="paragraph" w:customStyle="1" w:styleId="TEBLETXTLEFTPARAV4">
    <w:name w:val="TEBLE TXT LEFT PARA V4"/>
    <w:basedOn w:val="Normal"/>
    <w:autoRedefine/>
    <w:qFormat/>
    <w:rsid w:val="00D900EF"/>
    <w:pPr>
      <w:spacing w:before="0" w:after="0"/>
      <w:jc w:val="left"/>
    </w:pPr>
  </w:style>
  <w:style w:type="paragraph" w:styleId="TDC5">
    <w:name w:val="toc 5"/>
    <w:basedOn w:val="Normal"/>
    <w:next w:val="Normal"/>
    <w:autoRedefine/>
    <w:uiPriority w:val="39"/>
    <w:unhideWhenUsed/>
    <w:rsid w:val="003F1093"/>
    <w:pPr>
      <w:spacing w:before="0" w:after="100" w:line="276" w:lineRule="auto"/>
      <w:ind w:left="880"/>
      <w:jc w:val="left"/>
    </w:pPr>
    <w:rPr>
      <w:rFonts w:eastAsia="Times New Roman"/>
      <w:szCs w:val="22"/>
      <w:lang w:eastAsia="en-GB"/>
    </w:rPr>
  </w:style>
  <w:style w:type="paragraph" w:styleId="TDC6">
    <w:name w:val="toc 6"/>
    <w:basedOn w:val="Normal"/>
    <w:next w:val="Normal"/>
    <w:autoRedefine/>
    <w:uiPriority w:val="39"/>
    <w:unhideWhenUsed/>
    <w:rsid w:val="003F1093"/>
    <w:pPr>
      <w:spacing w:before="0" w:after="100" w:line="276" w:lineRule="auto"/>
      <w:ind w:left="1100"/>
      <w:jc w:val="left"/>
    </w:pPr>
    <w:rPr>
      <w:rFonts w:eastAsia="Times New Roman"/>
      <w:szCs w:val="22"/>
      <w:lang w:eastAsia="en-GB"/>
    </w:rPr>
  </w:style>
  <w:style w:type="paragraph" w:styleId="TDC7">
    <w:name w:val="toc 7"/>
    <w:basedOn w:val="Normal"/>
    <w:next w:val="Normal"/>
    <w:autoRedefine/>
    <w:uiPriority w:val="39"/>
    <w:unhideWhenUsed/>
    <w:rsid w:val="003F1093"/>
    <w:pPr>
      <w:spacing w:before="0" w:after="100" w:line="276" w:lineRule="auto"/>
      <w:ind w:left="1320"/>
      <w:jc w:val="left"/>
    </w:pPr>
    <w:rPr>
      <w:rFonts w:eastAsia="Times New Roman"/>
      <w:szCs w:val="22"/>
      <w:lang w:eastAsia="en-GB"/>
    </w:rPr>
  </w:style>
  <w:style w:type="paragraph" w:styleId="TDC8">
    <w:name w:val="toc 8"/>
    <w:basedOn w:val="Normal"/>
    <w:next w:val="Normal"/>
    <w:autoRedefine/>
    <w:uiPriority w:val="39"/>
    <w:unhideWhenUsed/>
    <w:rsid w:val="003F1093"/>
    <w:pPr>
      <w:spacing w:before="0" w:after="100" w:line="276" w:lineRule="auto"/>
      <w:ind w:left="1540"/>
      <w:jc w:val="left"/>
    </w:pPr>
    <w:rPr>
      <w:rFonts w:eastAsia="Times New Roman"/>
      <w:szCs w:val="22"/>
      <w:lang w:eastAsia="en-GB"/>
    </w:rPr>
  </w:style>
  <w:style w:type="paragraph" w:styleId="TDC9">
    <w:name w:val="toc 9"/>
    <w:basedOn w:val="Normal"/>
    <w:next w:val="Normal"/>
    <w:autoRedefine/>
    <w:uiPriority w:val="39"/>
    <w:unhideWhenUsed/>
    <w:rsid w:val="003F1093"/>
    <w:pPr>
      <w:spacing w:before="0" w:after="100" w:line="276" w:lineRule="auto"/>
      <w:ind w:left="1760"/>
      <w:jc w:val="left"/>
    </w:pPr>
    <w:rPr>
      <w:rFonts w:eastAsia="Times New Roman"/>
      <w:szCs w:val="22"/>
      <w:lang w:eastAsia="en-GB"/>
    </w:rPr>
  </w:style>
  <w:style w:type="character" w:styleId="Hipervnculo">
    <w:name w:val="Hyperlink"/>
    <w:aliases w:val="HYPERLINK V4"/>
    <w:uiPriority w:val="99"/>
    <w:rsid w:val="0079582D"/>
    <w:rPr>
      <w:color w:val="0000FF"/>
      <w:u w:val="single"/>
    </w:rPr>
  </w:style>
  <w:style w:type="character" w:styleId="Refdecomentario">
    <w:name w:val="annotation reference"/>
    <w:rsid w:val="00E358BF"/>
    <w:rPr>
      <w:sz w:val="16"/>
    </w:rPr>
  </w:style>
  <w:style w:type="paragraph" w:styleId="Textocomentario">
    <w:name w:val="annotation text"/>
    <w:basedOn w:val="Normal"/>
    <w:link w:val="TextocomentarioCar"/>
    <w:uiPriority w:val="99"/>
    <w:rsid w:val="00E358B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pPr>
    <w:rPr>
      <w:rFonts w:eastAsia="Times"/>
      <w:lang w:eastAsia="x-none"/>
    </w:rPr>
  </w:style>
  <w:style w:type="character" w:styleId="Hipervnculovisitado">
    <w:name w:val="FollowedHyperlink"/>
    <w:uiPriority w:val="99"/>
    <w:semiHidden/>
    <w:unhideWhenUsed/>
    <w:rsid w:val="00FD0D60"/>
    <w:rPr>
      <w:color w:val="800080"/>
      <w:u w:val="single"/>
    </w:rPr>
  </w:style>
  <w:style w:type="paragraph" w:customStyle="1" w:styleId="BOLDBULLETV4">
    <w:name w:val="BOLD BULLET V4"/>
    <w:basedOn w:val="GLOSSARYv4"/>
    <w:autoRedefine/>
    <w:qFormat/>
    <w:rsid w:val="0094602E"/>
    <w:rPr>
      <w:b/>
    </w:rPr>
  </w:style>
  <w:style w:type="numbering" w:customStyle="1" w:styleId="StyleNumbered">
    <w:name w:val="Style Numbered"/>
    <w:basedOn w:val="Sinlista"/>
    <w:rsid w:val="0079582D"/>
    <w:pPr>
      <w:numPr>
        <w:numId w:val="3"/>
      </w:numPr>
    </w:pPr>
  </w:style>
  <w:style w:type="paragraph" w:customStyle="1" w:styleId="BULLETDARKL1ALLV4">
    <w:name w:val="BULLET DARK L1 ALL V4"/>
    <w:basedOn w:val="ParagraphV4"/>
    <w:autoRedefine/>
    <w:qFormat/>
    <w:rsid w:val="00947AF2"/>
    <w:pPr>
      <w:numPr>
        <w:numId w:val="25"/>
      </w:numPr>
      <w:ind w:left="426" w:hanging="426"/>
    </w:pPr>
    <w:rPr>
      <w:b/>
    </w:rPr>
  </w:style>
  <w:style w:type="paragraph" w:customStyle="1" w:styleId="CENTXTBOLD10PARAV4">
    <w:name w:val="CEN TXT BOLD 10 PARA V4"/>
    <w:basedOn w:val="Normal"/>
    <w:autoRedefine/>
    <w:qFormat/>
    <w:rsid w:val="009A78C0"/>
    <w:pPr>
      <w:jc w:val="center"/>
    </w:pPr>
    <w:rPr>
      <w:b/>
    </w:rPr>
  </w:style>
  <w:style w:type="paragraph" w:customStyle="1" w:styleId="NUML2V4">
    <w:name w:val="NUM L2 V4"/>
    <w:basedOn w:val="BULLETEMPTYL2V4"/>
    <w:autoRedefine/>
    <w:qFormat/>
    <w:rsid w:val="00C8513B"/>
    <w:pPr>
      <w:numPr>
        <w:numId w:val="26"/>
      </w:numPr>
      <w:ind w:left="697" w:hanging="357"/>
      <w:jc w:val="both"/>
    </w:pPr>
  </w:style>
  <w:style w:type="paragraph" w:customStyle="1" w:styleId="GLOSSARYv4">
    <w:name w:val="GLOSSARY v4"/>
    <w:basedOn w:val="Normal"/>
    <w:autoRedefine/>
    <w:rsid w:val="000B1189"/>
    <w:pPr>
      <w:numPr>
        <w:numId w:val="6"/>
      </w:numPr>
      <w:spacing w:before="120" w:after="240"/>
    </w:pPr>
  </w:style>
  <w:style w:type="paragraph" w:customStyle="1" w:styleId="TABLETXT8V4">
    <w:name w:val="TABLE TXT8 V4"/>
    <w:basedOn w:val="Normal"/>
    <w:autoRedefine/>
    <w:qFormat/>
    <w:rsid w:val="000C480F"/>
    <w:pPr>
      <w:spacing w:before="120" w:after="120"/>
      <w:jc w:val="left"/>
    </w:pPr>
    <w:rPr>
      <w:sz w:val="16"/>
    </w:rPr>
  </w:style>
  <w:style w:type="paragraph" w:styleId="Mapadeldocumento">
    <w:name w:val="Document Map"/>
    <w:basedOn w:val="Normal"/>
    <w:semiHidden/>
    <w:rsid w:val="00E358BF"/>
    <w:pPr>
      <w:shd w:val="clear" w:color="auto" w:fill="000080"/>
    </w:pPr>
    <w:rPr>
      <w:rFonts w:ascii="Tahoma" w:hAnsi="Tahoma"/>
    </w:rPr>
  </w:style>
  <w:style w:type="paragraph" w:customStyle="1" w:styleId="TABLETXT8BOLDV4">
    <w:name w:val="TABLE TXT8 BOLD V4"/>
    <w:basedOn w:val="TABLETXT8V4"/>
    <w:next w:val="TABLETXTCENPARAv4"/>
    <w:autoRedefine/>
    <w:qFormat/>
    <w:rsid w:val="000C480F"/>
    <w:rPr>
      <w:b/>
    </w:rPr>
  </w:style>
  <w:style w:type="paragraph" w:customStyle="1" w:styleId="psubhead4cmt">
    <w:name w:val="psubhead4cmt"/>
    <w:basedOn w:val="Normal"/>
    <w:rsid w:val="008808EC"/>
    <w:pPr>
      <w:spacing w:before="100" w:beforeAutospacing="1" w:after="100" w:afterAutospacing="1"/>
      <w:jc w:val="left"/>
    </w:pPr>
    <w:rPr>
      <w:rFonts w:ascii="Times New Roman" w:eastAsia="Times New Roman" w:hAnsi="Times New Roman"/>
      <w:sz w:val="24"/>
      <w:szCs w:val="24"/>
      <w:lang w:eastAsia="en-GB"/>
    </w:rPr>
  </w:style>
  <w:style w:type="paragraph" w:customStyle="1" w:styleId="text">
    <w:name w:val="text"/>
    <w:rsid w:val="00D30EF5"/>
    <w:pPr>
      <w:spacing w:before="60"/>
      <w:ind w:firstLine="851"/>
      <w:jc w:val="both"/>
    </w:pPr>
    <w:rPr>
      <w:rFonts w:ascii="Times" w:eastAsia="Times New Roman" w:hAnsi="Times"/>
      <w:sz w:val="24"/>
      <w:lang w:val="en-GB" w:eastAsia="en-US"/>
    </w:rPr>
  </w:style>
  <w:style w:type="paragraph" w:customStyle="1" w:styleId="paragraph">
    <w:name w:val="paragraph"/>
    <w:rsid w:val="001861F5"/>
    <w:pPr>
      <w:spacing w:before="80" w:after="40"/>
      <w:ind w:left="851"/>
      <w:jc w:val="both"/>
    </w:pPr>
    <w:rPr>
      <w:rFonts w:ascii="Times" w:eastAsia="Times New Roman" w:hAnsi="Times"/>
      <w:color w:val="000000"/>
      <w:sz w:val="24"/>
      <w:lang w:val="en-GB" w:eastAsia="en-US"/>
    </w:rPr>
  </w:style>
  <w:style w:type="paragraph" w:customStyle="1" w:styleId="Bulist">
    <w:name w:val="Bulist"/>
    <w:rsid w:val="001861F5"/>
    <w:pPr>
      <w:numPr>
        <w:numId w:val="27"/>
      </w:numPr>
      <w:tabs>
        <w:tab w:val="clear" w:pos="360"/>
        <w:tab w:val="left" w:pos="1276"/>
      </w:tabs>
      <w:spacing w:before="40"/>
      <w:ind w:left="1276" w:hanging="425"/>
      <w:jc w:val="both"/>
    </w:pPr>
    <w:rPr>
      <w:rFonts w:ascii="Times" w:eastAsia="Times New Roman" w:hAnsi="Times"/>
      <w:sz w:val="24"/>
      <w:lang w:val="en-GB" w:eastAsia="en-US"/>
    </w:rPr>
  </w:style>
  <w:style w:type="paragraph" w:styleId="Descripcin">
    <w:name w:val="caption"/>
    <w:next w:val="Normal"/>
    <w:qFormat/>
    <w:rsid w:val="001861F5"/>
    <w:pPr>
      <w:spacing w:before="120" w:after="120"/>
      <w:jc w:val="center"/>
    </w:pPr>
    <w:rPr>
      <w:rFonts w:ascii="Times" w:eastAsia="Times New Roman" w:hAnsi="Times"/>
      <w:b/>
      <w:lang w:val="en-GB" w:eastAsia="en-US"/>
    </w:rPr>
  </w:style>
  <w:style w:type="paragraph" w:customStyle="1" w:styleId="StyleHeading44h4ASubSubHeadingbulletextSubSubHeading">
    <w:name w:val="Style Heading 44h4. (A.)Sub SubHeadingbulletextSub SubHeading..."/>
    <w:basedOn w:val="Ttulo4"/>
    <w:rsid w:val="00D60328"/>
    <w:pPr>
      <w:numPr>
        <w:ilvl w:val="3"/>
        <w:numId w:val="28"/>
      </w:numPr>
      <w:spacing w:before="160" w:after="40"/>
      <w:jc w:val="left"/>
    </w:pPr>
    <w:rPr>
      <w:b/>
    </w:rPr>
  </w:style>
  <w:style w:type="paragraph" w:customStyle="1" w:styleId="BullterforinrefV4">
    <w:name w:val="Bullter for in ref V4"/>
    <w:basedOn w:val="Normal"/>
    <w:rsid w:val="00D60328"/>
    <w:pPr>
      <w:numPr>
        <w:numId w:val="29"/>
      </w:numPr>
    </w:pPr>
  </w:style>
  <w:style w:type="paragraph" w:styleId="Listaconvietas3">
    <w:name w:val="List Bullet 3"/>
    <w:basedOn w:val="Normal"/>
    <w:rsid w:val="001F5EAE"/>
    <w:pPr>
      <w:numPr>
        <w:numId w:val="30"/>
      </w:numPr>
    </w:pPr>
  </w:style>
  <w:style w:type="paragraph" w:customStyle="1" w:styleId="ListNo">
    <w:name w:val="ListNo"/>
    <w:rsid w:val="00150AE1"/>
    <w:pPr>
      <w:numPr>
        <w:numId w:val="32"/>
      </w:numPr>
      <w:spacing w:before="90" w:after="45"/>
      <w:jc w:val="both"/>
    </w:pPr>
    <w:rPr>
      <w:rFonts w:ascii="Times" w:eastAsia="Times New Roman" w:hAnsi="Times"/>
      <w:sz w:val="24"/>
      <w:lang w:val="en-GB" w:eastAsia="en-US"/>
    </w:rPr>
  </w:style>
  <w:style w:type="paragraph" w:customStyle="1" w:styleId="sublist">
    <w:name w:val="sublist"/>
    <w:rsid w:val="00150AE1"/>
    <w:pPr>
      <w:numPr>
        <w:numId w:val="31"/>
      </w:numPr>
      <w:tabs>
        <w:tab w:val="left" w:pos="1701"/>
      </w:tabs>
      <w:spacing w:before="20"/>
      <w:jc w:val="both"/>
    </w:pPr>
    <w:rPr>
      <w:rFonts w:ascii="Times" w:eastAsia="Times New Roman" w:hAnsi="Times"/>
      <w:sz w:val="24"/>
      <w:lang w:val="en-GB" w:eastAsia="en-US"/>
    </w:rPr>
  </w:style>
  <w:style w:type="paragraph" w:styleId="Listaconnmeros">
    <w:name w:val="List Number"/>
    <w:basedOn w:val="Normal"/>
    <w:rsid w:val="0025127A"/>
    <w:pPr>
      <w:numPr>
        <w:numId w:val="36"/>
      </w:numPr>
    </w:pPr>
  </w:style>
  <w:style w:type="paragraph" w:styleId="Continuarlista2">
    <w:name w:val="List Continue 2"/>
    <w:basedOn w:val="Normal"/>
    <w:rsid w:val="0025127A"/>
    <w:pPr>
      <w:spacing w:after="120"/>
      <w:ind w:left="566"/>
    </w:pPr>
  </w:style>
  <w:style w:type="paragraph" w:styleId="Listaconnmeros2">
    <w:name w:val="List Number 2"/>
    <w:basedOn w:val="Normal"/>
    <w:rsid w:val="0025127A"/>
    <w:pPr>
      <w:numPr>
        <w:numId w:val="37"/>
      </w:numPr>
    </w:pPr>
  </w:style>
  <w:style w:type="paragraph" w:styleId="Continuarlista">
    <w:name w:val="List Continue"/>
    <w:basedOn w:val="Normal"/>
    <w:rsid w:val="00B34A2A"/>
    <w:pPr>
      <w:spacing w:after="120"/>
      <w:ind w:left="283"/>
    </w:pPr>
  </w:style>
  <w:style w:type="paragraph" w:styleId="Lista">
    <w:name w:val="List"/>
    <w:basedOn w:val="Normal"/>
    <w:rsid w:val="00B34A2A"/>
    <w:pPr>
      <w:ind w:left="283" w:hanging="283"/>
    </w:pPr>
  </w:style>
  <w:style w:type="paragraph" w:styleId="Tabladeilustraciones">
    <w:name w:val="table of figures"/>
    <w:basedOn w:val="Normal"/>
    <w:next w:val="Normal"/>
    <w:uiPriority w:val="99"/>
    <w:rsid w:val="001A6842"/>
    <w:pPr>
      <w:tabs>
        <w:tab w:val="right" w:leader="underscore" w:pos="9000"/>
      </w:tabs>
      <w:ind w:left="1440" w:right="1100" w:hanging="1440"/>
    </w:pPr>
    <w:rPr>
      <w:b/>
    </w:rPr>
  </w:style>
  <w:style w:type="paragraph" w:styleId="Listaconvietas">
    <w:name w:val="List Bullet"/>
    <w:basedOn w:val="Normal"/>
    <w:rsid w:val="00B34A2A"/>
    <w:pPr>
      <w:numPr>
        <w:numId w:val="34"/>
      </w:numPr>
    </w:pPr>
  </w:style>
  <w:style w:type="paragraph" w:customStyle="1" w:styleId="ParagraphV4">
    <w:name w:val="Paragraph V4"/>
    <w:basedOn w:val="Normal"/>
    <w:next w:val="Normal"/>
    <w:link w:val="ParagraphV4Char"/>
    <w:rsid w:val="000D47E3"/>
    <w:pPr>
      <w:widowControl w:val="0"/>
      <w:autoSpaceDE w:val="0"/>
      <w:autoSpaceDN w:val="0"/>
      <w:adjustRightInd w:val="0"/>
      <w:spacing w:before="120" w:after="120"/>
    </w:pPr>
    <w:rPr>
      <w:rFonts w:ascii="Arial" w:hAnsi="Arial"/>
      <w:color w:val="000000"/>
      <w:sz w:val="20"/>
      <w:szCs w:val="20"/>
      <w:lang w:val="en-US" w:eastAsia="ja-JP"/>
    </w:rPr>
  </w:style>
  <w:style w:type="paragraph" w:styleId="Listaconvietas2">
    <w:name w:val="List Bullet 2"/>
    <w:basedOn w:val="Normal"/>
    <w:rsid w:val="009C0ABE"/>
    <w:pPr>
      <w:numPr>
        <w:numId w:val="35"/>
      </w:numPr>
    </w:pPr>
  </w:style>
  <w:style w:type="paragraph" w:styleId="Textodeglobo">
    <w:name w:val="Balloon Text"/>
    <w:basedOn w:val="Normal"/>
    <w:semiHidden/>
    <w:rsid w:val="00E358BF"/>
    <w:pPr>
      <w:spacing w:before="100" w:beforeAutospacing="1" w:after="100" w:afterAutospacing="1"/>
    </w:pPr>
    <w:rPr>
      <w:rFonts w:ascii="Tahoma" w:eastAsia="MS Mincho" w:hAnsi="Tahoma" w:cs="Tahoma"/>
      <w:sz w:val="16"/>
      <w:szCs w:val="16"/>
      <w:lang w:eastAsia="fr-FR"/>
    </w:rPr>
  </w:style>
  <w:style w:type="paragraph" w:styleId="Asuntodelcomentario">
    <w:name w:val="annotation subject"/>
    <w:basedOn w:val="Textocomentario"/>
    <w:next w:val="Textocomentario"/>
    <w:semiHidden/>
    <w:rsid w:val="00E358B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9000"/>
      </w:tabs>
      <w:spacing w:before="100" w:beforeAutospacing="1" w:after="100" w:afterAutospacing="1"/>
    </w:pPr>
    <w:rPr>
      <w:rFonts w:eastAsia="MS Mincho"/>
      <w:b/>
      <w:bCs/>
      <w:lang w:eastAsia="fr-FR"/>
    </w:rPr>
  </w:style>
  <w:style w:type="table" w:styleId="Tablaconcuadrcula">
    <w:name w:val="Table Grid"/>
    <w:basedOn w:val="Tablanormal"/>
    <w:uiPriority w:val="59"/>
    <w:rsid w:val="0079582D"/>
    <w:pPr>
      <w:spacing w:before="100" w:beforeAutospacing="1" w:after="100" w:afterAutospacing="1"/>
      <w:jc w:val="both"/>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DARKL1v4Char">
    <w:name w:val="BULLET DARK L1 v4 Char"/>
    <w:link w:val="BULLETDARKL1v4"/>
    <w:rsid w:val="00252B97"/>
    <w:rPr>
      <w:rFonts w:ascii="Calibri" w:eastAsia="平成明朝" w:hAnsi="Calibri"/>
      <w:sz w:val="22"/>
      <w:szCs w:val="18"/>
      <w:lang w:val="en-GB" w:eastAsia="x-none"/>
    </w:rPr>
  </w:style>
  <w:style w:type="paragraph" w:customStyle="1" w:styleId="AD-APPDOCV4">
    <w:name w:val="AD-APP DOC V4"/>
    <w:basedOn w:val="Normal"/>
    <w:link w:val="AD-APPDOCV4Char"/>
    <w:rsid w:val="00564E67"/>
    <w:pPr>
      <w:numPr>
        <w:numId w:val="8"/>
      </w:numPr>
      <w:spacing w:before="120" w:after="120"/>
    </w:pPr>
    <w:rPr>
      <w:lang w:eastAsia="x-none"/>
    </w:rPr>
  </w:style>
  <w:style w:type="numbering" w:customStyle="1" w:styleId="StyleOutlinenumberedLatin14pt">
    <w:name w:val="Style Outline numbered (Latin) 14 pt"/>
    <w:basedOn w:val="Sinlista"/>
    <w:rsid w:val="00316354"/>
    <w:pPr>
      <w:numPr>
        <w:numId w:val="7"/>
      </w:numPr>
    </w:pPr>
  </w:style>
  <w:style w:type="numbering" w:customStyle="1" w:styleId="Avecpuces">
    <w:name w:val="Avec puces"/>
    <w:basedOn w:val="Sinlista"/>
    <w:rsid w:val="0079582D"/>
    <w:pPr>
      <w:numPr>
        <w:numId w:val="4"/>
      </w:numPr>
    </w:pPr>
  </w:style>
  <w:style w:type="character" w:customStyle="1" w:styleId="BULLETEMPTYL2V4Char">
    <w:name w:val="BULLET EMPTY  L2 V4 Char"/>
    <w:link w:val="BULLETEMPTYL2V4"/>
    <w:rsid w:val="00C8513B"/>
    <w:rPr>
      <w:rFonts w:ascii="Calibri" w:eastAsia="平成明朝" w:hAnsi="Calibri"/>
      <w:sz w:val="22"/>
      <w:szCs w:val="18"/>
      <w:lang w:val="en-GB" w:eastAsia="x-none"/>
    </w:rPr>
  </w:style>
  <w:style w:type="character" w:customStyle="1" w:styleId="AD-APPDOCV4Char">
    <w:name w:val="AD-APP DOC V4 Char"/>
    <w:link w:val="AD-APPDOCV4"/>
    <w:rsid w:val="00564E67"/>
    <w:rPr>
      <w:rFonts w:ascii="Calibri" w:eastAsia="平成明朝" w:hAnsi="Calibri"/>
      <w:sz w:val="22"/>
      <w:szCs w:val="18"/>
      <w:lang w:val="en-GB" w:eastAsia="x-none"/>
    </w:rPr>
  </w:style>
  <w:style w:type="paragraph" w:customStyle="1" w:styleId="REQv4">
    <w:name w:val="REQ  v4"/>
    <w:basedOn w:val="Normal"/>
    <w:link w:val="REQv4Char"/>
    <w:autoRedefine/>
    <w:rsid w:val="00BC6073"/>
    <w:pPr>
      <w:numPr>
        <w:numId w:val="10"/>
      </w:numPr>
      <w:spacing w:before="240" w:after="120"/>
    </w:pPr>
    <w:rPr>
      <w:rFonts w:eastAsia="Times New Roman"/>
      <w:szCs w:val="24"/>
      <w:lang w:eastAsia="x-none"/>
    </w:rPr>
  </w:style>
  <w:style w:type="paragraph" w:customStyle="1" w:styleId="BOLDV4">
    <w:name w:val="BOLD V4"/>
    <w:basedOn w:val="ParagraphV4"/>
    <w:rsid w:val="009A78C0"/>
    <w:rPr>
      <w:b/>
      <w:lang w:eastAsia="en-US"/>
    </w:rPr>
  </w:style>
  <w:style w:type="paragraph" w:customStyle="1" w:styleId="INPUTv4">
    <w:name w:val="INPUT v4"/>
    <w:basedOn w:val="Normal"/>
    <w:autoRedefine/>
    <w:rsid w:val="00564E67"/>
    <w:pPr>
      <w:numPr>
        <w:numId w:val="12"/>
      </w:numPr>
      <w:spacing w:before="120" w:after="120"/>
    </w:pPr>
  </w:style>
  <w:style w:type="paragraph" w:customStyle="1" w:styleId="GUIDELINEv4">
    <w:name w:val="GUIDELINE v4"/>
    <w:basedOn w:val="Normal"/>
    <w:autoRedefine/>
    <w:rsid w:val="00DD48E7"/>
    <w:pPr>
      <w:numPr>
        <w:numId w:val="13"/>
      </w:numPr>
      <w:spacing w:before="120" w:after="120"/>
    </w:pPr>
  </w:style>
  <w:style w:type="paragraph" w:styleId="Textonotaalfinal">
    <w:name w:val="endnote text"/>
    <w:basedOn w:val="Normal"/>
    <w:semiHidden/>
    <w:rsid w:val="00D50667"/>
  </w:style>
  <w:style w:type="character" w:styleId="Refdenotaalfinal">
    <w:name w:val="endnote reference"/>
    <w:semiHidden/>
    <w:rsid w:val="00D50667"/>
    <w:rPr>
      <w:vertAlign w:val="superscript"/>
    </w:rPr>
  </w:style>
  <w:style w:type="paragraph" w:customStyle="1" w:styleId="DELIVERABLESv4">
    <w:name w:val="DELIVERABLES v4"/>
    <w:basedOn w:val="Normal"/>
    <w:rsid w:val="00564E67"/>
    <w:pPr>
      <w:numPr>
        <w:numId w:val="11"/>
      </w:numPr>
      <w:spacing w:before="120" w:after="120"/>
    </w:pPr>
  </w:style>
  <w:style w:type="paragraph" w:customStyle="1" w:styleId="Header3V4">
    <w:name w:val="Header3 V4"/>
    <w:basedOn w:val="Ttulo3"/>
    <w:next w:val="Normal"/>
    <w:autoRedefine/>
    <w:rsid w:val="00062F3F"/>
    <w:pPr>
      <w:numPr>
        <w:numId w:val="1"/>
      </w:numPr>
      <w:tabs>
        <w:tab w:val="left" w:pos="960"/>
      </w:tabs>
      <w:adjustRightInd w:val="0"/>
      <w:snapToGrid w:val="0"/>
      <w:spacing w:after="240"/>
      <w:ind w:hanging="1077"/>
    </w:pPr>
    <w:rPr>
      <w:sz w:val="28"/>
    </w:rPr>
  </w:style>
  <w:style w:type="character" w:customStyle="1" w:styleId="REQv4Char">
    <w:name w:val="REQ  v4 Char"/>
    <w:link w:val="REQv4"/>
    <w:rsid w:val="00BC6073"/>
    <w:rPr>
      <w:rFonts w:ascii="Calibri" w:eastAsia="Times New Roman" w:hAnsi="Calibri"/>
      <w:sz w:val="22"/>
      <w:szCs w:val="24"/>
      <w:lang w:val="en-GB" w:eastAsia="x-none"/>
    </w:rPr>
  </w:style>
  <w:style w:type="character" w:customStyle="1" w:styleId="TDC4Car">
    <w:name w:val="TDC 4 Car"/>
    <w:link w:val="TDC4"/>
    <w:rsid w:val="0079582D"/>
    <w:rPr>
      <w:rFonts w:ascii="Arial" w:eastAsia="平成明朝" w:hAnsi="Arial"/>
      <w:szCs w:val="24"/>
      <w:lang w:val="en-GB" w:eastAsia="en-US" w:bidi="ar-SA"/>
    </w:rPr>
  </w:style>
  <w:style w:type="paragraph" w:customStyle="1" w:styleId="STATEv4">
    <w:name w:val="STATE v4"/>
    <w:basedOn w:val="Normal"/>
    <w:rsid w:val="00E30180"/>
    <w:pPr>
      <w:numPr>
        <w:numId w:val="22"/>
      </w:numPr>
    </w:pPr>
  </w:style>
  <w:style w:type="numbering" w:customStyle="1" w:styleId="RULES">
    <w:name w:val="RULES"/>
    <w:basedOn w:val="Sinlista"/>
    <w:link w:val="RULESChar"/>
    <w:rsid w:val="004C7C0A"/>
    <w:pPr>
      <w:numPr>
        <w:numId w:val="23"/>
      </w:numPr>
    </w:pPr>
  </w:style>
  <w:style w:type="character" w:customStyle="1" w:styleId="RULESChar">
    <w:name w:val="RULES Char"/>
    <w:link w:val="RULES"/>
    <w:rsid w:val="004C7C0A"/>
    <w:rPr>
      <w:rFonts w:ascii="Arial" w:eastAsia="平成明朝" w:hAnsi="Arial"/>
      <w:color w:val="auto"/>
      <w:lang w:eastAsia="en-US"/>
    </w:rPr>
  </w:style>
  <w:style w:type="character" w:customStyle="1" w:styleId="ParagraphV4Char">
    <w:name w:val="Paragraph V4 Char"/>
    <w:link w:val="ParagraphV4"/>
    <w:rsid w:val="000D47E3"/>
    <w:rPr>
      <w:rFonts w:ascii="Arial" w:eastAsia="平成明朝" w:hAnsi="Arial"/>
      <w:color w:val="000000"/>
      <w:lang w:val="en-US" w:eastAsia="ja-JP" w:bidi="ar-SA"/>
    </w:rPr>
  </w:style>
  <w:style w:type="numbering" w:customStyle="1" w:styleId="APPLICABLEDOCS">
    <w:name w:val="APPLICABLE DOCS"/>
    <w:basedOn w:val="Sinlista"/>
    <w:rsid w:val="00D77128"/>
    <w:pPr>
      <w:numPr>
        <w:numId w:val="15"/>
      </w:numPr>
    </w:pPr>
  </w:style>
  <w:style w:type="paragraph" w:customStyle="1" w:styleId="TABLETXTCENPARAv4">
    <w:name w:val="TABLE TXT CEN PARA v4"/>
    <w:basedOn w:val="Normal"/>
    <w:rsid w:val="000D47E3"/>
    <w:pPr>
      <w:jc w:val="center"/>
    </w:pPr>
  </w:style>
  <w:style w:type="numbering" w:customStyle="1" w:styleId="REFDOCS">
    <w:name w:val="REF DOCS"/>
    <w:basedOn w:val="Sinlista"/>
    <w:rsid w:val="00D77128"/>
    <w:pPr>
      <w:numPr>
        <w:numId w:val="16"/>
      </w:numPr>
    </w:pPr>
  </w:style>
  <w:style w:type="numbering" w:customStyle="1" w:styleId="INPUTS">
    <w:name w:val="INPUTS"/>
    <w:basedOn w:val="Sinlista"/>
    <w:rsid w:val="00D77128"/>
    <w:pPr>
      <w:numPr>
        <w:numId w:val="21"/>
      </w:numPr>
    </w:pPr>
  </w:style>
  <w:style w:type="numbering" w:customStyle="1" w:styleId="STATES">
    <w:name w:val="STATES"/>
    <w:basedOn w:val="Sinlista"/>
    <w:rsid w:val="00D77128"/>
    <w:pPr>
      <w:numPr>
        <w:numId w:val="17"/>
      </w:numPr>
    </w:pPr>
  </w:style>
  <w:style w:type="paragraph" w:customStyle="1" w:styleId="BULLETDASHREFV4">
    <w:name w:val="BULLET DASH REF V4"/>
    <w:basedOn w:val="Normal"/>
    <w:rsid w:val="003B4FE1"/>
    <w:pPr>
      <w:numPr>
        <w:numId w:val="24"/>
      </w:numPr>
    </w:pPr>
  </w:style>
  <w:style w:type="numbering" w:customStyle="1" w:styleId="RULE">
    <w:name w:val="RULE"/>
    <w:basedOn w:val="Sinlista"/>
    <w:rsid w:val="00D77128"/>
    <w:pPr>
      <w:numPr>
        <w:numId w:val="14"/>
      </w:numPr>
    </w:pPr>
  </w:style>
  <w:style w:type="numbering" w:customStyle="1" w:styleId="APPLICABLEDOCUMENTS">
    <w:name w:val="APPLICABLE DOCUMENTS"/>
    <w:basedOn w:val="Sinlista"/>
    <w:rsid w:val="00D77128"/>
    <w:pPr>
      <w:numPr>
        <w:numId w:val="18"/>
      </w:numPr>
    </w:pPr>
  </w:style>
  <w:style w:type="numbering" w:customStyle="1" w:styleId="REFERENCEDOCUMENTS">
    <w:name w:val="REFERENCE DOCUMENTS"/>
    <w:basedOn w:val="Sinlista"/>
    <w:rsid w:val="00D77128"/>
    <w:pPr>
      <w:numPr>
        <w:numId w:val="19"/>
      </w:numPr>
    </w:pPr>
  </w:style>
  <w:style w:type="numbering" w:customStyle="1" w:styleId="GUIDELINES">
    <w:name w:val="GUIDELINES"/>
    <w:basedOn w:val="Sinlista"/>
    <w:rsid w:val="00D77128"/>
    <w:pPr>
      <w:numPr>
        <w:numId w:val="20"/>
      </w:numPr>
    </w:pPr>
  </w:style>
  <w:style w:type="character" w:customStyle="1" w:styleId="Ttulo2Car">
    <w:name w:val="Título 2 Car"/>
    <w:aliases w:val="2 Car,h2 Car,2Level V4 Car,2Level Car"/>
    <w:link w:val="Ttulo2"/>
    <w:rsid w:val="00FD61F0"/>
    <w:rPr>
      <w:rFonts w:ascii="Calibri" w:eastAsia="平成明朝" w:hAnsi="Calibri"/>
      <w:b/>
      <w:bCs/>
      <w:iCs/>
      <w:color w:val="000000"/>
      <w:kern w:val="32"/>
      <w:sz w:val="28"/>
      <w:szCs w:val="28"/>
      <w:lang w:val="x-none" w:eastAsia="ja-JP"/>
    </w:rPr>
  </w:style>
  <w:style w:type="paragraph" w:customStyle="1" w:styleId="ListParagraph1">
    <w:name w:val="List Paragraph1"/>
    <w:basedOn w:val="Normal"/>
    <w:uiPriority w:val="34"/>
    <w:qFormat/>
    <w:rsid w:val="00A61601"/>
    <w:pPr>
      <w:ind w:left="720"/>
      <w:contextualSpacing/>
    </w:pPr>
  </w:style>
  <w:style w:type="paragraph" w:customStyle="1" w:styleId="Appendix">
    <w:name w:val="Appendix"/>
    <w:basedOn w:val="Ttulo2"/>
    <w:link w:val="AppendixChar"/>
    <w:autoRedefine/>
    <w:qFormat/>
    <w:rsid w:val="00B23C05"/>
    <w:pPr>
      <w:numPr>
        <w:ilvl w:val="0"/>
        <w:numId w:val="38"/>
      </w:numPr>
    </w:pPr>
  </w:style>
  <w:style w:type="character" w:customStyle="1" w:styleId="AppendixChar">
    <w:name w:val="Appendix Char"/>
    <w:basedOn w:val="Ttulo2Car"/>
    <w:link w:val="Appendix"/>
    <w:rsid w:val="00B23C05"/>
    <w:rPr>
      <w:rFonts w:ascii="Calibri" w:eastAsia="平成明朝" w:hAnsi="Calibri"/>
      <w:b/>
      <w:bCs/>
      <w:iCs/>
      <w:color w:val="000000"/>
      <w:kern w:val="32"/>
      <w:sz w:val="28"/>
      <w:szCs w:val="28"/>
      <w:lang w:val="x-none" w:eastAsia="ja-JP"/>
    </w:rPr>
  </w:style>
  <w:style w:type="paragraph" w:customStyle="1" w:styleId="Paragraphleftaligned">
    <w:name w:val="Paragraph left aligned"/>
    <w:basedOn w:val="Normal"/>
    <w:autoRedefine/>
    <w:qFormat/>
    <w:rsid w:val="006F786D"/>
    <w:pPr>
      <w:jc w:val="left"/>
    </w:pPr>
    <w:rPr>
      <w:lang w:val="en-US"/>
    </w:rPr>
  </w:style>
  <w:style w:type="paragraph" w:customStyle="1" w:styleId="Revision1">
    <w:name w:val="Revision1"/>
    <w:hidden/>
    <w:uiPriority w:val="99"/>
    <w:semiHidden/>
    <w:rsid w:val="008301D0"/>
    <w:rPr>
      <w:rFonts w:ascii="Arial" w:eastAsia="平成明朝" w:hAnsi="Arial"/>
      <w:lang w:val="en-GB" w:eastAsia="en-US"/>
    </w:rPr>
  </w:style>
  <w:style w:type="character" w:customStyle="1" w:styleId="IntenseEmphasis1">
    <w:name w:val="Intense Emphasis1"/>
    <w:uiPriority w:val="21"/>
    <w:qFormat/>
    <w:rsid w:val="00783E64"/>
    <w:rPr>
      <w:b/>
      <w:bCs/>
      <w:i/>
      <w:iCs/>
      <w:color w:val="4F81BD"/>
    </w:rPr>
  </w:style>
  <w:style w:type="paragraph" w:customStyle="1" w:styleId="IntenseQuote1">
    <w:name w:val="Intense Quote1"/>
    <w:basedOn w:val="Normal"/>
    <w:next w:val="Normal"/>
    <w:link w:val="IntenseQuoteChar"/>
    <w:uiPriority w:val="30"/>
    <w:qFormat/>
    <w:rsid w:val="00D8745A"/>
    <w:pPr>
      <w:pBdr>
        <w:bottom w:val="single" w:sz="4" w:space="4" w:color="4F81BD"/>
      </w:pBdr>
      <w:spacing w:before="200" w:after="280"/>
      <w:ind w:left="936" w:right="936"/>
    </w:pPr>
    <w:rPr>
      <w:rFonts w:ascii="Arial" w:hAnsi="Arial"/>
      <w:b/>
      <w:bCs/>
      <w:i/>
      <w:iCs/>
      <w:color w:val="4F81BD"/>
      <w:sz w:val="20"/>
      <w:szCs w:val="20"/>
      <w:lang w:val="x-none"/>
    </w:rPr>
  </w:style>
  <w:style w:type="character" w:customStyle="1" w:styleId="IntenseQuoteChar">
    <w:name w:val="Intense Quote Char"/>
    <w:link w:val="IntenseQuote1"/>
    <w:uiPriority w:val="30"/>
    <w:rsid w:val="00D8745A"/>
    <w:rPr>
      <w:rFonts w:ascii="Arial" w:eastAsia="平成明朝" w:hAnsi="Arial"/>
      <w:b/>
      <w:bCs/>
      <w:i/>
      <w:iCs/>
      <w:color w:val="4F81BD"/>
      <w:lang w:eastAsia="en-US"/>
    </w:rPr>
  </w:style>
  <w:style w:type="paragraph" w:customStyle="1" w:styleId="CODACNegative">
    <w:name w:val="CODAC Negative"/>
    <w:basedOn w:val="IntenseQuote1"/>
    <w:next w:val="Ttulo2"/>
    <w:link w:val="CODACNegativeChar"/>
    <w:autoRedefine/>
    <w:qFormat/>
    <w:rsid w:val="00533D9A"/>
    <w:pPr>
      <w:numPr>
        <w:ilvl w:val="1"/>
        <w:numId w:val="39"/>
      </w:numPr>
      <w:pBdr>
        <w:top w:val="single" w:sz="4" w:space="4" w:color="7F7F7F"/>
        <w:left w:val="single" w:sz="4" w:space="4" w:color="7F7F7F"/>
        <w:bottom w:val="single" w:sz="4" w:space="4" w:color="7F7F7F"/>
        <w:right w:val="single" w:sz="4" w:space="4" w:color="7F7F7F"/>
      </w:pBdr>
      <w:spacing w:before="120" w:after="0"/>
      <w:ind w:left="2494" w:right="680" w:hanging="1814"/>
      <w:jc w:val="left"/>
    </w:pPr>
    <w:rPr>
      <w:rFonts w:ascii="Calibri" w:hAnsi="Calibri"/>
      <w:color w:val="7F7F7F"/>
      <w:sz w:val="22"/>
      <w:szCs w:val="18"/>
      <w:lang w:eastAsia="x-none"/>
    </w:rPr>
  </w:style>
  <w:style w:type="character" w:customStyle="1" w:styleId="CODACNegativeChar">
    <w:name w:val="CODAC Negative Char"/>
    <w:link w:val="CODACNegative"/>
    <w:rsid w:val="00533D9A"/>
    <w:rPr>
      <w:rFonts w:ascii="Calibri" w:eastAsia="平成明朝" w:hAnsi="Calibri"/>
      <w:b/>
      <w:bCs/>
      <w:i/>
      <w:iCs/>
      <w:color w:val="7F7F7F"/>
      <w:sz w:val="22"/>
      <w:szCs w:val="18"/>
      <w:lang w:val="x-none" w:eastAsia="x-none"/>
    </w:rPr>
  </w:style>
  <w:style w:type="paragraph" w:customStyle="1" w:styleId="CODACPositive">
    <w:name w:val="CODAC Positive"/>
    <w:basedOn w:val="CODACNegative"/>
    <w:next w:val="Ttulo2"/>
    <w:link w:val="CODACPositiveChar"/>
    <w:autoRedefine/>
    <w:qFormat/>
    <w:rsid w:val="00585F04"/>
    <w:pPr>
      <w:pBdr>
        <w:top w:val="single" w:sz="6" w:space="4" w:color="365F91"/>
        <w:left w:val="single" w:sz="6" w:space="4" w:color="365F91"/>
        <w:bottom w:val="single" w:sz="6" w:space="4" w:color="365F91"/>
        <w:right w:val="single" w:sz="6" w:space="4" w:color="365F91"/>
      </w:pBdr>
    </w:pPr>
    <w:rPr>
      <w:color w:val="365F91"/>
    </w:rPr>
  </w:style>
  <w:style w:type="character" w:customStyle="1" w:styleId="CODACPositiveChar">
    <w:name w:val="CODAC Positive Char"/>
    <w:link w:val="CODACPositive"/>
    <w:rsid w:val="00585F04"/>
    <w:rPr>
      <w:rFonts w:ascii="Calibri" w:eastAsia="平成明朝" w:hAnsi="Calibri"/>
      <w:b/>
      <w:bCs/>
      <w:i/>
      <w:iCs/>
      <w:color w:val="365F91"/>
      <w:sz w:val="22"/>
      <w:szCs w:val="18"/>
      <w:lang w:val="x-none" w:eastAsia="x-none"/>
    </w:rPr>
  </w:style>
  <w:style w:type="paragraph" w:styleId="NormalWeb">
    <w:name w:val="Normal (Web)"/>
    <w:basedOn w:val="Normal"/>
    <w:uiPriority w:val="99"/>
    <w:semiHidden/>
    <w:unhideWhenUsed/>
    <w:rsid w:val="001173C5"/>
    <w:pPr>
      <w:spacing w:before="100" w:beforeAutospacing="1" w:after="100" w:afterAutospacing="1"/>
      <w:jc w:val="left"/>
    </w:pPr>
    <w:rPr>
      <w:rFonts w:ascii="Times New Roman" w:eastAsia="Times New Roman" w:hAnsi="Times New Roman"/>
      <w:sz w:val="24"/>
      <w:szCs w:val="24"/>
      <w:lang w:eastAsia="en-GB"/>
    </w:rPr>
  </w:style>
  <w:style w:type="paragraph" w:customStyle="1" w:styleId="Cuadrculamedia21">
    <w:name w:val="Cuadrícula media 21"/>
    <w:uiPriority w:val="1"/>
    <w:qFormat/>
    <w:rsid w:val="00884246"/>
    <w:pPr>
      <w:jc w:val="both"/>
    </w:pPr>
    <w:rPr>
      <w:rFonts w:ascii="Calibri" w:eastAsia="平成明朝" w:hAnsi="Calibri"/>
      <w:sz w:val="22"/>
      <w:szCs w:val="18"/>
      <w:lang w:val="en-GB" w:eastAsia="en-US"/>
    </w:rPr>
  </w:style>
  <w:style w:type="paragraph" w:customStyle="1" w:styleId="Default">
    <w:name w:val="Default"/>
    <w:rsid w:val="004B5557"/>
    <w:pPr>
      <w:autoSpaceDE w:val="0"/>
      <w:autoSpaceDN w:val="0"/>
      <w:adjustRightInd w:val="0"/>
    </w:pPr>
    <w:rPr>
      <w:rFonts w:ascii="Arial" w:hAnsi="Arial" w:cs="Arial"/>
      <w:color w:val="000000"/>
      <w:sz w:val="24"/>
      <w:szCs w:val="24"/>
      <w:lang w:val="en-US" w:eastAsia="en-US"/>
    </w:rPr>
  </w:style>
  <w:style w:type="paragraph" w:customStyle="1" w:styleId="Listavistosa-nfasis11">
    <w:name w:val="Lista vistosa - Énfasis 11"/>
    <w:basedOn w:val="Normal"/>
    <w:uiPriority w:val="34"/>
    <w:qFormat/>
    <w:rsid w:val="008A72AD"/>
    <w:pPr>
      <w:spacing w:before="0" w:after="200" w:line="276" w:lineRule="auto"/>
      <w:ind w:left="720"/>
      <w:contextualSpacing/>
      <w:jc w:val="left"/>
    </w:pPr>
    <w:rPr>
      <w:rFonts w:eastAsia="Calibri"/>
      <w:szCs w:val="22"/>
      <w:lang w:val="en-US"/>
    </w:rPr>
  </w:style>
  <w:style w:type="table" w:customStyle="1" w:styleId="Listaclara1">
    <w:name w:val="Lista clara1"/>
    <w:basedOn w:val="Tablanormal"/>
    <w:uiPriority w:val="61"/>
    <w:rsid w:val="00EC3B4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TextocomentarioCar">
    <w:name w:val="Texto comentario Car"/>
    <w:link w:val="Textocomentario"/>
    <w:uiPriority w:val="99"/>
    <w:rsid w:val="00643A1E"/>
    <w:rPr>
      <w:rFonts w:ascii="Calibri" w:eastAsia="Times" w:hAnsi="Calibri"/>
      <w:sz w:val="22"/>
      <w:szCs w:val="18"/>
      <w:lang w:val="en-GB"/>
    </w:rPr>
  </w:style>
  <w:style w:type="table" w:styleId="Tablabsica3">
    <w:name w:val="Table Simple 3"/>
    <w:basedOn w:val="Tablanormal"/>
    <w:rsid w:val="00EF20FF"/>
    <w:pPr>
      <w:jc w:val="both"/>
    </w:pPr>
    <w:rPr>
      <w:rFonts w:eastAsia="Times New Roman"/>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conformatoprevio">
    <w:name w:val="HTML Preformatted"/>
    <w:basedOn w:val="Normal"/>
    <w:link w:val="HTMLconformatoprevioCar"/>
    <w:uiPriority w:val="99"/>
    <w:semiHidden/>
    <w:unhideWhenUsed/>
    <w:rsid w:val="00E3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sz w:val="20"/>
      <w:szCs w:val="20"/>
      <w:lang w:val="x-none" w:eastAsia="x-none"/>
    </w:rPr>
  </w:style>
  <w:style w:type="character" w:customStyle="1" w:styleId="HTMLconformatoprevioCar">
    <w:name w:val="HTML con formato previo Car"/>
    <w:link w:val="HTMLconformatoprevio"/>
    <w:uiPriority w:val="99"/>
    <w:semiHidden/>
    <w:rsid w:val="00E318FF"/>
    <w:rPr>
      <w:rFonts w:ascii="Courier New" w:eastAsia="Times New Roman" w:hAnsi="Courier New" w:cs="Courier New"/>
    </w:rPr>
  </w:style>
  <w:style w:type="paragraph" w:customStyle="1" w:styleId="Textbody">
    <w:name w:val="Text body"/>
    <w:basedOn w:val="Normal"/>
    <w:rsid w:val="00FF7BEA"/>
    <w:pPr>
      <w:suppressAutoHyphens/>
      <w:autoSpaceDN w:val="0"/>
      <w:spacing w:before="0" w:after="120"/>
      <w:textAlignment w:val="baseline"/>
    </w:pPr>
    <w:rPr>
      <w:rFonts w:ascii="Liberation Serif" w:hAnsi="Liberation Serif" w:cs="Lohit Devanagari"/>
      <w:kern w:val="3"/>
      <w:sz w:val="24"/>
      <w:szCs w:val="24"/>
      <w:lang w:val="en-US" w:bidi="hi-IN"/>
    </w:rPr>
  </w:style>
  <w:style w:type="paragraph" w:customStyle="1" w:styleId="TableContents">
    <w:name w:val="Table Contents"/>
    <w:basedOn w:val="Normal"/>
    <w:rsid w:val="00FF7BEA"/>
    <w:pPr>
      <w:suppressLineNumbers/>
      <w:suppressAutoHyphens/>
      <w:autoSpaceDN w:val="0"/>
      <w:spacing w:before="120" w:after="120"/>
      <w:textAlignment w:val="baseline"/>
    </w:pPr>
    <w:rPr>
      <w:rFonts w:ascii="Liberation Serif" w:hAnsi="Liberation Serif" w:cs="Lohit Devanagari"/>
      <w:kern w:val="3"/>
      <w:sz w:val="24"/>
      <w:szCs w:val="24"/>
      <w:lang w:val="en-US" w:bidi="hi-IN"/>
    </w:rPr>
  </w:style>
  <w:style w:type="table" w:styleId="Tablaconcuadrcula5">
    <w:name w:val="Table Grid 5"/>
    <w:basedOn w:val="Tablanormal"/>
    <w:rsid w:val="00FF7BEA"/>
    <w:pPr>
      <w:spacing w:before="120" w:after="120"/>
      <w:jc w:val="both"/>
    </w:pPr>
    <w:rPr>
      <w:rFonts w:eastAsia="Times New Roman"/>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n">
    <w:name w:val="Revision"/>
    <w:hidden/>
    <w:uiPriority w:val="99"/>
    <w:semiHidden/>
    <w:rsid w:val="00C81401"/>
    <w:rPr>
      <w:rFonts w:ascii="Calibri" w:eastAsia="平成明朝" w:hAnsi="Calibri"/>
      <w:sz w:val="22"/>
      <w:szCs w:val="18"/>
      <w:lang w:val="en-GB" w:eastAsia="en-US"/>
    </w:rPr>
  </w:style>
  <w:style w:type="paragraph" w:styleId="Sinespaciado">
    <w:name w:val="No Spacing"/>
    <w:link w:val="SinespaciadoCar"/>
    <w:uiPriority w:val="1"/>
    <w:qFormat/>
    <w:rsid w:val="008B2C92"/>
    <w:rPr>
      <w:rFonts w:ascii="Calibri" w:eastAsia="MS Mincho" w:hAnsi="Calibri"/>
      <w:sz w:val="22"/>
      <w:szCs w:val="22"/>
      <w:lang w:val="en-US" w:eastAsia="ja-JP"/>
    </w:rPr>
  </w:style>
  <w:style w:type="character" w:customStyle="1" w:styleId="SinespaciadoCar">
    <w:name w:val="Sin espaciado Car"/>
    <w:link w:val="Sinespaciado"/>
    <w:uiPriority w:val="1"/>
    <w:rsid w:val="008B2C92"/>
    <w:rPr>
      <w:rFonts w:ascii="Calibri" w:eastAsia="MS Mincho" w:hAnsi="Calibri"/>
      <w:sz w:val="22"/>
      <w:szCs w:val="22"/>
      <w:lang w:val="en-US" w:eastAsia="ja-JP" w:bidi="ar-SA"/>
    </w:rPr>
  </w:style>
  <w:style w:type="paragraph" w:styleId="Prrafodelista">
    <w:name w:val="List Paragraph"/>
    <w:basedOn w:val="Normal"/>
    <w:uiPriority w:val="34"/>
    <w:qFormat/>
    <w:rsid w:val="0025335D"/>
    <w:pPr>
      <w:ind w:left="720"/>
      <w:contextualSpacing/>
    </w:pPr>
  </w:style>
  <w:style w:type="character" w:styleId="Mencinsinresolver">
    <w:name w:val="Unresolved Mention"/>
    <w:basedOn w:val="Fuentedeprrafopredeter"/>
    <w:uiPriority w:val="99"/>
    <w:semiHidden/>
    <w:unhideWhenUsed/>
    <w:rsid w:val="00EF2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85178">
      <w:bodyDiv w:val="1"/>
      <w:marLeft w:val="0"/>
      <w:marRight w:val="0"/>
      <w:marTop w:val="0"/>
      <w:marBottom w:val="0"/>
      <w:divBdr>
        <w:top w:val="none" w:sz="0" w:space="0" w:color="auto"/>
        <w:left w:val="none" w:sz="0" w:space="0" w:color="auto"/>
        <w:bottom w:val="none" w:sz="0" w:space="0" w:color="auto"/>
        <w:right w:val="none" w:sz="0" w:space="0" w:color="auto"/>
      </w:divBdr>
    </w:div>
    <w:div w:id="701442622">
      <w:bodyDiv w:val="1"/>
      <w:marLeft w:val="0"/>
      <w:marRight w:val="0"/>
      <w:marTop w:val="0"/>
      <w:marBottom w:val="0"/>
      <w:divBdr>
        <w:top w:val="none" w:sz="0" w:space="0" w:color="auto"/>
        <w:left w:val="none" w:sz="0" w:space="0" w:color="auto"/>
        <w:bottom w:val="none" w:sz="0" w:space="0" w:color="auto"/>
        <w:right w:val="none" w:sz="0" w:space="0" w:color="auto"/>
      </w:divBdr>
    </w:div>
    <w:div w:id="756680079">
      <w:bodyDiv w:val="1"/>
      <w:marLeft w:val="0"/>
      <w:marRight w:val="0"/>
      <w:marTop w:val="0"/>
      <w:marBottom w:val="0"/>
      <w:divBdr>
        <w:top w:val="none" w:sz="0" w:space="0" w:color="auto"/>
        <w:left w:val="none" w:sz="0" w:space="0" w:color="auto"/>
        <w:bottom w:val="none" w:sz="0" w:space="0" w:color="auto"/>
        <w:right w:val="none" w:sz="0" w:space="0" w:color="auto"/>
      </w:divBdr>
    </w:div>
    <w:div w:id="824472795">
      <w:bodyDiv w:val="1"/>
      <w:marLeft w:val="0"/>
      <w:marRight w:val="0"/>
      <w:marTop w:val="0"/>
      <w:marBottom w:val="0"/>
      <w:divBdr>
        <w:top w:val="none" w:sz="0" w:space="0" w:color="auto"/>
        <w:left w:val="none" w:sz="0" w:space="0" w:color="auto"/>
        <w:bottom w:val="none" w:sz="0" w:space="0" w:color="auto"/>
        <w:right w:val="none" w:sz="0" w:space="0" w:color="auto"/>
      </w:divBdr>
    </w:div>
    <w:div w:id="908032436">
      <w:bodyDiv w:val="1"/>
      <w:marLeft w:val="0"/>
      <w:marRight w:val="0"/>
      <w:marTop w:val="0"/>
      <w:marBottom w:val="0"/>
      <w:divBdr>
        <w:top w:val="none" w:sz="0" w:space="0" w:color="auto"/>
        <w:left w:val="none" w:sz="0" w:space="0" w:color="auto"/>
        <w:bottom w:val="none" w:sz="0" w:space="0" w:color="auto"/>
        <w:right w:val="none" w:sz="0" w:space="0" w:color="auto"/>
      </w:divBdr>
    </w:div>
    <w:div w:id="998122157">
      <w:bodyDiv w:val="1"/>
      <w:marLeft w:val="0"/>
      <w:marRight w:val="0"/>
      <w:marTop w:val="0"/>
      <w:marBottom w:val="0"/>
      <w:divBdr>
        <w:top w:val="none" w:sz="0" w:space="0" w:color="auto"/>
        <w:left w:val="none" w:sz="0" w:space="0" w:color="auto"/>
        <w:bottom w:val="none" w:sz="0" w:space="0" w:color="auto"/>
        <w:right w:val="none" w:sz="0" w:space="0" w:color="auto"/>
      </w:divBdr>
      <w:divsChild>
        <w:div w:id="1985349060">
          <w:marLeft w:val="0"/>
          <w:marRight w:val="0"/>
          <w:marTop w:val="0"/>
          <w:marBottom w:val="0"/>
          <w:divBdr>
            <w:top w:val="none" w:sz="0" w:space="0" w:color="auto"/>
            <w:left w:val="none" w:sz="0" w:space="0" w:color="auto"/>
            <w:bottom w:val="none" w:sz="0" w:space="0" w:color="auto"/>
            <w:right w:val="none" w:sz="0" w:space="0" w:color="auto"/>
          </w:divBdr>
          <w:divsChild>
            <w:div w:id="1029796508">
              <w:marLeft w:val="0"/>
              <w:marRight w:val="0"/>
              <w:marTop w:val="0"/>
              <w:marBottom w:val="0"/>
              <w:divBdr>
                <w:top w:val="none" w:sz="0" w:space="0" w:color="auto"/>
                <w:left w:val="none" w:sz="0" w:space="0" w:color="auto"/>
                <w:bottom w:val="none" w:sz="0" w:space="0" w:color="auto"/>
                <w:right w:val="none" w:sz="0" w:space="0" w:color="auto"/>
              </w:divBdr>
              <w:divsChild>
                <w:div w:id="816798424">
                  <w:marLeft w:val="0"/>
                  <w:marRight w:val="0"/>
                  <w:marTop w:val="0"/>
                  <w:marBottom w:val="0"/>
                  <w:divBdr>
                    <w:top w:val="none" w:sz="0" w:space="0" w:color="auto"/>
                    <w:left w:val="none" w:sz="0" w:space="0" w:color="auto"/>
                    <w:bottom w:val="none" w:sz="0" w:space="0" w:color="auto"/>
                    <w:right w:val="none" w:sz="0" w:space="0" w:color="auto"/>
                  </w:divBdr>
                  <w:divsChild>
                    <w:div w:id="1828129567">
                      <w:marLeft w:val="0"/>
                      <w:marRight w:val="0"/>
                      <w:marTop w:val="0"/>
                      <w:marBottom w:val="0"/>
                      <w:divBdr>
                        <w:top w:val="none" w:sz="0" w:space="0" w:color="auto"/>
                        <w:left w:val="none" w:sz="0" w:space="0" w:color="auto"/>
                        <w:bottom w:val="none" w:sz="0" w:space="0" w:color="auto"/>
                        <w:right w:val="none" w:sz="0" w:space="0" w:color="auto"/>
                      </w:divBdr>
                      <w:divsChild>
                        <w:div w:id="2119789979">
                          <w:marLeft w:val="0"/>
                          <w:marRight w:val="0"/>
                          <w:marTop w:val="0"/>
                          <w:marBottom w:val="0"/>
                          <w:divBdr>
                            <w:top w:val="none" w:sz="0" w:space="0" w:color="auto"/>
                            <w:left w:val="none" w:sz="0" w:space="0" w:color="auto"/>
                            <w:bottom w:val="none" w:sz="0" w:space="0" w:color="auto"/>
                            <w:right w:val="none" w:sz="0" w:space="0" w:color="auto"/>
                          </w:divBdr>
                          <w:divsChild>
                            <w:div w:id="537939967">
                              <w:marLeft w:val="0"/>
                              <w:marRight w:val="0"/>
                              <w:marTop w:val="0"/>
                              <w:marBottom w:val="0"/>
                              <w:divBdr>
                                <w:top w:val="none" w:sz="0" w:space="0" w:color="auto"/>
                                <w:left w:val="none" w:sz="0" w:space="0" w:color="auto"/>
                                <w:bottom w:val="none" w:sz="0" w:space="0" w:color="auto"/>
                                <w:right w:val="none" w:sz="0" w:space="0" w:color="auto"/>
                              </w:divBdr>
                              <w:divsChild>
                                <w:div w:id="299455942">
                                  <w:marLeft w:val="0"/>
                                  <w:marRight w:val="0"/>
                                  <w:marTop w:val="0"/>
                                  <w:marBottom w:val="0"/>
                                  <w:divBdr>
                                    <w:top w:val="single" w:sz="6" w:space="0" w:color="F5F5F5"/>
                                    <w:left w:val="single" w:sz="6" w:space="0" w:color="F5F5F5"/>
                                    <w:bottom w:val="single" w:sz="6" w:space="0" w:color="F5F5F5"/>
                                    <w:right w:val="single" w:sz="6" w:space="0" w:color="F5F5F5"/>
                                  </w:divBdr>
                                  <w:divsChild>
                                    <w:div w:id="1881628008">
                                      <w:marLeft w:val="0"/>
                                      <w:marRight w:val="0"/>
                                      <w:marTop w:val="0"/>
                                      <w:marBottom w:val="0"/>
                                      <w:divBdr>
                                        <w:top w:val="none" w:sz="0" w:space="0" w:color="auto"/>
                                        <w:left w:val="none" w:sz="0" w:space="0" w:color="auto"/>
                                        <w:bottom w:val="none" w:sz="0" w:space="0" w:color="auto"/>
                                        <w:right w:val="none" w:sz="0" w:space="0" w:color="auto"/>
                                      </w:divBdr>
                                      <w:divsChild>
                                        <w:div w:id="439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590586">
      <w:bodyDiv w:val="1"/>
      <w:marLeft w:val="0"/>
      <w:marRight w:val="0"/>
      <w:marTop w:val="0"/>
      <w:marBottom w:val="0"/>
      <w:divBdr>
        <w:top w:val="none" w:sz="0" w:space="0" w:color="auto"/>
        <w:left w:val="none" w:sz="0" w:space="0" w:color="auto"/>
        <w:bottom w:val="none" w:sz="0" w:space="0" w:color="auto"/>
        <w:right w:val="none" w:sz="0" w:space="0" w:color="auto"/>
      </w:divBdr>
    </w:div>
    <w:div w:id="1549682238">
      <w:bodyDiv w:val="1"/>
      <w:marLeft w:val="0"/>
      <w:marRight w:val="0"/>
      <w:marTop w:val="0"/>
      <w:marBottom w:val="0"/>
      <w:divBdr>
        <w:top w:val="none" w:sz="0" w:space="0" w:color="auto"/>
        <w:left w:val="none" w:sz="0" w:space="0" w:color="auto"/>
        <w:bottom w:val="none" w:sz="0" w:space="0" w:color="auto"/>
        <w:right w:val="none" w:sz="0" w:space="0" w:color="auto"/>
      </w:divBdr>
    </w:div>
    <w:div w:id="1970277566">
      <w:bodyDiv w:val="1"/>
      <w:marLeft w:val="0"/>
      <w:marRight w:val="0"/>
      <w:marTop w:val="0"/>
      <w:marBottom w:val="0"/>
      <w:divBdr>
        <w:top w:val="none" w:sz="0" w:space="0" w:color="auto"/>
        <w:left w:val="none" w:sz="0" w:space="0" w:color="auto"/>
        <w:bottom w:val="none" w:sz="0" w:space="0" w:color="auto"/>
        <w:right w:val="none" w:sz="0" w:space="0" w:color="auto"/>
      </w:divBdr>
    </w:div>
    <w:div w:id="205862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rm-software.github.io/CMSIS_6/latest/General/index.htm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kijap\Application%20Data\Microsoft\Templates\ITER%20PM%20Repor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2013-04-15T00:00:00</PublishDate>
  <Abstract/>
  <CompanyAddress>EUIT Telecomunicación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5B92C039CFBB2249B217492598E5BE11" ma:contentTypeVersion="14" ma:contentTypeDescription="Crear nuevo documento." ma:contentTypeScope="" ma:versionID="7915db28c2e947ec3e70c51f5399013a">
  <xsd:schema xmlns:xsd="http://www.w3.org/2001/XMLSchema" xmlns:xs="http://www.w3.org/2001/XMLSchema" xmlns:p="http://schemas.microsoft.com/office/2006/metadata/properties" xmlns:ns3="f6ad4708-cd8a-45fe-98bf-2842077436f6" xmlns:ns4="55a32cf4-c6f7-4b7e-b4ea-547c22e252f1" targetNamespace="http://schemas.microsoft.com/office/2006/metadata/properties" ma:root="true" ma:fieldsID="b525f7357b83abfb1de041436cb0ad8e" ns3:_="" ns4:_="">
    <xsd:import namespace="f6ad4708-cd8a-45fe-98bf-2842077436f6"/>
    <xsd:import namespace="55a32cf4-c6f7-4b7e-b4ea-547c22e252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ad4708-cd8a-45fe-98bf-2842077436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a32cf4-c6f7-4b7e-b4ea-547c22e252f1"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CD4F5B-2444-42A8-B2D9-751C780E22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688D20-B5FE-41F1-9B6D-3C760711AEB8}">
  <ds:schemaRefs>
    <ds:schemaRef ds:uri="http://schemas.openxmlformats.org/officeDocument/2006/bibliography"/>
  </ds:schemaRefs>
</ds:datastoreItem>
</file>

<file path=customXml/itemProps4.xml><?xml version="1.0" encoding="utf-8"?>
<ds:datastoreItem xmlns:ds="http://schemas.openxmlformats.org/officeDocument/2006/customXml" ds:itemID="{4E461CC0-6C17-4EF8-B7FB-CCCF74ECE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ad4708-cd8a-45fe-98bf-2842077436f6"/>
    <ds:schemaRef ds:uri="55a32cf4-c6f7-4b7e-b4ea-547c22e25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78BC809-621B-4662-A146-B9028499A6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ITER PM Report.dot</Template>
  <TotalTime>552</TotalTime>
  <Pages>1</Pages>
  <Words>3046</Words>
  <Characters>16753</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Embedded Linux Systems</vt:lpstr>
    </vt:vector>
  </TitlesOfParts>
  <Company>Dpto Sistemas Electrónicos y de Control Universidad Politecnica de Madrid</Company>
  <LinksUpToDate>false</LinksUpToDate>
  <CharactersWithSpaces>19760</CharactersWithSpaces>
  <SharedDoc>false</SharedDoc>
  <HLinks>
    <vt:vector size="96" baseType="variant">
      <vt:variant>
        <vt:i4>1114167</vt:i4>
      </vt:variant>
      <vt:variant>
        <vt:i4>95</vt:i4>
      </vt:variant>
      <vt:variant>
        <vt:i4>0</vt:i4>
      </vt:variant>
      <vt:variant>
        <vt:i4>5</vt:i4>
      </vt:variant>
      <vt:variant>
        <vt:lpwstr/>
      </vt:variant>
      <vt:variant>
        <vt:lpwstr>_Toc358388486</vt:lpwstr>
      </vt:variant>
      <vt:variant>
        <vt:i4>1048629</vt:i4>
      </vt:variant>
      <vt:variant>
        <vt:i4>86</vt:i4>
      </vt:variant>
      <vt:variant>
        <vt:i4>0</vt:i4>
      </vt:variant>
      <vt:variant>
        <vt:i4>5</vt:i4>
      </vt:variant>
      <vt:variant>
        <vt:lpwstr/>
      </vt:variant>
      <vt:variant>
        <vt:lpwstr>_Toc358388695</vt:lpwstr>
      </vt:variant>
      <vt:variant>
        <vt:i4>1048629</vt:i4>
      </vt:variant>
      <vt:variant>
        <vt:i4>80</vt:i4>
      </vt:variant>
      <vt:variant>
        <vt:i4>0</vt:i4>
      </vt:variant>
      <vt:variant>
        <vt:i4>5</vt:i4>
      </vt:variant>
      <vt:variant>
        <vt:lpwstr/>
      </vt:variant>
      <vt:variant>
        <vt:lpwstr>_Toc358388694</vt:lpwstr>
      </vt:variant>
      <vt:variant>
        <vt:i4>1048629</vt:i4>
      </vt:variant>
      <vt:variant>
        <vt:i4>74</vt:i4>
      </vt:variant>
      <vt:variant>
        <vt:i4>0</vt:i4>
      </vt:variant>
      <vt:variant>
        <vt:i4>5</vt:i4>
      </vt:variant>
      <vt:variant>
        <vt:lpwstr/>
      </vt:variant>
      <vt:variant>
        <vt:lpwstr>_Toc358388693</vt:lpwstr>
      </vt:variant>
      <vt:variant>
        <vt:i4>1048629</vt:i4>
      </vt:variant>
      <vt:variant>
        <vt:i4>68</vt:i4>
      </vt:variant>
      <vt:variant>
        <vt:i4>0</vt:i4>
      </vt:variant>
      <vt:variant>
        <vt:i4>5</vt:i4>
      </vt:variant>
      <vt:variant>
        <vt:lpwstr/>
      </vt:variant>
      <vt:variant>
        <vt:lpwstr>_Toc358388692</vt:lpwstr>
      </vt:variant>
      <vt:variant>
        <vt:i4>1048629</vt:i4>
      </vt:variant>
      <vt:variant>
        <vt:i4>62</vt:i4>
      </vt:variant>
      <vt:variant>
        <vt:i4>0</vt:i4>
      </vt:variant>
      <vt:variant>
        <vt:i4>5</vt:i4>
      </vt:variant>
      <vt:variant>
        <vt:lpwstr/>
      </vt:variant>
      <vt:variant>
        <vt:lpwstr>_Toc358388691</vt:lpwstr>
      </vt:variant>
      <vt:variant>
        <vt:i4>1048629</vt:i4>
      </vt:variant>
      <vt:variant>
        <vt:i4>56</vt:i4>
      </vt:variant>
      <vt:variant>
        <vt:i4>0</vt:i4>
      </vt:variant>
      <vt:variant>
        <vt:i4>5</vt:i4>
      </vt:variant>
      <vt:variant>
        <vt:lpwstr/>
      </vt:variant>
      <vt:variant>
        <vt:lpwstr>_Toc358388690</vt:lpwstr>
      </vt:variant>
      <vt:variant>
        <vt:i4>1114165</vt:i4>
      </vt:variant>
      <vt:variant>
        <vt:i4>50</vt:i4>
      </vt:variant>
      <vt:variant>
        <vt:i4>0</vt:i4>
      </vt:variant>
      <vt:variant>
        <vt:i4>5</vt:i4>
      </vt:variant>
      <vt:variant>
        <vt:lpwstr/>
      </vt:variant>
      <vt:variant>
        <vt:lpwstr>_Toc358388689</vt:lpwstr>
      </vt:variant>
      <vt:variant>
        <vt:i4>1114165</vt:i4>
      </vt:variant>
      <vt:variant>
        <vt:i4>44</vt:i4>
      </vt:variant>
      <vt:variant>
        <vt:i4>0</vt:i4>
      </vt:variant>
      <vt:variant>
        <vt:i4>5</vt:i4>
      </vt:variant>
      <vt:variant>
        <vt:lpwstr/>
      </vt:variant>
      <vt:variant>
        <vt:lpwstr>_Toc358388688</vt:lpwstr>
      </vt:variant>
      <vt:variant>
        <vt:i4>1114165</vt:i4>
      </vt:variant>
      <vt:variant>
        <vt:i4>38</vt:i4>
      </vt:variant>
      <vt:variant>
        <vt:i4>0</vt:i4>
      </vt:variant>
      <vt:variant>
        <vt:i4>5</vt:i4>
      </vt:variant>
      <vt:variant>
        <vt:lpwstr/>
      </vt:variant>
      <vt:variant>
        <vt:lpwstr>_Toc358388687</vt:lpwstr>
      </vt:variant>
      <vt:variant>
        <vt:i4>1114165</vt:i4>
      </vt:variant>
      <vt:variant>
        <vt:i4>32</vt:i4>
      </vt:variant>
      <vt:variant>
        <vt:i4>0</vt:i4>
      </vt:variant>
      <vt:variant>
        <vt:i4>5</vt:i4>
      </vt:variant>
      <vt:variant>
        <vt:lpwstr/>
      </vt:variant>
      <vt:variant>
        <vt:lpwstr>_Toc358388686</vt:lpwstr>
      </vt:variant>
      <vt:variant>
        <vt:i4>1114165</vt:i4>
      </vt:variant>
      <vt:variant>
        <vt:i4>26</vt:i4>
      </vt:variant>
      <vt:variant>
        <vt:i4>0</vt:i4>
      </vt:variant>
      <vt:variant>
        <vt:i4>5</vt:i4>
      </vt:variant>
      <vt:variant>
        <vt:lpwstr/>
      </vt:variant>
      <vt:variant>
        <vt:lpwstr>_Toc358388685</vt:lpwstr>
      </vt:variant>
      <vt:variant>
        <vt:i4>1114165</vt:i4>
      </vt:variant>
      <vt:variant>
        <vt:i4>20</vt:i4>
      </vt:variant>
      <vt:variant>
        <vt:i4>0</vt:i4>
      </vt:variant>
      <vt:variant>
        <vt:i4>5</vt:i4>
      </vt:variant>
      <vt:variant>
        <vt:lpwstr/>
      </vt:variant>
      <vt:variant>
        <vt:lpwstr>_Toc358388684</vt:lpwstr>
      </vt:variant>
      <vt:variant>
        <vt:i4>1114165</vt:i4>
      </vt:variant>
      <vt:variant>
        <vt:i4>14</vt:i4>
      </vt:variant>
      <vt:variant>
        <vt:i4>0</vt:i4>
      </vt:variant>
      <vt:variant>
        <vt:i4>5</vt:i4>
      </vt:variant>
      <vt:variant>
        <vt:lpwstr/>
      </vt:variant>
      <vt:variant>
        <vt:lpwstr>_Toc358388683</vt:lpwstr>
      </vt:variant>
      <vt:variant>
        <vt:i4>1114165</vt:i4>
      </vt:variant>
      <vt:variant>
        <vt:i4>8</vt:i4>
      </vt:variant>
      <vt:variant>
        <vt:i4>0</vt:i4>
      </vt:variant>
      <vt:variant>
        <vt:i4>5</vt:i4>
      </vt:variant>
      <vt:variant>
        <vt:lpwstr/>
      </vt:variant>
      <vt:variant>
        <vt:lpwstr>_Toc358388682</vt:lpwstr>
      </vt:variant>
      <vt:variant>
        <vt:i4>1114165</vt:i4>
      </vt:variant>
      <vt:variant>
        <vt:i4>2</vt:i4>
      </vt:variant>
      <vt:variant>
        <vt:i4>0</vt:i4>
      </vt:variant>
      <vt:variant>
        <vt:i4>5</vt:i4>
      </vt:variant>
      <vt:variant>
        <vt:lpwstr/>
      </vt:variant>
      <vt:variant>
        <vt:lpwstr>_Toc358388681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Using Buildroot for building embedded Linux Systems</dc:subject>
  <dc:creator>EDUARDO BARRERA LOPEZ DE TURISO</dc:creator>
  <cp:keywords/>
  <cp:lastModifiedBy>Antonio D.</cp:lastModifiedBy>
  <cp:revision>10</cp:revision>
  <cp:lastPrinted>2024-12-18T12:37:00Z</cp:lastPrinted>
  <dcterms:created xsi:type="dcterms:W3CDTF">2024-12-18T01:39:00Z</dcterms:created>
  <dcterms:modified xsi:type="dcterms:W3CDTF">2024-12-18T12:37:00Z</dcterms:modified>
  <cp:category>Tutorial</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mark">
    <vt:lpwstr>DS proofreading implemented</vt:lpwstr>
  </property>
  <property fmtid="{D5CDD505-2E9C-101B-9397-08002B2CF9AE}" pid="3" name="ContentType">
    <vt:lpwstr>Document</vt:lpwstr>
  </property>
  <property fmtid="{D5CDD505-2E9C-101B-9397-08002B2CF9AE}" pid="4" name="_DocHome">
    <vt:i4>-599327235</vt:i4>
  </property>
  <property fmtid="{D5CDD505-2E9C-101B-9397-08002B2CF9AE}" pid="5" name="ContentTypeId">
    <vt:lpwstr>0x0101005B92C039CFBB2249B217492598E5BE11</vt:lpwstr>
  </property>
</Properties>
</file>